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68AF5599" w:rsidR="00456BA5" w:rsidRPr="009E4083" w:rsidRDefault="007C04A0" w:rsidP="009E4083">
      <w:pPr>
        <w:pStyle w:val="Heading1"/>
        <w:framePr w:wrap="notBeside"/>
      </w:pPr>
      <w:bookmarkStart w:id="0" w:name="_Inicio_de_encuesta"/>
      <w:bookmarkEnd w:id="0"/>
      <w:r>
        <w:t>Inicio de encuesta</w:t>
      </w:r>
    </w:p>
    <w:tbl>
      <w:tblPr>
        <w:tblStyle w:val="TableGrid"/>
        <w:tblpPr w:leftFromText="141" w:rightFromText="141" w:vertAnchor="text" w:tblpXSpec="right" w:tblpY="1"/>
        <w:tblOverlap w:val="never"/>
        <w:tblW w:w="0" w:type="auto"/>
        <w:tblBorders>
          <w:top w:val="single" w:sz="36" w:space="0" w:color="92CDDC" w:themeColor="accent5" w:themeTint="99"/>
          <w:left w:val="single" w:sz="36" w:space="0" w:color="92CDDC" w:themeColor="accent5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</w:tblGrid>
      <w:tr w:rsidR="00112330" w14:paraId="2072FFC2" w14:textId="77777777" w:rsidTr="007F69ED">
        <w:trPr>
          <w:trHeight w:val="3171"/>
        </w:trPr>
        <w:tc>
          <w:tcPr>
            <w:tcW w:w="4866" w:type="dxa"/>
            <w:shd w:val="clear" w:color="auto" w:fill="F0F8FA"/>
          </w:tcPr>
          <w:p w14:paraId="0B650FE8" w14:textId="77777777" w:rsidR="00112330" w:rsidRPr="00AB0B53" w:rsidRDefault="00112330" w:rsidP="00112330">
            <w:pPr>
              <w:pStyle w:val="Heading1"/>
              <w:framePr w:wrap="auto" w:vAnchor="margin" w:yAlign="inline"/>
            </w:pPr>
            <w:r w:rsidRPr="00AB0B53">
              <w:t>Índice de contenido</w:t>
            </w:r>
          </w:p>
          <w:p w14:paraId="3F1FE6A3" w14:textId="10817B77" w:rsidR="00112330" w:rsidRPr="00F04800" w:rsidRDefault="00F04800" w:rsidP="00112330">
            <w:pPr>
              <w:rPr>
                <w:rStyle w:val="Hyperlink"/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"_Pantalla_principal" </w:instrText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112330" w:rsidRPr="00F04800">
              <w:rPr>
                <w:rStyle w:val="Hyperlink"/>
                <w:rFonts w:ascii="Segoe UI" w:hAnsi="Segoe UI" w:cs="Segoe UI"/>
                <w:lang w:val="es-MX"/>
              </w:rPr>
              <w:t>Pantalla principal</w:t>
            </w:r>
          </w:p>
          <w:p w14:paraId="45DFCD43" w14:textId="4A9028F9" w:rsidR="00112330" w:rsidRPr="00AB0B53" w:rsidRDefault="00F04800" w:rsidP="00112330">
            <w:pPr>
              <w:ind w:left="708"/>
              <w:rPr>
                <w:rStyle w:val="Hyperlink"/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hyperlink w:anchor="_Descripción_1" w:history="1">
              <w:r w:rsidR="00112330" w:rsidRPr="00AB0B53">
                <w:rPr>
                  <w:rStyle w:val="Hyperlink"/>
                  <w:rFonts w:ascii="Segoe UI" w:hAnsi="Segoe UI" w:cs="Segoe UI"/>
                  <w:lang w:val="es-MX"/>
                </w:rPr>
                <w:t>Descripción</w:t>
              </w:r>
            </w:hyperlink>
          </w:p>
          <w:p w14:paraId="35D25935" w14:textId="7393A79F" w:rsidR="00112330" w:rsidRPr="00F04800" w:rsidRDefault="00F04800" w:rsidP="00112330">
            <w:pPr>
              <w:ind w:left="708"/>
              <w:rPr>
                <w:rStyle w:val="Hyperlink"/>
                <w:rFonts w:ascii="Segoe UI" w:hAnsi="Segoe UI" w:cs="Segoe UI"/>
              </w:rPr>
            </w:pPr>
            <w:r>
              <w:fldChar w:fldCharType="begin"/>
            </w:r>
            <w:r>
              <w:instrText xml:space="preserve"> HYPERLINK  \l "_Iniciar_nueva" </w:instrText>
            </w:r>
            <w:r>
              <w:fldChar w:fldCharType="separate"/>
            </w:r>
            <w:r w:rsidRPr="00F04800">
              <w:rPr>
                <w:rStyle w:val="Hyperlink"/>
              </w:rPr>
              <w:t>Iniciar</w:t>
            </w:r>
            <w:r w:rsidR="00AB0B53" w:rsidRPr="00F04800">
              <w:rPr>
                <w:rStyle w:val="Hyperlink"/>
                <w:rFonts w:ascii="Segoe UI" w:hAnsi="Segoe UI" w:cs="Segoe UI"/>
                <w:lang w:val="es-MX"/>
              </w:rPr>
              <w:t xml:space="preserve"> </w:t>
            </w:r>
            <w:r w:rsidR="00AB0B53" w:rsidRPr="00F04800">
              <w:rPr>
                <w:rStyle w:val="Hyperlink"/>
                <w:rFonts w:ascii="Segoe UI" w:hAnsi="Segoe UI" w:cs="Segoe UI"/>
              </w:rPr>
              <w:t>nueva</w:t>
            </w:r>
          </w:p>
          <w:p w14:paraId="33A5066C" w14:textId="73962386" w:rsidR="00112330" w:rsidRPr="00F04800" w:rsidRDefault="00F04800" w:rsidP="00112330">
            <w:pPr>
              <w:ind w:left="708"/>
              <w:rPr>
                <w:rStyle w:val="Hyperlink"/>
                <w:rFonts w:ascii="Segoe UI" w:hAnsi="Segoe UI" w:cs="Segoe UI"/>
              </w:rPr>
            </w:pPr>
            <w:r>
              <w:fldChar w:fldCharType="end"/>
            </w: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"_Datos_solicitados" </w:instrText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112330" w:rsidRPr="00F04800">
              <w:rPr>
                <w:rStyle w:val="Hyperlink"/>
                <w:rFonts w:ascii="Segoe UI" w:hAnsi="Segoe UI" w:cs="Segoe UI"/>
                <w:lang w:val="es-MX"/>
              </w:rPr>
              <w:t>Datos solicitados</w:t>
            </w:r>
          </w:p>
          <w:p w14:paraId="5CF43A72" w14:textId="3253D784" w:rsidR="0059527E" w:rsidRPr="0050097F" w:rsidRDefault="00F04800" w:rsidP="00F04800">
            <w:pPr>
              <w:ind w:left="708"/>
              <w:rPr>
                <w:rStyle w:val="Hyperlink"/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hyperlink w:anchor="_Otras_operaciones" w:history="1">
              <w:r w:rsidR="00AB0B53" w:rsidRPr="00AB0B53">
                <w:rPr>
                  <w:rStyle w:val="Hyperlink"/>
                  <w:rFonts w:ascii="Segoe UI" w:hAnsi="Segoe UI" w:cs="Segoe UI"/>
                </w:rPr>
                <w:t>Otras operaciones</w:t>
              </w:r>
            </w:hyperlink>
          </w:p>
        </w:tc>
      </w:tr>
    </w:tbl>
    <w:p w14:paraId="4A9FFCA0" w14:textId="27895D0B" w:rsidR="00331064" w:rsidRPr="009E4083" w:rsidRDefault="00331064" w:rsidP="008D1020">
      <w:pPr>
        <w:rPr>
          <w:rFonts w:ascii="Segoe UI" w:hAnsi="Segoe UI" w:cs="Segoe UI"/>
          <w:lang w:val="es-MX"/>
        </w:rPr>
      </w:pPr>
    </w:p>
    <w:p w14:paraId="27063E7C" w14:textId="1477AEA4" w:rsidR="00331064" w:rsidRPr="009E4083" w:rsidRDefault="00331064" w:rsidP="009E4083">
      <w:pPr>
        <w:pStyle w:val="Heading2"/>
      </w:pPr>
      <w:bookmarkStart w:id="1" w:name="_Pantalla_principal"/>
      <w:bookmarkEnd w:id="1"/>
      <w:r w:rsidRPr="009E4083">
        <w:t>Pantalla principal</w:t>
      </w:r>
    </w:p>
    <w:p w14:paraId="1C1439C4" w14:textId="5A44D6B7" w:rsidR="00331064" w:rsidRPr="009E4083" w:rsidRDefault="00331064" w:rsidP="008D1020">
      <w:pPr>
        <w:rPr>
          <w:rFonts w:ascii="Segoe UI" w:hAnsi="Segoe UI" w:cs="Segoe UI"/>
          <w:lang w:val="es-MX"/>
        </w:rPr>
      </w:pPr>
      <w:bookmarkStart w:id="2" w:name="_Descripción"/>
      <w:bookmarkEnd w:id="2"/>
    </w:p>
    <w:p w14:paraId="5980EBC5" w14:textId="52F813AB" w:rsidR="00D2474C" w:rsidRPr="00AF3C21" w:rsidRDefault="00D2474C" w:rsidP="00AF3C21">
      <w:pPr>
        <w:pStyle w:val="Heading3"/>
      </w:pPr>
      <w:bookmarkStart w:id="3" w:name="_Descripción_1"/>
      <w:bookmarkEnd w:id="3"/>
      <w:r w:rsidRPr="00AF3C21">
        <w:t>Descripción</w:t>
      </w:r>
    </w:p>
    <w:p w14:paraId="12177B7D" w14:textId="77777777" w:rsidR="00D2474C" w:rsidRPr="009E4083" w:rsidRDefault="00D2474C" w:rsidP="008D1020">
      <w:pPr>
        <w:rPr>
          <w:rFonts w:ascii="Segoe UI" w:hAnsi="Segoe UI" w:cs="Segoe UI"/>
          <w:lang w:val="es-MX"/>
        </w:rPr>
      </w:pPr>
    </w:p>
    <w:p w14:paraId="00AA0177" w14:textId="7EFD309B" w:rsidR="00112330" w:rsidRDefault="00332067" w:rsidP="008D1020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lang w:val="es-MX"/>
        </w:rPr>
        <w:t xml:space="preserve">En la pantalla de </w:t>
      </w:r>
      <w:r w:rsidR="007C04A0">
        <w:rPr>
          <w:rFonts w:ascii="Segoe UI" w:hAnsi="Segoe UI" w:cs="Segoe UI"/>
          <w:i/>
          <w:iCs/>
          <w:lang w:val="es-MX"/>
        </w:rPr>
        <w:t>Ficha socioeconómica</w:t>
      </w:r>
      <w:r w:rsidRPr="009E4083">
        <w:rPr>
          <w:rFonts w:ascii="Segoe UI" w:hAnsi="Segoe UI" w:cs="Segoe UI"/>
          <w:lang w:val="es-MX"/>
        </w:rPr>
        <w:t xml:space="preserve"> se muestra </w:t>
      </w:r>
      <w:r w:rsidR="00F52174">
        <w:rPr>
          <w:rFonts w:ascii="Segoe UI" w:hAnsi="Segoe UI" w:cs="Segoe UI"/>
          <w:lang w:val="es-MX"/>
        </w:rPr>
        <w:t>la pantalla para captura y edición de</w:t>
      </w:r>
      <w:r w:rsidR="007C04A0">
        <w:rPr>
          <w:rFonts w:ascii="Segoe UI" w:hAnsi="Segoe UI" w:cs="Segoe UI"/>
          <w:lang w:val="es-MX"/>
        </w:rPr>
        <w:t>l inicio de la ficha socioeconómica, la cual primeramente nos muestra la carga la pagina una aceptación de consentimiento informado y al aceptarla nos muestra la pantalla de búsqueda de cliente al cual el vamos a digitar los datos de la encuesta.</w:t>
      </w:r>
    </w:p>
    <w:p w14:paraId="0E6787E7" w14:textId="6F986401" w:rsidR="007C04A0" w:rsidRDefault="007C04A0" w:rsidP="008D1020">
      <w:pPr>
        <w:rPr>
          <w:rFonts w:ascii="Segoe UI" w:hAnsi="Segoe UI" w:cs="Segoe UI"/>
          <w:lang w:val="es-MX"/>
        </w:rPr>
      </w:pPr>
      <w:r>
        <w:rPr>
          <w:noProof/>
          <w:snapToGrid/>
        </w:rPr>
        <w:drawing>
          <wp:anchor distT="0" distB="0" distL="114300" distR="114300" simplePos="0" relativeHeight="251694080" behindDoc="0" locked="0" layoutInCell="1" allowOverlap="1" wp14:anchorId="4716667E" wp14:editId="3552A9D9">
            <wp:simplePos x="0" y="0"/>
            <wp:positionH relativeFrom="margin">
              <wp:posOffset>6858000</wp:posOffset>
            </wp:positionH>
            <wp:positionV relativeFrom="page">
              <wp:posOffset>-2736215</wp:posOffset>
            </wp:positionV>
            <wp:extent cx="4672584" cy="2999232"/>
            <wp:effectExtent l="152400" t="152400" r="356870" b="35369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584" cy="29992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napToGrid/>
        </w:rPr>
        <w:drawing>
          <wp:anchor distT="0" distB="0" distL="114300" distR="114300" simplePos="0" relativeHeight="251692032" behindDoc="0" locked="0" layoutInCell="1" allowOverlap="1" wp14:anchorId="771B11D6" wp14:editId="536F7F65">
            <wp:simplePos x="0" y="0"/>
            <wp:positionH relativeFrom="margin">
              <wp:posOffset>632460</wp:posOffset>
            </wp:positionH>
            <wp:positionV relativeFrom="margin">
              <wp:posOffset>266065</wp:posOffset>
            </wp:positionV>
            <wp:extent cx="4077335" cy="2359025"/>
            <wp:effectExtent l="152400" t="152400" r="361315" b="3651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235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1866E" w14:textId="0B023ADA" w:rsidR="000714FB" w:rsidRDefault="000714FB" w:rsidP="008D1020">
      <w:pPr>
        <w:rPr>
          <w:rFonts w:ascii="Segoe UI" w:hAnsi="Segoe UI" w:cs="Segoe UI"/>
          <w:lang w:val="es-MX"/>
        </w:rPr>
      </w:pPr>
    </w:p>
    <w:p w14:paraId="456997AF" w14:textId="693E8A0E" w:rsidR="0048428C" w:rsidRPr="009E4083" w:rsidRDefault="007C04A0" w:rsidP="006629B0">
      <w:pPr>
        <w:keepNext/>
        <w:rPr>
          <w:rFonts w:ascii="Segoe UI" w:hAnsi="Segoe UI" w:cs="Segoe UI"/>
          <w:lang w:val="es-MX"/>
        </w:rPr>
      </w:pPr>
      <w:r w:rsidRPr="00AF3C21">
        <w:rPr>
          <w:i/>
          <w:iCs/>
          <w:noProof/>
          <w:color w:val="1F497D" w:themeColor="text2"/>
          <w:sz w:val="18"/>
          <w:szCs w:val="18"/>
        </w:rPr>
        <w:drawing>
          <wp:anchor distT="0" distB="0" distL="114300" distR="114300" simplePos="0" relativeHeight="251657728" behindDoc="0" locked="0" layoutInCell="1" allowOverlap="1" wp14:anchorId="41FAC5C8" wp14:editId="3F4ABE34">
            <wp:simplePos x="0" y="0"/>
            <wp:positionH relativeFrom="page">
              <wp:posOffset>2286000</wp:posOffset>
            </wp:positionH>
            <wp:positionV relativeFrom="paragraph">
              <wp:posOffset>778510</wp:posOffset>
            </wp:positionV>
            <wp:extent cx="10579608" cy="5056632"/>
            <wp:effectExtent l="152400" t="152400" r="355600" b="35369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608" cy="5056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color w:val="1F497D" w:themeColor="text2"/>
          <w:sz w:val="18"/>
          <w:szCs w:val="18"/>
        </w:rPr>
        <w:t xml:space="preserve"> </w:t>
      </w:r>
    </w:p>
    <w:bookmarkStart w:id="4" w:name="_Crear_nueva_bitácora"/>
    <w:bookmarkStart w:id="5" w:name="_Iniciar_nueva"/>
    <w:bookmarkEnd w:id="4"/>
    <w:bookmarkEnd w:id="5"/>
    <w:p w14:paraId="1003F224" w14:textId="6414FE58" w:rsidR="00D2474C" w:rsidRPr="009E4083" w:rsidRDefault="00C94472" w:rsidP="00F04800">
      <w:pPr>
        <w:pStyle w:val="Heading3"/>
      </w:pPr>
      <w:r w:rsidRPr="009E408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4BD257E7" wp14:editId="159E163B">
                <wp:simplePos x="0" y="0"/>
                <wp:positionH relativeFrom="margin">
                  <wp:align>right</wp:align>
                </wp:positionH>
                <wp:positionV relativeFrom="margin">
                  <wp:posOffset>12541250</wp:posOffset>
                </wp:positionV>
                <wp:extent cx="942975" cy="355600"/>
                <wp:effectExtent l="76200" t="76200" r="9525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E36290" w14:textId="1DA6F70C" w:rsidR="00C94472" w:rsidRDefault="008B2CA7" w:rsidP="00C94472">
                            <w:hyperlink w:anchor="_Inicio_de_encuesta" w:history="1">
                              <w:r w:rsidR="00C94472" w:rsidRPr="001C3677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25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05pt;margin-top:987.5pt;width:74.25pt;height:2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" o:allowoverlap="f" fillcolor="#f0f8fa" stroked="f">
                <v:shadow on="t" color="#548dd4 [1951]" opacity=".5" offset="-6pt,-6pt"/>
                <v:textbox>
                  <w:txbxContent>
                    <w:p w14:paraId="64E36290" w14:textId="1DA6F70C" w:rsidR="00C94472" w:rsidRDefault="00356465" w:rsidP="00C94472">
                      <w:hyperlink w:anchor="_Inicio_de_encuesta" w:history="1">
                        <w:r w:rsidR="00C94472" w:rsidRPr="001C3677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6" w:name="_Filtrado"/>
      <w:bookmarkEnd w:id="6"/>
      <w:r w:rsidR="00F04800">
        <w:t>Iniciar nueva</w:t>
      </w:r>
    </w:p>
    <w:p w14:paraId="1ABE14F5" w14:textId="007298A9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2AC91168" w14:textId="7817C89E" w:rsidR="00F52174" w:rsidRDefault="00F52174" w:rsidP="008E4DF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Para </w:t>
      </w:r>
      <w:r w:rsidR="007C04A0">
        <w:rPr>
          <w:rFonts w:ascii="Segoe UI" w:hAnsi="Segoe UI" w:cs="Segoe UI"/>
          <w:lang w:val="es-MX"/>
        </w:rPr>
        <w:t>iniciar una encuesta es necesario aceptar el consentimiento informado e ingresar la cédula del empleado al cual se va a cargar la información, posteriormente seleccionamos el empleado y le damos al botón de aceptar.</w:t>
      </w:r>
      <w:r w:rsidR="00EC135C">
        <w:rPr>
          <w:rFonts w:ascii="Segoe UI" w:hAnsi="Segoe UI" w:cs="Segoe UI"/>
          <w:lang w:val="es-MX"/>
        </w:rPr>
        <w:t xml:space="preserve"> Luego el sistema procede a mostrar un mensaje informativo que se puede guardar la encuesta como  borrador, además de hacer una precarga de información de datos de manera informativa, los cuales no se pueden modificar.</w:t>
      </w:r>
    </w:p>
    <w:p w14:paraId="6022CDB3" w14:textId="38A14E35" w:rsidR="00F52174" w:rsidRDefault="00F52174" w:rsidP="008E4DF8">
      <w:pPr>
        <w:rPr>
          <w:rFonts w:ascii="Segoe UI" w:hAnsi="Segoe UI" w:cs="Segoe UI"/>
          <w:lang w:val="es-MX"/>
        </w:rPr>
      </w:pPr>
    </w:p>
    <w:p w14:paraId="1F422178" w14:textId="17FBFF22" w:rsidR="00F52174" w:rsidRDefault="007C04A0" w:rsidP="008E4DF8">
      <w:pPr>
        <w:rPr>
          <w:rFonts w:ascii="Segoe UI" w:hAnsi="Segoe UI" w:cs="Segoe UI"/>
          <w:lang w:val="es-MX"/>
        </w:rPr>
      </w:pPr>
      <w:r>
        <w:rPr>
          <w:noProof/>
          <w:snapToGrid/>
        </w:rPr>
        <w:drawing>
          <wp:anchor distT="0" distB="0" distL="114300" distR="114300" simplePos="0" relativeHeight="251683840" behindDoc="0" locked="0" layoutInCell="1" allowOverlap="1" wp14:anchorId="4FB4310B" wp14:editId="790055D9">
            <wp:simplePos x="0" y="0"/>
            <wp:positionH relativeFrom="margin">
              <wp:posOffset>3657600</wp:posOffset>
            </wp:positionH>
            <wp:positionV relativeFrom="margin">
              <wp:posOffset>404495</wp:posOffset>
            </wp:positionV>
            <wp:extent cx="4297680" cy="2359152"/>
            <wp:effectExtent l="152400" t="152400" r="369570" b="3651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359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F63F6" w14:textId="388D18C5" w:rsidR="00F03BE3" w:rsidRPr="009E4083" w:rsidRDefault="00F03BE3" w:rsidP="008E4DF8">
      <w:pPr>
        <w:rPr>
          <w:rFonts w:ascii="Segoe UI" w:hAnsi="Segoe UI" w:cs="Segoe UI"/>
          <w:lang w:val="es-MX"/>
        </w:rPr>
      </w:pPr>
    </w:p>
    <w:p w14:paraId="3A125FDC" w14:textId="68C2E601" w:rsidR="00F03BE3" w:rsidRDefault="00F03BE3" w:rsidP="008E4DF8">
      <w:pPr>
        <w:rPr>
          <w:rFonts w:ascii="Segoe UI" w:hAnsi="Segoe UI" w:cs="Segoe UI"/>
          <w:lang w:val="es-MX"/>
        </w:rPr>
      </w:pPr>
    </w:p>
    <w:bookmarkStart w:id="7" w:name="_Datos_solicitados"/>
    <w:bookmarkEnd w:id="7"/>
    <w:p w14:paraId="4F9F3275" w14:textId="77777777" w:rsidR="00F52174" w:rsidRPr="009E4083" w:rsidRDefault="00F52174" w:rsidP="00F52174">
      <w:pPr>
        <w:pStyle w:val="Heading3"/>
        <w:rPr>
          <w:lang w:val="es-MX"/>
        </w:rPr>
      </w:pPr>
      <w:r w:rsidRPr="009E408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0" wp14:anchorId="1D541D48" wp14:editId="3EF419E4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942975" cy="355600"/>
                <wp:effectExtent l="76200" t="76200" r="9525" b="63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867E10" w14:textId="606338F3" w:rsidR="00F52174" w:rsidRPr="001C3677" w:rsidRDefault="001C3677" w:rsidP="00F52174">
                            <w:pPr>
                              <w:rPr>
                                <w:rStyle w:val="Hyperlink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s-MX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cs="Segoe UI"/>
                                <w:lang w:val="es-MX"/>
                              </w:rPr>
                              <w:instrText xml:space="preserve"> HYPERLINK  \l "_Inicio_de_encuesta" </w:instrText>
                            </w:r>
                            <w:r>
                              <w:rPr>
                                <w:rFonts w:ascii="Segoe UI" w:hAnsi="Segoe UI" w:cs="Segoe UI"/>
                                <w:lang w:val="es-MX"/>
                              </w:rPr>
                              <w:fldChar w:fldCharType="separate"/>
                            </w:r>
                            <w:r w:rsidR="00F52174" w:rsidRPr="001C3677">
                              <w:rPr>
                                <w:rStyle w:val="Hyperlink"/>
                                <w:rFonts w:ascii="Segoe UI" w:hAnsi="Segoe UI" w:cs="Segoe UI"/>
                                <w:lang w:val="es-MX"/>
                              </w:rPr>
                              <w:t>Ir al inicio</w:t>
                            </w:r>
                          </w:p>
                          <w:p w14:paraId="29603DC2" w14:textId="169B619B" w:rsidR="001C3677" w:rsidRDefault="001C3677">
                            <w:r>
                              <w:rPr>
                                <w:rFonts w:ascii="Segoe UI" w:hAnsi="Segoe UI" w:cs="Segoe UI"/>
                                <w:lang w:val="es-MX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41D48" id="_x0000_s1027" type="#_x0000_t202" style="position:absolute;left:0;text-align:left;margin-left:23.05pt;margin-top:0;width:74.25pt;height:28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71867E10" w14:textId="606338F3" w:rsidR="00F52174" w:rsidRPr="001C3677" w:rsidRDefault="001C3677" w:rsidP="00F52174">
                      <w:pPr>
                        <w:rPr>
                          <w:rStyle w:val="Hyperlink"/>
                        </w:rPr>
                      </w:pPr>
                      <w:r>
                        <w:rPr>
                          <w:rFonts w:ascii="Segoe UI" w:hAnsi="Segoe UI" w:cs="Segoe UI"/>
                          <w:lang w:val="es-MX"/>
                        </w:rPr>
                        <w:fldChar w:fldCharType="begin"/>
                      </w:r>
                      <w:r>
                        <w:rPr>
                          <w:rFonts w:ascii="Segoe UI" w:hAnsi="Segoe UI" w:cs="Segoe UI"/>
                          <w:lang w:val="es-MX"/>
                        </w:rPr>
                        <w:instrText xml:space="preserve"> HYPERLINK  \l "_Inicio_de_encuesta" </w:instrText>
                      </w:r>
                      <w:r>
                        <w:rPr>
                          <w:rFonts w:ascii="Segoe UI" w:hAnsi="Segoe UI" w:cs="Segoe UI"/>
                          <w:lang w:val="es-MX"/>
                        </w:rPr>
                        <w:fldChar w:fldCharType="separate"/>
                      </w:r>
                      <w:r w:rsidR="00F52174" w:rsidRPr="001C3677">
                        <w:rPr>
                          <w:rStyle w:val="Hyperlink"/>
                          <w:rFonts w:ascii="Segoe UI" w:hAnsi="Segoe UI" w:cs="Segoe UI"/>
                          <w:lang w:val="es-MX"/>
                        </w:rPr>
                        <w:t>Ir al inicio</w:t>
                      </w:r>
                    </w:p>
                    <w:p w14:paraId="29603DC2" w14:textId="169B619B" w:rsidR="001C3677" w:rsidRDefault="001C3677">
                      <w:r>
                        <w:rPr>
                          <w:rFonts w:ascii="Segoe UI" w:hAnsi="Segoe UI" w:cs="Segoe UI"/>
                          <w:lang w:val="es-MX"/>
                        </w:rPr>
                        <w:fldChar w:fldCharType="end"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E4083">
        <w:rPr>
          <w:lang w:val="es-MX"/>
        </w:rPr>
        <w:t>Datos solicitados</w:t>
      </w:r>
    </w:p>
    <w:p w14:paraId="295F9C14" w14:textId="77777777" w:rsidR="00F52174" w:rsidRPr="009E4083" w:rsidRDefault="00F52174" w:rsidP="00F52174">
      <w:pPr>
        <w:rPr>
          <w:rFonts w:ascii="Segoe UI" w:hAnsi="Segoe UI" w:cs="Segoe UI"/>
          <w:lang w:val="es-MX"/>
        </w:rPr>
      </w:pPr>
    </w:p>
    <w:p w14:paraId="53F3827B" w14:textId="4E7072E7" w:rsidR="00F52174" w:rsidRPr="009E4083" w:rsidRDefault="00F52174" w:rsidP="00F52174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lang w:val="es-MX"/>
        </w:rPr>
        <w:t xml:space="preserve">La pantalla de </w:t>
      </w:r>
      <w:r w:rsidR="0064570C">
        <w:rPr>
          <w:rFonts w:ascii="Segoe UI" w:hAnsi="Segoe UI" w:cs="Segoe UI"/>
          <w:i/>
          <w:iCs/>
          <w:lang w:val="es-MX"/>
        </w:rPr>
        <w:t xml:space="preserve">Iniciar uan encuesta </w:t>
      </w:r>
      <w:r w:rsidRPr="009E4083">
        <w:rPr>
          <w:rFonts w:ascii="Segoe UI" w:hAnsi="Segoe UI" w:cs="Segoe UI"/>
          <w:lang w:val="es-MX"/>
        </w:rPr>
        <w:t>presenta los siguientes campos:</w:t>
      </w:r>
    </w:p>
    <w:p w14:paraId="3FE19302" w14:textId="77777777" w:rsidR="00F52174" w:rsidRPr="009E4083" w:rsidRDefault="00F52174" w:rsidP="00F52174">
      <w:pPr>
        <w:rPr>
          <w:rFonts w:ascii="Segoe UI" w:hAnsi="Segoe UI" w:cs="Segoe UI"/>
          <w:lang w:val="es-MX"/>
        </w:rPr>
      </w:pPr>
    </w:p>
    <w:tbl>
      <w:tblPr>
        <w:tblStyle w:val="TableGrid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988"/>
        <w:gridCol w:w="5844"/>
      </w:tblGrid>
      <w:tr w:rsidR="005D41C5" w:rsidRPr="009E4083" w14:paraId="759464D3" w14:textId="77777777" w:rsidTr="009B66E8">
        <w:trPr>
          <w:jc w:val="center"/>
        </w:trPr>
        <w:tc>
          <w:tcPr>
            <w:tcW w:w="4528" w:type="dxa"/>
            <w:shd w:val="clear" w:color="auto" w:fill="1F497D" w:themeFill="text2"/>
          </w:tcPr>
          <w:p w14:paraId="4BD183E6" w14:textId="77777777" w:rsidR="00F52174" w:rsidRPr="009E4083" w:rsidRDefault="00F52174" w:rsidP="00397C0F">
            <w:pPr>
              <w:jc w:val="center"/>
              <w:rPr>
                <w:rFonts w:ascii="Segoe UI" w:hAnsi="Segoe UI" w:cs="Segoe UI"/>
                <w:b/>
                <w:color w:val="FFFFFF" w:themeColor="background1"/>
                <w:lang w:val="es-MX"/>
              </w:rPr>
            </w:pPr>
            <w:r w:rsidRPr="009E4083">
              <w:rPr>
                <w:rFonts w:ascii="Segoe UI" w:hAnsi="Segoe UI" w:cs="Segoe UI"/>
                <w:b/>
                <w:color w:val="FFFFFF" w:themeColor="background1"/>
                <w:lang w:val="es-MX"/>
              </w:rPr>
              <w:t>Campo</w:t>
            </w:r>
          </w:p>
        </w:tc>
        <w:tc>
          <w:tcPr>
            <w:tcW w:w="9506" w:type="dxa"/>
            <w:shd w:val="clear" w:color="auto" w:fill="1F497D" w:themeFill="text2"/>
          </w:tcPr>
          <w:p w14:paraId="3FBDF608" w14:textId="77777777" w:rsidR="00F52174" w:rsidRPr="009E4083" w:rsidRDefault="00F52174" w:rsidP="00397C0F">
            <w:pPr>
              <w:jc w:val="center"/>
              <w:rPr>
                <w:rFonts w:ascii="Segoe UI" w:hAnsi="Segoe UI" w:cs="Segoe UI"/>
                <w:b/>
                <w:color w:val="FFFFFF" w:themeColor="background1"/>
                <w:lang w:val="es-MX"/>
              </w:rPr>
            </w:pPr>
            <w:r w:rsidRPr="009E4083">
              <w:rPr>
                <w:rFonts w:ascii="Segoe UI" w:hAnsi="Segoe UI" w:cs="Segoe UI"/>
                <w:b/>
                <w:color w:val="FFFFFF" w:themeColor="background1"/>
                <w:lang w:val="es-MX"/>
              </w:rPr>
              <w:t>Descripción</w:t>
            </w:r>
          </w:p>
        </w:tc>
      </w:tr>
      <w:tr w:rsidR="008E6A93" w:rsidRPr="009E4083" w14:paraId="005BA930" w14:textId="77777777" w:rsidTr="009B66E8">
        <w:trPr>
          <w:jc w:val="center"/>
        </w:trPr>
        <w:tc>
          <w:tcPr>
            <w:tcW w:w="4528" w:type="dxa"/>
          </w:tcPr>
          <w:p w14:paraId="58ECDD46" w14:textId="62DF136E" w:rsidR="00F52174" w:rsidRPr="009E4083" w:rsidRDefault="00EC135C" w:rsidP="00397C0F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Provincia</w:t>
            </w:r>
          </w:p>
        </w:tc>
        <w:tc>
          <w:tcPr>
            <w:tcW w:w="9506" w:type="dxa"/>
          </w:tcPr>
          <w:p w14:paraId="11F1B28E" w14:textId="3D1E427A" w:rsidR="00F52174" w:rsidRPr="009E4083" w:rsidRDefault="009B66E8" w:rsidP="00397C0F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de selección única.</w:t>
            </w:r>
          </w:p>
        </w:tc>
      </w:tr>
      <w:tr w:rsidR="008E6A93" w:rsidRPr="009E4083" w14:paraId="72813E73" w14:textId="77777777" w:rsidTr="009B66E8">
        <w:trPr>
          <w:jc w:val="center"/>
        </w:trPr>
        <w:tc>
          <w:tcPr>
            <w:tcW w:w="4528" w:type="dxa"/>
          </w:tcPr>
          <w:p w14:paraId="5776415F" w14:textId="60274D0E" w:rsidR="00F52174" w:rsidRPr="009E4083" w:rsidRDefault="00C563A1" w:rsidP="00397C0F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Estado</w:t>
            </w:r>
            <w:r w:rsidR="00EC135C">
              <w:rPr>
                <w:rFonts w:ascii="Segoe UI" w:hAnsi="Segoe UI" w:cs="Segoe UI"/>
                <w:lang w:val="es-MX"/>
              </w:rPr>
              <w:t xml:space="preserve"> civil</w:t>
            </w:r>
          </w:p>
        </w:tc>
        <w:tc>
          <w:tcPr>
            <w:tcW w:w="9506" w:type="dxa"/>
          </w:tcPr>
          <w:p w14:paraId="6EB6B66C" w14:textId="60D85AF1" w:rsidR="00C563A1" w:rsidRPr="00EC135C" w:rsidRDefault="009B66E8" w:rsidP="00EC135C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Botones de selección única.</w:t>
            </w:r>
          </w:p>
        </w:tc>
      </w:tr>
    </w:tbl>
    <w:p w14:paraId="4BF70F6E" w14:textId="77777777" w:rsidR="00F52174" w:rsidRPr="009E4083" w:rsidRDefault="00F52174" w:rsidP="00F52174">
      <w:pPr>
        <w:rPr>
          <w:rFonts w:ascii="Segoe UI" w:hAnsi="Segoe UI" w:cs="Segoe UI"/>
          <w:lang w:val="es-MX"/>
        </w:rPr>
      </w:pPr>
    </w:p>
    <w:p w14:paraId="2AA5FF3B" w14:textId="1DC7FC5D" w:rsidR="002B7DB2" w:rsidRPr="009E4083" w:rsidRDefault="002B7DB2" w:rsidP="00F52174">
      <w:pPr>
        <w:rPr>
          <w:rFonts w:ascii="Segoe UI" w:hAnsi="Segoe UI" w:cs="Segoe UI"/>
          <w:lang w:val="es-MX"/>
        </w:rPr>
      </w:pPr>
      <w:r w:rsidRPr="009E408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0" wp14:anchorId="392F67EF" wp14:editId="2CA23A31">
                <wp:simplePos x="0" y="0"/>
                <wp:positionH relativeFrom="margin">
                  <wp:align>right</wp:align>
                </wp:positionH>
                <wp:positionV relativeFrom="margin">
                  <wp:posOffset>30763845</wp:posOffset>
                </wp:positionV>
                <wp:extent cx="942975" cy="355600"/>
                <wp:effectExtent l="76200" t="76200" r="9525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77D187" w14:textId="1244155D" w:rsidR="002B7DB2" w:rsidRDefault="008B2CA7" w:rsidP="002B7DB2">
                            <w:hyperlink w:anchor="_Inicio_de_encuesta" w:history="1">
                              <w:r w:rsidR="002B7DB2" w:rsidRPr="001C3677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F67EF" id="_x0000_s1028" type="#_x0000_t202" style="position:absolute;left:0;text-align:left;margin-left:23.05pt;margin-top:2422.35pt;width:74.25pt;height:28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" o:allowoverlap="f" fillcolor="#f0f8fa" stroked="f">
                <v:shadow on="t" color="#548dd4 [1951]" opacity=".5" offset="-6pt,-6pt"/>
                <v:textbox>
                  <w:txbxContent>
                    <w:p w14:paraId="4A77D187" w14:textId="1244155D" w:rsidR="002B7DB2" w:rsidRDefault="00356465" w:rsidP="002B7DB2">
                      <w:hyperlink w:anchor="_Inicio_de_encuesta" w:history="1">
                        <w:r w:rsidR="002B7DB2" w:rsidRPr="001C3677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ED1AFDB" w14:textId="680969A2" w:rsidR="00F52174" w:rsidRPr="009E4083" w:rsidRDefault="00F52174" w:rsidP="00F52174">
      <w:pPr>
        <w:rPr>
          <w:rFonts w:ascii="Segoe UI" w:hAnsi="Segoe UI" w:cs="Segoe UI"/>
          <w:lang w:val="es-MX"/>
        </w:rPr>
      </w:pPr>
    </w:p>
    <w:p w14:paraId="651C5176" w14:textId="63596379" w:rsidR="00A91873" w:rsidRDefault="00A91873" w:rsidP="00A91873">
      <w:pPr>
        <w:rPr>
          <w:rFonts w:ascii="Segoe UI" w:hAnsi="Segoe UI" w:cs="Segoe UI"/>
          <w:snapToGrid/>
          <w:lang w:val="es-MX"/>
        </w:rPr>
      </w:pPr>
    </w:p>
    <w:p w14:paraId="670A8FC4" w14:textId="146D3658" w:rsidR="00F52174" w:rsidRDefault="00F52174" w:rsidP="008E4DF8">
      <w:pPr>
        <w:rPr>
          <w:rFonts w:ascii="Segoe UI" w:hAnsi="Segoe UI" w:cs="Segoe UI"/>
          <w:lang w:val="es-MX"/>
        </w:rPr>
      </w:pPr>
      <w:bookmarkStart w:id="8" w:name="_Participantes_y_registro"/>
      <w:bookmarkEnd w:id="8"/>
    </w:p>
    <w:p w14:paraId="1767E2AB" w14:textId="31A329A5" w:rsidR="00F52174" w:rsidRDefault="00040779" w:rsidP="00040779">
      <w:pPr>
        <w:pStyle w:val="Heading3"/>
        <w:rPr>
          <w:lang w:val="es-MX"/>
        </w:rPr>
      </w:pPr>
      <w:bookmarkStart w:id="9" w:name="_Otras_operaciones"/>
      <w:bookmarkEnd w:id="9"/>
      <w:r>
        <w:rPr>
          <w:lang w:val="es-MX"/>
        </w:rPr>
        <w:t>Otras operaciones</w:t>
      </w:r>
    </w:p>
    <w:p w14:paraId="5B8159FC" w14:textId="774A04B3" w:rsidR="00040779" w:rsidRDefault="00EC135C" w:rsidP="008E4DF8">
      <w:pPr>
        <w:rPr>
          <w:rFonts w:ascii="Segoe UI" w:hAnsi="Segoe UI" w:cs="Segoe UI"/>
          <w:lang w:val="es-MX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4B3AD51" wp14:editId="415DC8D5">
            <wp:simplePos x="0" y="0"/>
            <wp:positionH relativeFrom="margin">
              <wp:posOffset>-552450</wp:posOffset>
            </wp:positionH>
            <wp:positionV relativeFrom="margin">
              <wp:posOffset>-21250909</wp:posOffset>
            </wp:positionV>
            <wp:extent cx="2573836" cy="1722120"/>
            <wp:effectExtent l="152400" t="152400" r="360045" b="35433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01" cy="17253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7F6B5" w14:textId="12172675" w:rsidR="00040779" w:rsidRDefault="00EC135C" w:rsidP="008E4DF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Cuando se hayan seleccionado los valores de provincia y estado civil es posible darle al botón de siguiente para proceder con la siguiente ventana de la encuesta.</w:t>
      </w:r>
    </w:p>
    <w:p w14:paraId="34F58488" w14:textId="3A7A6881" w:rsidR="00040779" w:rsidRDefault="00040779" w:rsidP="008E4DF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 </w:t>
      </w:r>
    </w:p>
    <w:p w14:paraId="06156825" w14:textId="77777777" w:rsidR="00F31AEA" w:rsidRPr="009E4083" w:rsidRDefault="00F31AEA" w:rsidP="00F03BE3">
      <w:pPr>
        <w:rPr>
          <w:rFonts w:ascii="Segoe UI" w:hAnsi="Segoe UI" w:cs="Segoe UI"/>
          <w:lang w:val="es-MX"/>
        </w:rPr>
      </w:pPr>
    </w:p>
    <w:sectPr w:rsidR="00F31AEA" w:rsidRPr="009E4083" w:rsidSect="002B3F47">
      <w:headerReference w:type="default" r:id="rId16"/>
      <w:footerReference w:type="default" r:id="rId17"/>
      <w:headerReference w:type="first" r:id="rId18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DEA5F" w14:textId="77777777" w:rsidR="008B2CA7" w:rsidRDefault="008B2CA7">
      <w:r>
        <w:separator/>
      </w:r>
    </w:p>
  </w:endnote>
  <w:endnote w:type="continuationSeparator" w:id="0">
    <w:p w14:paraId="1D7E1F5F" w14:textId="77777777" w:rsidR="008B2CA7" w:rsidRDefault="008B2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Footer"/>
      <w:pBdr>
        <w:top w:val="single" w:sz="4" w:space="1" w:color="auto"/>
      </w:pBdr>
      <w:rPr>
        <w:b/>
        <w:sz w:val="18"/>
      </w:rPr>
    </w:pPr>
    <w:r>
      <w:rPr>
        <w:b/>
        <w:i/>
        <w:sz w:val="18"/>
      </w:rPr>
      <w:tab/>
    </w:r>
    <w:r>
      <w:rPr>
        <w:b/>
        <w:i/>
        <w:sz w:val="18"/>
      </w:rPr>
      <w:tab/>
    </w:r>
    <w:r>
      <w:rPr>
        <w:b/>
        <w:sz w:val="18"/>
      </w:rPr>
      <w:t>Page</w:t>
    </w:r>
    <w:r w:rsidRPr="00561377">
      <w:rPr>
        <w:b/>
        <w:sz w:val="18"/>
      </w:rPr>
      <w:t xml:space="preserve">   </w:t>
    </w:r>
    <w:r w:rsidRPr="00561377">
      <w:rPr>
        <w:b/>
        <w:sz w:val="18"/>
      </w:rPr>
      <w:fldChar w:fldCharType="begin"/>
    </w:r>
    <w:r w:rsidRPr="00561377">
      <w:rPr>
        <w:b/>
        <w:sz w:val="18"/>
      </w:rPr>
      <w:instrText xml:space="preserve"> PAGE </w:instrText>
    </w:r>
    <w:r w:rsidRPr="00561377">
      <w:rPr>
        <w:b/>
        <w:sz w:val="18"/>
      </w:rPr>
      <w:fldChar w:fldCharType="separate"/>
    </w:r>
    <w:r>
      <w:rPr>
        <w:b/>
        <w:noProof/>
        <w:sz w:val="18"/>
      </w:rPr>
      <w:t>41</w:t>
    </w:r>
    <w:r w:rsidRPr="00561377">
      <w:rPr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F951" w14:textId="77777777" w:rsidR="008B2CA7" w:rsidRDefault="008B2CA7">
      <w:r>
        <w:separator/>
      </w:r>
    </w:p>
  </w:footnote>
  <w:footnote w:type="continuationSeparator" w:id="0">
    <w:p w14:paraId="2D694A2E" w14:textId="77777777" w:rsidR="008B2CA7" w:rsidRDefault="008B2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Header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59F54E54"/>
    <w:multiLevelType w:val="hybridMultilevel"/>
    <w:tmpl w:val="06A65C1E"/>
    <w:lvl w:ilvl="0" w:tplc="C422FF9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  <w:num w:numId="11">
    <w:abstractNumId w:val="13"/>
  </w:num>
  <w:num w:numId="12">
    <w:abstractNumId w:val="5"/>
  </w:num>
  <w:num w:numId="13">
    <w:abstractNumId w:val="15"/>
  </w:num>
  <w:num w:numId="14">
    <w:abstractNumId w:val="4"/>
  </w:num>
  <w:num w:numId="15">
    <w:abstractNumId w:val="2"/>
  </w:num>
  <w:num w:numId="1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4AC4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E72"/>
    <w:rsid w:val="000335F1"/>
    <w:rsid w:val="00033DEB"/>
    <w:rsid w:val="000341C4"/>
    <w:rsid w:val="00035E86"/>
    <w:rsid w:val="000367D8"/>
    <w:rsid w:val="00040779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61F4"/>
    <w:rsid w:val="00060A25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F6A"/>
    <w:rsid w:val="000714FB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77AD"/>
    <w:rsid w:val="00077B67"/>
    <w:rsid w:val="000801A8"/>
    <w:rsid w:val="000839F2"/>
    <w:rsid w:val="000849E5"/>
    <w:rsid w:val="00085339"/>
    <w:rsid w:val="00090F7F"/>
    <w:rsid w:val="000918D7"/>
    <w:rsid w:val="000924A8"/>
    <w:rsid w:val="00094D0E"/>
    <w:rsid w:val="00096327"/>
    <w:rsid w:val="000A0AE8"/>
    <w:rsid w:val="000A1019"/>
    <w:rsid w:val="000A4E04"/>
    <w:rsid w:val="000A6601"/>
    <w:rsid w:val="000A68A5"/>
    <w:rsid w:val="000A706E"/>
    <w:rsid w:val="000B01AF"/>
    <w:rsid w:val="000B29FF"/>
    <w:rsid w:val="000B2F13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6824"/>
    <w:rsid w:val="000C7070"/>
    <w:rsid w:val="000C79C7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EEA"/>
    <w:rsid w:val="00101C99"/>
    <w:rsid w:val="001027E3"/>
    <w:rsid w:val="001061A2"/>
    <w:rsid w:val="00106392"/>
    <w:rsid w:val="00110123"/>
    <w:rsid w:val="00111F24"/>
    <w:rsid w:val="001121A8"/>
    <w:rsid w:val="00112330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6B2B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77A6F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7A73"/>
    <w:rsid w:val="001C194B"/>
    <w:rsid w:val="001C19CB"/>
    <w:rsid w:val="001C1D69"/>
    <w:rsid w:val="001C20DD"/>
    <w:rsid w:val="001C21B3"/>
    <w:rsid w:val="001C3677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0780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6403"/>
    <w:rsid w:val="00267F6A"/>
    <w:rsid w:val="0027070E"/>
    <w:rsid w:val="00273BBE"/>
    <w:rsid w:val="0027405A"/>
    <w:rsid w:val="0027410A"/>
    <w:rsid w:val="0027442B"/>
    <w:rsid w:val="002747A3"/>
    <w:rsid w:val="002753A0"/>
    <w:rsid w:val="00275935"/>
    <w:rsid w:val="00276284"/>
    <w:rsid w:val="002809D3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DF4"/>
    <w:rsid w:val="002B3F47"/>
    <w:rsid w:val="002B5BE1"/>
    <w:rsid w:val="002B62E9"/>
    <w:rsid w:val="002B7DB2"/>
    <w:rsid w:val="002C119A"/>
    <w:rsid w:val="002C16C3"/>
    <w:rsid w:val="002C19B8"/>
    <w:rsid w:val="002C29AB"/>
    <w:rsid w:val="002C2A3B"/>
    <w:rsid w:val="002C3805"/>
    <w:rsid w:val="002C3EDA"/>
    <w:rsid w:val="002C4B88"/>
    <w:rsid w:val="002C5044"/>
    <w:rsid w:val="002C70EF"/>
    <w:rsid w:val="002D025E"/>
    <w:rsid w:val="002D0C4C"/>
    <w:rsid w:val="002D17B2"/>
    <w:rsid w:val="002D1BC0"/>
    <w:rsid w:val="002D3658"/>
    <w:rsid w:val="002E2767"/>
    <w:rsid w:val="002E32FF"/>
    <w:rsid w:val="002E3A22"/>
    <w:rsid w:val="002E3D0F"/>
    <w:rsid w:val="002E6222"/>
    <w:rsid w:val="002E6BC4"/>
    <w:rsid w:val="002E75A8"/>
    <w:rsid w:val="002F10AD"/>
    <w:rsid w:val="002F2210"/>
    <w:rsid w:val="002F4838"/>
    <w:rsid w:val="002F4999"/>
    <w:rsid w:val="002F5110"/>
    <w:rsid w:val="002F624B"/>
    <w:rsid w:val="002F7447"/>
    <w:rsid w:val="002F7917"/>
    <w:rsid w:val="0030062A"/>
    <w:rsid w:val="00301389"/>
    <w:rsid w:val="003026DF"/>
    <w:rsid w:val="00302DC3"/>
    <w:rsid w:val="00305061"/>
    <w:rsid w:val="0030704F"/>
    <w:rsid w:val="003113E1"/>
    <w:rsid w:val="00313320"/>
    <w:rsid w:val="00314CE1"/>
    <w:rsid w:val="00316559"/>
    <w:rsid w:val="00316F9A"/>
    <w:rsid w:val="00322590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FF6"/>
    <w:rsid w:val="003349F1"/>
    <w:rsid w:val="003362CA"/>
    <w:rsid w:val="00336932"/>
    <w:rsid w:val="00337B42"/>
    <w:rsid w:val="0034000C"/>
    <w:rsid w:val="0034028B"/>
    <w:rsid w:val="0034196A"/>
    <w:rsid w:val="00341C68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55A41"/>
    <w:rsid w:val="00356465"/>
    <w:rsid w:val="003576A9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42DB"/>
    <w:rsid w:val="003757D8"/>
    <w:rsid w:val="0037638E"/>
    <w:rsid w:val="00376A28"/>
    <w:rsid w:val="00376F6F"/>
    <w:rsid w:val="003811EF"/>
    <w:rsid w:val="0038426F"/>
    <w:rsid w:val="00386924"/>
    <w:rsid w:val="003876B4"/>
    <w:rsid w:val="00392CCD"/>
    <w:rsid w:val="003933CE"/>
    <w:rsid w:val="003941A0"/>
    <w:rsid w:val="00395797"/>
    <w:rsid w:val="003963FA"/>
    <w:rsid w:val="003A0399"/>
    <w:rsid w:val="003A07CC"/>
    <w:rsid w:val="003A1999"/>
    <w:rsid w:val="003A3BB7"/>
    <w:rsid w:val="003A59D8"/>
    <w:rsid w:val="003A6045"/>
    <w:rsid w:val="003A7E67"/>
    <w:rsid w:val="003B01E1"/>
    <w:rsid w:val="003B05FF"/>
    <w:rsid w:val="003B1BAB"/>
    <w:rsid w:val="003B1E30"/>
    <w:rsid w:val="003B21C8"/>
    <w:rsid w:val="003B2F17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D1535"/>
    <w:rsid w:val="003D2814"/>
    <w:rsid w:val="003D2A03"/>
    <w:rsid w:val="003D2C26"/>
    <w:rsid w:val="003D4B25"/>
    <w:rsid w:val="003D5050"/>
    <w:rsid w:val="003D5BBF"/>
    <w:rsid w:val="003D5C41"/>
    <w:rsid w:val="003E145A"/>
    <w:rsid w:val="003E2C52"/>
    <w:rsid w:val="003E644B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44A8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47D0"/>
    <w:rsid w:val="004B4FEA"/>
    <w:rsid w:val="004B6744"/>
    <w:rsid w:val="004B715D"/>
    <w:rsid w:val="004B74DB"/>
    <w:rsid w:val="004C0999"/>
    <w:rsid w:val="004C0BC2"/>
    <w:rsid w:val="004C32DF"/>
    <w:rsid w:val="004C485A"/>
    <w:rsid w:val="004C50CC"/>
    <w:rsid w:val="004C5122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148A"/>
    <w:rsid w:val="004F151A"/>
    <w:rsid w:val="004F1DC6"/>
    <w:rsid w:val="004F1FCD"/>
    <w:rsid w:val="004F2864"/>
    <w:rsid w:val="004F34FA"/>
    <w:rsid w:val="004F4F2E"/>
    <w:rsid w:val="004F5ADF"/>
    <w:rsid w:val="004F6269"/>
    <w:rsid w:val="0050097F"/>
    <w:rsid w:val="005012F9"/>
    <w:rsid w:val="00502F23"/>
    <w:rsid w:val="00503174"/>
    <w:rsid w:val="0050541C"/>
    <w:rsid w:val="0050744B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27E"/>
    <w:rsid w:val="00595F44"/>
    <w:rsid w:val="005A13D3"/>
    <w:rsid w:val="005A17A2"/>
    <w:rsid w:val="005A1F68"/>
    <w:rsid w:val="005A2C8F"/>
    <w:rsid w:val="005A6468"/>
    <w:rsid w:val="005A69AB"/>
    <w:rsid w:val="005A7267"/>
    <w:rsid w:val="005B01B7"/>
    <w:rsid w:val="005B0DE8"/>
    <w:rsid w:val="005B12C1"/>
    <w:rsid w:val="005B3EB0"/>
    <w:rsid w:val="005B42F1"/>
    <w:rsid w:val="005B4664"/>
    <w:rsid w:val="005B4E98"/>
    <w:rsid w:val="005B5338"/>
    <w:rsid w:val="005B7AA7"/>
    <w:rsid w:val="005C0ADE"/>
    <w:rsid w:val="005C1F39"/>
    <w:rsid w:val="005C2444"/>
    <w:rsid w:val="005C75B6"/>
    <w:rsid w:val="005C7652"/>
    <w:rsid w:val="005D2826"/>
    <w:rsid w:val="005D2B01"/>
    <w:rsid w:val="005D2BFD"/>
    <w:rsid w:val="005D365D"/>
    <w:rsid w:val="005D41C5"/>
    <w:rsid w:val="005D4463"/>
    <w:rsid w:val="005D462B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5BB"/>
    <w:rsid w:val="00600698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201F"/>
    <w:rsid w:val="006448E0"/>
    <w:rsid w:val="0064570C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61AD3"/>
    <w:rsid w:val="0066206F"/>
    <w:rsid w:val="006629B0"/>
    <w:rsid w:val="006642CB"/>
    <w:rsid w:val="006712CA"/>
    <w:rsid w:val="00673A30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A57"/>
    <w:rsid w:val="0069024C"/>
    <w:rsid w:val="0069024E"/>
    <w:rsid w:val="0069071E"/>
    <w:rsid w:val="00692663"/>
    <w:rsid w:val="00694183"/>
    <w:rsid w:val="00695B20"/>
    <w:rsid w:val="00697F72"/>
    <w:rsid w:val="006A0CB5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741D"/>
    <w:rsid w:val="006D7947"/>
    <w:rsid w:val="006D7B17"/>
    <w:rsid w:val="006D7C78"/>
    <w:rsid w:val="006D7CEA"/>
    <w:rsid w:val="006E06C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25B2"/>
    <w:rsid w:val="00712FE7"/>
    <w:rsid w:val="00713722"/>
    <w:rsid w:val="00715731"/>
    <w:rsid w:val="00715F55"/>
    <w:rsid w:val="00724CE9"/>
    <w:rsid w:val="007251F5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3B55"/>
    <w:rsid w:val="00744224"/>
    <w:rsid w:val="00744296"/>
    <w:rsid w:val="00744D7E"/>
    <w:rsid w:val="00747871"/>
    <w:rsid w:val="00747C81"/>
    <w:rsid w:val="00752CC1"/>
    <w:rsid w:val="00754DA6"/>
    <w:rsid w:val="00755C44"/>
    <w:rsid w:val="007564F1"/>
    <w:rsid w:val="00757839"/>
    <w:rsid w:val="00757968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B069F"/>
    <w:rsid w:val="007B1AC6"/>
    <w:rsid w:val="007B3B3D"/>
    <w:rsid w:val="007B7000"/>
    <w:rsid w:val="007C03B7"/>
    <w:rsid w:val="007C04A0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7F69ED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DC0"/>
    <w:rsid w:val="00840C51"/>
    <w:rsid w:val="00841BE4"/>
    <w:rsid w:val="00842ABC"/>
    <w:rsid w:val="00842B26"/>
    <w:rsid w:val="00842D9C"/>
    <w:rsid w:val="00843251"/>
    <w:rsid w:val="008456A0"/>
    <w:rsid w:val="00845F59"/>
    <w:rsid w:val="008473D5"/>
    <w:rsid w:val="00847BA2"/>
    <w:rsid w:val="00850D10"/>
    <w:rsid w:val="00851BEA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4D59"/>
    <w:rsid w:val="00894FE5"/>
    <w:rsid w:val="0089676F"/>
    <w:rsid w:val="008A087E"/>
    <w:rsid w:val="008A15AF"/>
    <w:rsid w:val="008A1BB2"/>
    <w:rsid w:val="008A24AE"/>
    <w:rsid w:val="008A298E"/>
    <w:rsid w:val="008A323E"/>
    <w:rsid w:val="008A67FA"/>
    <w:rsid w:val="008A68C6"/>
    <w:rsid w:val="008A6FA4"/>
    <w:rsid w:val="008A74BB"/>
    <w:rsid w:val="008B0F7C"/>
    <w:rsid w:val="008B2CA7"/>
    <w:rsid w:val="008B4C61"/>
    <w:rsid w:val="008B72C1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E1EC4"/>
    <w:rsid w:val="008E23F2"/>
    <w:rsid w:val="008E2489"/>
    <w:rsid w:val="008E4343"/>
    <w:rsid w:val="008E4753"/>
    <w:rsid w:val="008E4DF8"/>
    <w:rsid w:val="008E65FB"/>
    <w:rsid w:val="008E6A93"/>
    <w:rsid w:val="008E7C4B"/>
    <w:rsid w:val="008F03AD"/>
    <w:rsid w:val="008F109B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3714"/>
    <w:rsid w:val="00915E19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DAC"/>
    <w:rsid w:val="009720E7"/>
    <w:rsid w:val="00976B87"/>
    <w:rsid w:val="00980824"/>
    <w:rsid w:val="0098203B"/>
    <w:rsid w:val="00982A5B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A06F7"/>
    <w:rsid w:val="009A12CF"/>
    <w:rsid w:val="009A1CF0"/>
    <w:rsid w:val="009B00E8"/>
    <w:rsid w:val="009B3D84"/>
    <w:rsid w:val="009B474C"/>
    <w:rsid w:val="009B595C"/>
    <w:rsid w:val="009B66E8"/>
    <w:rsid w:val="009B7029"/>
    <w:rsid w:val="009B7827"/>
    <w:rsid w:val="009B7829"/>
    <w:rsid w:val="009C138D"/>
    <w:rsid w:val="009C3F52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BC2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380A"/>
    <w:rsid w:val="00A3660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67246"/>
    <w:rsid w:val="00A71143"/>
    <w:rsid w:val="00A71416"/>
    <w:rsid w:val="00A71DE4"/>
    <w:rsid w:val="00A71EBE"/>
    <w:rsid w:val="00A73BB7"/>
    <w:rsid w:val="00A75699"/>
    <w:rsid w:val="00A7595F"/>
    <w:rsid w:val="00A82374"/>
    <w:rsid w:val="00A866E2"/>
    <w:rsid w:val="00A86717"/>
    <w:rsid w:val="00A86F2D"/>
    <w:rsid w:val="00A91873"/>
    <w:rsid w:val="00A92367"/>
    <w:rsid w:val="00A92AEA"/>
    <w:rsid w:val="00A92EFD"/>
    <w:rsid w:val="00A9588F"/>
    <w:rsid w:val="00A95D4B"/>
    <w:rsid w:val="00A966C4"/>
    <w:rsid w:val="00A96CD9"/>
    <w:rsid w:val="00AA25C4"/>
    <w:rsid w:val="00AA376C"/>
    <w:rsid w:val="00AA3BE0"/>
    <w:rsid w:val="00AA49A8"/>
    <w:rsid w:val="00AA56EB"/>
    <w:rsid w:val="00AA59D3"/>
    <w:rsid w:val="00AA61D9"/>
    <w:rsid w:val="00AB06DF"/>
    <w:rsid w:val="00AB0AED"/>
    <w:rsid w:val="00AB0B53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34DF"/>
    <w:rsid w:val="00AC360A"/>
    <w:rsid w:val="00AC5104"/>
    <w:rsid w:val="00AC55E0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4D85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33CC"/>
    <w:rsid w:val="00B239F2"/>
    <w:rsid w:val="00B24161"/>
    <w:rsid w:val="00B30131"/>
    <w:rsid w:val="00B30F4A"/>
    <w:rsid w:val="00B314EE"/>
    <w:rsid w:val="00B353B0"/>
    <w:rsid w:val="00B357FB"/>
    <w:rsid w:val="00B4229F"/>
    <w:rsid w:val="00B422B4"/>
    <w:rsid w:val="00B4462A"/>
    <w:rsid w:val="00B470D7"/>
    <w:rsid w:val="00B47359"/>
    <w:rsid w:val="00B473B7"/>
    <w:rsid w:val="00B479D2"/>
    <w:rsid w:val="00B5011D"/>
    <w:rsid w:val="00B50E88"/>
    <w:rsid w:val="00B51525"/>
    <w:rsid w:val="00B5386D"/>
    <w:rsid w:val="00B53ABA"/>
    <w:rsid w:val="00B53E6F"/>
    <w:rsid w:val="00B53EF5"/>
    <w:rsid w:val="00B551FF"/>
    <w:rsid w:val="00B60330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5D1A"/>
    <w:rsid w:val="00B876D4"/>
    <w:rsid w:val="00B90A94"/>
    <w:rsid w:val="00B93693"/>
    <w:rsid w:val="00B93936"/>
    <w:rsid w:val="00B93B8F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B062B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83C"/>
    <w:rsid w:val="00C2199F"/>
    <w:rsid w:val="00C22FBC"/>
    <w:rsid w:val="00C23440"/>
    <w:rsid w:val="00C24215"/>
    <w:rsid w:val="00C25113"/>
    <w:rsid w:val="00C3085C"/>
    <w:rsid w:val="00C31D1E"/>
    <w:rsid w:val="00C33CD2"/>
    <w:rsid w:val="00C36C61"/>
    <w:rsid w:val="00C37317"/>
    <w:rsid w:val="00C37C12"/>
    <w:rsid w:val="00C37CD7"/>
    <w:rsid w:val="00C40E26"/>
    <w:rsid w:val="00C42000"/>
    <w:rsid w:val="00C44BBE"/>
    <w:rsid w:val="00C44BEB"/>
    <w:rsid w:val="00C53D28"/>
    <w:rsid w:val="00C54D28"/>
    <w:rsid w:val="00C563A1"/>
    <w:rsid w:val="00C567D1"/>
    <w:rsid w:val="00C60A43"/>
    <w:rsid w:val="00C629D5"/>
    <w:rsid w:val="00C6412C"/>
    <w:rsid w:val="00C64832"/>
    <w:rsid w:val="00C6504F"/>
    <w:rsid w:val="00C6601C"/>
    <w:rsid w:val="00C669EA"/>
    <w:rsid w:val="00C67FC2"/>
    <w:rsid w:val="00C71C08"/>
    <w:rsid w:val="00C71F06"/>
    <w:rsid w:val="00C72B00"/>
    <w:rsid w:val="00C734ED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6E68"/>
    <w:rsid w:val="00C97462"/>
    <w:rsid w:val="00C9764F"/>
    <w:rsid w:val="00CA0C3E"/>
    <w:rsid w:val="00CA17F8"/>
    <w:rsid w:val="00CA257B"/>
    <w:rsid w:val="00CA5BA9"/>
    <w:rsid w:val="00CA5C97"/>
    <w:rsid w:val="00CA5D15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5CC9"/>
    <w:rsid w:val="00CE7DCC"/>
    <w:rsid w:val="00CF0DAE"/>
    <w:rsid w:val="00CF1588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8B6"/>
    <w:rsid w:val="00D13371"/>
    <w:rsid w:val="00D137A2"/>
    <w:rsid w:val="00D13F3A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422"/>
    <w:rsid w:val="00D37975"/>
    <w:rsid w:val="00D406CF"/>
    <w:rsid w:val="00D43029"/>
    <w:rsid w:val="00D436A4"/>
    <w:rsid w:val="00D4498A"/>
    <w:rsid w:val="00D51A24"/>
    <w:rsid w:val="00D54C8F"/>
    <w:rsid w:val="00D573B6"/>
    <w:rsid w:val="00D60FFD"/>
    <w:rsid w:val="00D64F2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FA4"/>
    <w:rsid w:val="00D902FA"/>
    <w:rsid w:val="00D903FF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0908"/>
    <w:rsid w:val="00DB15C3"/>
    <w:rsid w:val="00DB28C2"/>
    <w:rsid w:val="00DB4390"/>
    <w:rsid w:val="00DB7A2F"/>
    <w:rsid w:val="00DC0391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5E18"/>
    <w:rsid w:val="00DE5FF7"/>
    <w:rsid w:val="00DE6ECA"/>
    <w:rsid w:val="00DE70D2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2B40"/>
    <w:rsid w:val="00E3637D"/>
    <w:rsid w:val="00E379A8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4275"/>
    <w:rsid w:val="00E84910"/>
    <w:rsid w:val="00E8493F"/>
    <w:rsid w:val="00E85965"/>
    <w:rsid w:val="00E85BDD"/>
    <w:rsid w:val="00E86C04"/>
    <w:rsid w:val="00E91519"/>
    <w:rsid w:val="00E91948"/>
    <w:rsid w:val="00E91CE6"/>
    <w:rsid w:val="00E929D5"/>
    <w:rsid w:val="00E9345B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135C"/>
    <w:rsid w:val="00EC19D9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1D63"/>
    <w:rsid w:val="00EE4114"/>
    <w:rsid w:val="00EE4534"/>
    <w:rsid w:val="00EE562D"/>
    <w:rsid w:val="00EE6ABC"/>
    <w:rsid w:val="00EE7CA7"/>
    <w:rsid w:val="00EF11D9"/>
    <w:rsid w:val="00EF191E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4800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1AEA"/>
    <w:rsid w:val="00F329D8"/>
    <w:rsid w:val="00F32F52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174"/>
    <w:rsid w:val="00F52737"/>
    <w:rsid w:val="00F531A3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3A65"/>
    <w:rsid w:val="00F748A5"/>
    <w:rsid w:val="00F77DFA"/>
    <w:rsid w:val="00F80057"/>
    <w:rsid w:val="00F8019D"/>
    <w:rsid w:val="00F80C8A"/>
    <w:rsid w:val="00F813B0"/>
    <w:rsid w:val="00F821D1"/>
    <w:rsid w:val="00F82EE1"/>
    <w:rsid w:val="00F83567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C0DE2"/>
    <w:rsid w:val="00FC190E"/>
    <w:rsid w:val="00FC23D1"/>
    <w:rsid w:val="00FC3FED"/>
    <w:rsid w:val="00FC54C4"/>
    <w:rsid w:val="00FD195A"/>
    <w:rsid w:val="00FD55A4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FDF"/>
    <w:rsid w:val="00FF3AE9"/>
    <w:rsid w:val="00FF3CBD"/>
    <w:rsid w:val="00FF463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Heading1">
    <w:name w:val="heading 1"/>
    <w:basedOn w:val="Normal"/>
    <w:next w:val="Normal"/>
    <w:link w:val="Heading1Ch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Heading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Heading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Heading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Heading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Heading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Heading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Heading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3CF"/>
    <w:rPr>
      <w:lang w:val="es-ES"/>
    </w:rPr>
  </w:style>
  <w:style w:type="paragraph" w:styleId="Header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O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BodyText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Footer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BodyTextIndent">
    <w:name w:val="Body Text Indent"/>
    <w:basedOn w:val="Normal"/>
    <w:rsid w:val="007D53CF"/>
    <w:pPr>
      <w:ind w:left="708"/>
    </w:pPr>
    <w:rPr>
      <w:lang w:val="es-ES"/>
    </w:rPr>
  </w:style>
  <w:style w:type="paragraph" w:styleId="BodyText3">
    <w:name w:val="Body Text 3"/>
    <w:basedOn w:val="Normal"/>
    <w:rsid w:val="007D53CF"/>
    <w:rPr>
      <w:color w:val="FF0000"/>
    </w:rPr>
  </w:style>
  <w:style w:type="paragraph" w:styleId="FootnoteText">
    <w:name w:val="footnote text"/>
    <w:basedOn w:val="Normal"/>
    <w:semiHidden/>
    <w:rsid w:val="007D53CF"/>
    <w:rPr>
      <w:sz w:val="20"/>
    </w:rPr>
  </w:style>
  <w:style w:type="character" w:styleId="FootnoteReference">
    <w:name w:val="footnote reference"/>
    <w:basedOn w:val="DefaultParagraphFont"/>
    <w:semiHidden/>
    <w:rsid w:val="007D53CF"/>
    <w:rPr>
      <w:vertAlign w:val="superscript"/>
    </w:rPr>
  </w:style>
  <w:style w:type="character" w:styleId="Hyperlink">
    <w:name w:val="Hyperlink"/>
    <w:basedOn w:val="DefaultParagraphFont"/>
    <w:uiPriority w:val="99"/>
    <w:rsid w:val="007D53CF"/>
    <w:rPr>
      <w:color w:val="0000FF"/>
      <w:u w:val="single"/>
    </w:rPr>
  </w:style>
  <w:style w:type="character" w:styleId="FollowedHyperlink">
    <w:name w:val="FollowedHyperlink"/>
    <w:basedOn w:val="DefaultParagraphFont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Heading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CommentReference">
    <w:name w:val="annotation reference"/>
    <w:basedOn w:val="DefaultParagraphFont"/>
    <w:semiHidden/>
    <w:rsid w:val="007D53CF"/>
    <w:rPr>
      <w:sz w:val="16"/>
      <w:szCs w:val="16"/>
    </w:rPr>
  </w:style>
  <w:style w:type="paragraph" w:styleId="CommentText">
    <w:name w:val="annotation text"/>
    <w:basedOn w:val="Normal"/>
    <w:semiHidden/>
    <w:rsid w:val="007D53CF"/>
    <w:rPr>
      <w:sz w:val="20"/>
    </w:rPr>
  </w:style>
  <w:style w:type="paragraph" w:styleId="CommentSubject">
    <w:name w:val="annotation subject"/>
    <w:basedOn w:val="CommentText"/>
    <w:next w:val="CommentText"/>
    <w:semiHidden/>
    <w:rsid w:val="007D53CF"/>
    <w:rPr>
      <w:b/>
      <w:bCs/>
    </w:rPr>
  </w:style>
  <w:style w:type="paragraph" w:styleId="BalloonText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Number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Number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PageNumber">
    <w:name w:val="page number"/>
    <w:basedOn w:val="DefaultParagraphFont"/>
    <w:rsid w:val="00C8353D"/>
  </w:style>
  <w:style w:type="table" w:styleId="TableGrid8">
    <w:name w:val="Table Grid 8"/>
    <w:basedOn w:val="Table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Preformatted">
    <w:name w:val="HTML Preformatted"/>
    <w:basedOn w:val="Normal"/>
    <w:link w:val="HTMLPreformattedCh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DefaultParagraphFont"/>
    <w:rsid w:val="00C8353D"/>
  </w:style>
  <w:style w:type="character" w:customStyle="1" w:styleId="cpp-string">
    <w:name w:val="cpp-string"/>
    <w:basedOn w:val="DefaultParagraphFont"/>
    <w:rsid w:val="00C8353D"/>
  </w:style>
  <w:style w:type="character" w:customStyle="1" w:styleId="cs-comment">
    <w:name w:val="cs-comment"/>
    <w:basedOn w:val="DefaultParagraphFont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Heading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Bullet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Bullet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Preformatted"/>
    <w:rsid w:val="00C8353D"/>
    <w:rPr>
      <w:rFonts w:ascii="Arial" w:hAnsi="Arial"/>
      <w:sz w:val="24"/>
    </w:rPr>
  </w:style>
  <w:style w:type="table" w:styleId="TableGrid">
    <w:name w:val="Table Grid"/>
    <w:basedOn w:val="Table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DefaultParagraphFont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MediumGrid2-Accent1">
    <w:name w:val="Medium Grid 2 Accent 1"/>
    <w:basedOn w:val="Table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SubtleEmphasis">
    <w:name w:val="Subtle Emphasis"/>
    <w:basedOn w:val="DefaultParagraphFont"/>
    <w:uiPriority w:val="19"/>
    <w:qFormat/>
    <w:rsid w:val="00C8353D"/>
    <w:rPr>
      <w:i/>
      <w:iCs/>
      <w:color w:val="808080" w:themeColor="text1" w:themeTint="7F"/>
    </w:rPr>
  </w:style>
  <w:style w:type="table" w:styleId="MediumGrid1-Accent1">
    <w:name w:val="Medium Grid 1 Accent 1"/>
    <w:basedOn w:val="Table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C8353D"/>
    <w:rPr>
      <w:b/>
      <w:bCs/>
      <w:i/>
      <w:iCs/>
      <w:color w:val="4F81BD" w:themeColor="accent1"/>
    </w:rPr>
  </w:style>
  <w:style w:type="table" w:styleId="ColorfulGrid-Accent5">
    <w:name w:val="Colorful Grid Accent 5"/>
    <w:basedOn w:val="Table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DefaultParagraphFont"/>
    <w:rsid w:val="00C8353D"/>
  </w:style>
  <w:style w:type="table" w:styleId="LightGrid-Accent5">
    <w:name w:val="Light Grid Accent 5"/>
    <w:basedOn w:val="Table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o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ghtList-Accent5">
    <w:name w:val="Light List Accent 5"/>
    <w:basedOn w:val="Table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DefaultParagraphFont"/>
    <w:rsid w:val="006840F9"/>
  </w:style>
  <w:style w:type="character" w:customStyle="1" w:styleId="shorttext">
    <w:name w:val="short_text"/>
    <w:basedOn w:val="DefaultParagraphFont"/>
    <w:rsid w:val="0013221A"/>
  </w:style>
  <w:style w:type="paragraph" w:styleId="Captio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94472"/>
    <w:rPr>
      <w:rFonts w:ascii="Segoe UI" w:hAnsi="Segoe UI" w:cs="Segoe UI"/>
      <w:b/>
      <w:snapToGrid w:val="0"/>
      <w:sz w:val="28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zamora\My%20Documents\SFCO\Metodo%20de%20desarrollo\Plantillas\Plantilla%20requerimientos%20del%20sist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Props1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508730-7640-429B-9D1E-7EF41BD2E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requerimientos del sistema.dotx</Template>
  <TotalTime>536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Closing Schedules Manual de Usuario</vt:lpstr>
      <vt:lpstr>Plan de Alcance</vt:lpstr>
    </vt:vector>
  </TitlesOfParts>
  <Company/>
  <LinksUpToDate>false</LinksUpToDate>
  <CharactersWithSpaces>1518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Edward Zumbado</dc:creator>
  <dc:description>SKU User manual</dc:description>
  <cp:lastModifiedBy>Juan Daniel Lanuza Ramirez</cp:lastModifiedBy>
  <cp:revision>54</cp:revision>
  <cp:lastPrinted>2004-06-17T14:41:00Z</cp:lastPrinted>
  <dcterms:created xsi:type="dcterms:W3CDTF">2020-05-28T17:06:00Z</dcterms:created>
  <dcterms:modified xsi:type="dcterms:W3CDTF">2023-01-30T21:39:00Z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