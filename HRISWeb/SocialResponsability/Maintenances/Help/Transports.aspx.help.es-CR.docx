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49247CF6" w:rsidR="005267D5" w:rsidRPr="009E4083" w:rsidRDefault="002236A9" w:rsidP="002236A9">
      <w:pPr>
        <w:pStyle w:val="Heading1"/>
        <w:framePr w:wrap="notBeside"/>
        <w:ind w:left="2124" w:hanging="2124"/>
      </w:pPr>
      <w:bookmarkStart w:id="0" w:name="_top"/>
      <w:bookmarkStart w:id="1" w:name="_Hlk98917061"/>
      <w:bookmarkEnd w:id="0"/>
      <w:r>
        <w:t>Transportes</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1"/>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000000"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000000"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5CF43A72" w14:textId="508BAC68" w:rsidR="0059527E" w:rsidRPr="005267D5" w:rsidRDefault="00000000" w:rsidP="005267D5">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2" w:name="_Pantalla_principal"/>
      <w:bookmarkEnd w:id="2"/>
      <w:r w:rsidRPr="009E4083">
        <w:t>Pantalla principal</w:t>
      </w:r>
    </w:p>
    <w:p w14:paraId="1C1439C4" w14:textId="5A44D6B7" w:rsidR="00331064" w:rsidRPr="009E4083" w:rsidRDefault="00331064" w:rsidP="008D1020">
      <w:pPr>
        <w:rPr>
          <w:rFonts w:ascii="Segoe UI" w:hAnsi="Segoe UI" w:cs="Segoe UI"/>
          <w:lang w:val="es-MX"/>
        </w:rPr>
      </w:pPr>
      <w:bookmarkStart w:id="3" w:name="_Descripción"/>
      <w:bookmarkEnd w:id="3"/>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55D49308" w:rsidR="00112330" w:rsidRDefault="00D12783" w:rsidP="008D1020">
      <w:pPr>
        <w:rPr>
          <w:rFonts w:ascii="Segoe UI" w:hAnsi="Segoe UI" w:cs="Segoe UI"/>
          <w:i/>
          <w:lang w:val="es-MX"/>
        </w:rPr>
      </w:pPr>
      <w:r>
        <w:rPr>
          <w:rFonts w:ascii="Segoe UI" w:hAnsi="Segoe UI" w:cs="Segoe UI"/>
          <w:lang w:val="es-MX"/>
        </w:rPr>
        <w:t>E</w:t>
      </w:r>
      <w:r w:rsidR="005267D5" w:rsidRPr="009E4083">
        <w:rPr>
          <w:rFonts w:ascii="Segoe UI" w:hAnsi="Segoe UI" w:cs="Segoe UI"/>
          <w:lang w:val="es-MX"/>
        </w:rPr>
        <w:t xml:space="preserve">n la pantalla de </w:t>
      </w:r>
      <w:r w:rsidR="002236A9">
        <w:rPr>
          <w:rFonts w:ascii="Segoe UI" w:hAnsi="Segoe UI" w:cs="Segoe UI"/>
          <w:i/>
          <w:iCs/>
          <w:lang w:val="es-MX"/>
        </w:rPr>
        <w:t>Transportes</w:t>
      </w:r>
      <w:r w:rsidR="005267D5">
        <w:rPr>
          <w:rFonts w:ascii="Segoe UI" w:hAnsi="Segoe UI" w:cs="Segoe UI"/>
          <w:i/>
          <w:iCs/>
          <w:lang w:val="es-MX"/>
        </w:rPr>
        <w:t xml:space="preserve"> </w:t>
      </w:r>
      <w:r w:rsidR="005267D5" w:rsidRPr="009E4083">
        <w:rPr>
          <w:rFonts w:ascii="Segoe UI" w:hAnsi="Segoe UI" w:cs="Segoe UI"/>
          <w:lang w:val="es-MX"/>
        </w:rPr>
        <w:t xml:space="preserve">se muestra el catálogo general de </w:t>
      </w:r>
      <w:r w:rsidR="002236A9">
        <w:rPr>
          <w:rFonts w:ascii="Segoe UI" w:hAnsi="Segoe UI" w:cs="Segoe UI"/>
          <w:lang w:val="es-MX"/>
        </w:rPr>
        <w:t>Transportes</w:t>
      </w:r>
      <w:r w:rsidR="005267D5">
        <w:rPr>
          <w:rFonts w:ascii="Segoe UI" w:hAnsi="Segoe UI" w:cs="Segoe UI"/>
          <w:lang w:val="es-MX"/>
        </w:rPr>
        <w:t xml:space="preserve"> </w:t>
      </w:r>
      <w:r w:rsidR="005267D5" w:rsidRPr="009E4083">
        <w:rPr>
          <w:rFonts w:ascii="Segoe UI" w:hAnsi="Segoe UI" w:cs="Segoe UI"/>
          <w:lang w:val="es-MX"/>
        </w:rPr>
        <w:t xml:space="preserve">disponibles para </w:t>
      </w:r>
      <w:r w:rsidR="00FB347B">
        <w:rPr>
          <w:rFonts w:ascii="Segoe UI" w:hAnsi="Segoe UI" w:cs="Segoe UI"/>
          <w:lang w:val="es-MX"/>
        </w:rPr>
        <w:t>Responsabilidad Social</w:t>
      </w:r>
      <w:r w:rsidR="005267D5" w:rsidRPr="009E4083">
        <w:rPr>
          <w:rFonts w:ascii="Segoe UI" w:hAnsi="Segoe UI" w:cs="Segoe UI"/>
          <w:lang w:val="es-MX"/>
        </w:rPr>
        <w:t xml:space="preserve"> existentes en la aplicación. Los registros de esta pantalla son insumos para la pantalla de </w:t>
      </w:r>
      <w:r w:rsidR="00FB347B" w:rsidRPr="00FB347B">
        <w:rPr>
          <w:rFonts w:ascii="Segoe UI" w:hAnsi="Segoe UI" w:cs="Segoe UI"/>
          <w:i/>
          <w:lang w:val="es-MX"/>
        </w:rPr>
        <w:t>Responsabilidad Social</w:t>
      </w:r>
      <w:r w:rsidR="005267D5">
        <w:rPr>
          <w:rFonts w:ascii="Segoe UI" w:hAnsi="Segoe UI" w:cs="Segoe UI"/>
          <w:i/>
          <w:lang w:val="es-MX"/>
        </w:rPr>
        <w:t>.</w:t>
      </w:r>
    </w:p>
    <w:p w14:paraId="57196D86" w14:textId="77777777" w:rsidR="00BF6556" w:rsidRDefault="00BF6556" w:rsidP="008D1020">
      <w:pPr>
        <w:rPr>
          <w:rFonts w:ascii="Segoe UI" w:hAnsi="Segoe UI" w:cs="Segoe UI"/>
          <w:lang w:val="es-MX"/>
        </w:rPr>
      </w:pPr>
    </w:p>
    <w:p w14:paraId="456997AF" w14:textId="1242FFAD" w:rsidR="0048428C" w:rsidRDefault="00E34FBA" w:rsidP="006B761B">
      <w:pPr>
        <w:rPr>
          <w:rFonts w:ascii="Segoe UI" w:hAnsi="Segoe UI" w:cs="Segoe UI"/>
          <w:lang w:val="es-MX"/>
        </w:rPr>
      </w:pPr>
      <w:r w:rsidRPr="00E34FBA">
        <w:rPr>
          <w:rFonts w:ascii="Segoe UI" w:hAnsi="Segoe UI" w:cs="Segoe UI"/>
          <w:lang w:val="es-MX"/>
        </w:rPr>
        <w:drawing>
          <wp:inline distT="0" distB="0" distL="0" distR="0" wp14:anchorId="2F57475F" wp14:editId="77A74F2E">
            <wp:extent cx="11856923" cy="4063041"/>
            <wp:effectExtent l="152400" t="152400" r="354330" b="3568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11864248" cy="4065551"/>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9114663"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9114663"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4" w:name="_Filtrado"/>
      <w:bookmarkEnd w:id="4"/>
      <w:r w:rsidR="00D2474C" w:rsidRPr="009E4083">
        <w:rPr>
          <w:lang w:val="es-MX"/>
        </w:rPr>
        <w:t>Filtrado</w:t>
      </w:r>
    </w:p>
    <w:p w14:paraId="1ABE14F5" w14:textId="6282A85B" w:rsidR="00D2474C" w:rsidRPr="009E4083" w:rsidRDefault="00D2474C" w:rsidP="008E4DF8">
      <w:pPr>
        <w:rPr>
          <w:rFonts w:ascii="Segoe UI" w:hAnsi="Segoe UI" w:cs="Segoe UI"/>
          <w:lang w:val="es-MX"/>
        </w:rPr>
      </w:pPr>
    </w:p>
    <w:p w14:paraId="08975611" w14:textId="5308AE9D" w:rsidR="005267D5" w:rsidRPr="009E4083" w:rsidRDefault="00E34FBA" w:rsidP="00E34FBA">
      <w:pPr>
        <w:rPr>
          <w:lang w:val="es-MX"/>
        </w:rPr>
      </w:pPr>
      <w:r w:rsidRPr="00E34FBA">
        <w:rPr>
          <w:lang w:val="es-MX"/>
        </w:rPr>
        <w:drawing>
          <wp:anchor distT="0" distB="0" distL="114300" distR="114300" simplePos="0" relativeHeight="251681792" behindDoc="0" locked="0" layoutInCell="1" allowOverlap="1" wp14:anchorId="0F1F9F0B" wp14:editId="7744D73B">
            <wp:simplePos x="0" y="0"/>
            <wp:positionH relativeFrom="column">
              <wp:posOffset>0</wp:posOffset>
            </wp:positionH>
            <wp:positionV relativeFrom="paragraph">
              <wp:posOffset>0</wp:posOffset>
            </wp:positionV>
            <wp:extent cx="8254089" cy="649857"/>
            <wp:effectExtent l="152400" t="152400" r="356870" b="3600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333440" cy="656104"/>
                    </a:xfrm>
                    <a:prstGeom prst="rect">
                      <a:avLst/>
                    </a:prstGeom>
                    <a:ln>
                      <a:noFill/>
                    </a:ln>
                    <a:effectLst>
                      <a:outerShdw blurRad="292100" dist="139700" dir="2700000" algn="tl" rotWithShape="0">
                        <a:srgbClr val="333333">
                          <a:alpha val="65000"/>
                        </a:srgbClr>
                      </a:outerShdw>
                    </a:effectLst>
                  </pic:spPr>
                </pic:pic>
              </a:graphicData>
            </a:graphic>
          </wp:anchor>
        </w:drawing>
      </w:r>
      <w:r w:rsidR="005267D5" w:rsidRPr="009E4083">
        <w:rPr>
          <w:lang w:val="es-MX"/>
        </w:rPr>
        <w:t xml:space="preserve">El listado de </w:t>
      </w:r>
      <w:r w:rsidR="002236A9">
        <w:rPr>
          <w:lang w:val="es-MX"/>
        </w:rPr>
        <w:t>Transportes</w:t>
      </w:r>
      <w:r w:rsidR="005267D5" w:rsidRPr="009E4083">
        <w:rPr>
          <w:lang w:val="es-MX"/>
        </w:rPr>
        <w:t xml:space="preserve"> que se muestra en la página principal del mantenimiento puede ser filtrado utilizando los campos disponibles para ello en la parte superior de la ventana: </w:t>
      </w:r>
      <w:r w:rsidR="00C54025">
        <w:rPr>
          <w:color w:val="000000"/>
        </w:rPr>
        <w:t>por descripción de transporte en español e inglés o bien por tipo de transporte</w:t>
      </w:r>
      <w:r w:rsidR="005267D5" w:rsidRPr="009E4083">
        <w:rPr>
          <w:lang w:val="es-MX"/>
        </w:rPr>
        <w:t xml:space="preserve">. Al incluir uno o más filtros y hacer clic sobre el botón </w:t>
      </w:r>
      <w:r w:rsidR="005267D5" w:rsidRPr="00AF3C21">
        <w:rPr>
          <w:i/>
          <w:iCs/>
          <w:lang w:val="es-MX"/>
        </w:rPr>
        <w:t>Buscar</w:t>
      </w:r>
      <w:r w:rsidR="005267D5" w:rsidRPr="009E4083">
        <w:rPr>
          <w:lang w:val="es-MX"/>
        </w:rPr>
        <w:t xml:space="preserve"> se listarán l</w:t>
      </w:r>
      <w:r w:rsidR="005267D5">
        <w:rPr>
          <w:lang w:val="es-MX"/>
        </w:rPr>
        <w:t xml:space="preserve">os </w:t>
      </w:r>
      <w:r w:rsidR="002104F2">
        <w:rPr>
          <w:lang w:val="es-MX"/>
        </w:rPr>
        <w:t>transporten</w:t>
      </w:r>
      <w:r w:rsidR="005267D5" w:rsidRPr="009E4083">
        <w:rPr>
          <w:lang w:val="es-MX"/>
        </w:rPr>
        <w:t xml:space="preserve"> que cumplan </w:t>
      </w:r>
      <w:r w:rsidR="005267D5">
        <w:rPr>
          <w:lang w:val="es-MX"/>
        </w:rPr>
        <w:t xml:space="preserve">todos </w:t>
      </w:r>
      <w:r w:rsidR="005267D5" w:rsidRPr="009E4083">
        <w:rPr>
          <w:lang w:val="es-MX"/>
        </w:rPr>
        <w:t>los criterios de búsqueda especificados.</w:t>
      </w:r>
      <w:r w:rsidR="005267D5" w:rsidRPr="00AF3C21">
        <w:rPr>
          <w:noProof/>
        </w:rPr>
        <w:t xml:space="preserve"> </w:t>
      </w:r>
    </w:p>
    <w:p w14:paraId="29D41B15" w14:textId="4E99CB96" w:rsidR="00AF3C21" w:rsidRDefault="00AF3C21" w:rsidP="008E4DF8">
      <w:pPr>
        <w:rPr>
          <w:rFonts w:ascii="Segoe UI" w:hAnsi="Segoe UI" w:cs="Segoe UI"/>
          <w:lang w:val="es-MX"/>
        </w:rPr>
      </w:pPr>
    </w:p>
    <w:p w14:paraId="7D241DD1" w14:textId="6D98E371" w:rsidR="003B491E" w:rsidRDefault="003B491E" w:rsidP="008E4DF8">
      <w:pPr>
        <w:rPr>
          <w:rFonts w:ascii="Segoe UI" w:hAnsi="Segoe UI" w:cs="Segoe UI"/>
          <w:lang w:val="es-MX"/>
        </w:rPr>
      </w:pPr>
    </w:p>
    <w:p w14:paraId="1D5A6475" w14:textId="77777777" w:rsidR="003B491E" w:rsidRPr="009E4083" w:rsidRDefault="003B491E" w:rsidP="008E4DF8">
      <w:pPr>
        <w:rPr>
          <w:rFonts w:ascii="Segoe UI" w:hAnsi="Segoe UI" w:cs="Segoe UI"/>
          <w:lang w:val="es-MX"/>
        </w:rPr>
      </w:pPr>
    </w:p>
    <w:bookmarkStart w:id="5" w:name="_Resultados"/>
    <w:bookmarkEnd w:id="5"/>
    <w:p w14:paraId="13F29DC9" w14:textId="5A763954" w:rsidR="00D2474C" w:rsidRPr="009E4083" w:rsidRDefault="00EE1D63" w:rsidP="00AF3C21">
      <w:pPr>
        <w:pStyle w:val="Heading3"/>
        <w:rPr>
          <w:lang w:val="es-MX"/>
        </w:rPr>
      </w:pPr>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368EBEB1"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368EBEB1"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1DA56750" w:rsidR="005267D5" w:rsidRPr="009E4083" w:rsidRDefault="00097418" w:rsidP="005267D5">
      <w:pPr>
        <w:rPr>
          <w:rFonts w:ascii="Segoe UI" w:hAnsi="Segoe UI" w:cs="Segoe UI"/>
          <w:lang w:val="es-MX"/>
        </w:rPr>
      </w:pPr>
      <w:bookmarkStart w:id="6" w:name="_Operaciones_disponibles"/>
      <w:bookmarkEnd w:id="6"/>
      <w:r w:rsidRPr="00097418">
        <w:rPr>
          <w:noProof/>
        </w:rPr>
        <w:drawing>
          <wp:anchor distT="0" distB="0" distL="114300" distR="114300" simplePos="0" relativeHeight="251680768" behindDoc="0" locked="0" layoutInCell="1" allowOverlap="1" wp14:anchorId="6D793589" wp14:editId="1FC95936">
            <wp:simplePos x="0" y="0"/>
            <wp:positionH relativeFrom="column">
              <wp:posOffset>-624173</wp:posOffset>
            </wp:positionH>
            <wp:positionV relativeFrom="paragraph">
              <wp:posOffset>-10314107</wp:posOffset>
            </wp:positionV>
            <wp:extent cx="7322201" cy="1391392"/>
            <wp:effectExtent l="152400" t="152400" r="354965" b="361315"/>
            <wp:wrapSquare wrapText="bothSides"/>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7433185" cy="141248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267D5"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5F152E86" w14:textId="2FCCA077" w:rsidR="005267D5" w:rsidRDefault="005267D5" w:rsidP="008E4DF8">
      <w:pPr>
        <w:rPr>
          <w:rFonts w:ascii="Segoe UI" w:hAnsi="Segoe UI" w:cs="Segoe UI"/>
          <w:lang w:val="es-MX"/>
        </w:rPr>
      </w:pPr>
    </w:p>
    <w:p w14:paraId="5834C567" w14:textId="7B85E7E4" w:rsidR="003B491E" w:rsidRDefault="003B491E" w:rsidP="008E4DF8">
      <w:pPr>
        <w:rPr>
          <w:rFonts w:ascii="Segoe UI" w:hAnsi="Segoe UI" w:cs="Segoe UI"/>
          <w:lang w:val="es-MX"/>
        </w:rPr>
      </w:pPr>
    </w:p>
    <w:p w14:paraId="5B1E101C" w14:textId="2B5CECCC" w:rsidR="003B491E" w:rsidRDefault="003B491E" w:rsidP="008E4DF8">
      <w:pPr>
        <w:rPr>
          <w:rFonts w:ascii="Segoe UI" w:hAnsi="Segoe UI" w:cs="Segoe UI"/>
          <w:lang w:val="es-MX"/>
        </w:rPr>
      </w:pPr>
    </w:p>
    <w:p w14:paraId="26F513CB" w14:textId="230529BD" w:rsidR="003B491E" w:rsidRDefault="003B491E" w:rsidP="008E4DF8">
      <w:pPr>
        <w:rPr>
          <w:rFonts w:ascii="Segoe UI" w:hAnsi="Segoe UI" w:cs="Segoe UI"/>
          <w:lang w:val="es-MX"/>
        </w:rPr>
      </w:pPr>
    </w:p>
    <w:p w14:paraId="181F0D15" w14:textId="77777777" w:rsidR="003B491E" w:rsidRPr="009E4083" w:rsidRDefault="003B491E" w:rsidP="008E4DF8">
      <w:pPr>
        <w:rPr>
          <w:rFonts w:ascii="Segoe UI" w:hAnsi="Segoe UI" w:cs="Segoe UI"/>
          <w:lang w:val="es-MX"/>
        </w:rPr>
      </w:pPr>
    </w:p>
    <w:p w14:paraId="19847311" w14:textId="0652925A" w:rsidR="00D2474C" w:rsidRPr="009E4083" w:rsidRDefault="00D2474C" w:rsidP="009E4083">
      <w:pPr>
        <w:pStyle w:val="Heading2"/>
      </w:pPr>
      <w:r w:rsidRPr="009E4083">
        <w:t>Operaciones disponibles</w:t>
      </w:r>
    </w:p>
    <w:p w14:paraId="0920F7E5" w14:textId="28C5323B" w:rsidR="00F03BE3" w:rsidRPr="009E4083" w:rsidRDefault="00E34FBA" w:rsidP="008E4DF8">
      <w:pPr>
        <w:rPr>
          <w:rFonts w:ascii="Segoe UI" w:hAnsi="Segoe UI" w:cs="Segoe UI"/>
          <w:lang w:val="es-MX"/>
        </w:rPr>
      </w:pPr>
      <w:r w:rsidRPr="009E4083">
        <w:rPr>
          <w:noProof/>
          <w:snapToGrid/>
        </w:rPr>
        <w:drawing>
          <wp:anchor distT="0" distB="0" distL="114300" distR="114300" simplePos="0" relativeHeight="251665408" behindDoc="0" locked="0" layoutInCell="1" allowOverlap="1" wp14:anchorId="782E103F" wp14:editId="5C2488F7">
            <wp:simplePos x="0" y="0"/>
            <wp:positionH relativeFrom="margin">
              <wp:align>left</wp:align>
            </wp:positionH>
            <wp:positionV relativeFrom="margin">
              <wp:posOffset>12586970</wp:posOffset>
            </wp:positionV>
            <wp:extent cx="2387600" cy="687070"/>
            <wp:effectExtent l="152400" t="152400" r="355600" b="3606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87600" cy="687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1B9DF1" w14:textId="2BB686DA" w:rsidR="00332067" w:rsidRPr="009E4083" w:rsidRDefault="005267D5" w:rsidP="008E4DF8">
      <w:pPr>
        <w:rPr>
          <w:rFonts w:ascii="Segoe UI" w:hAnsi="Segoe UI" w:cs="Segoe UI"/>
          <w:lang w:val="es-MX"/>
        </w:rPr>
      </w:pPr>
      <w:r w:rsidRPr="009E4083">
        <w:rPr>
          <w:rFonts w:ascii="Segoe UI" w:hAnsi="Segoe UI" w:cs="Segoe UI"/>
          <w:lang w:val="es-MX"/>
        </w:rPr>
        <w:t xml:space="preserve">En el mantenimiento de </w:t>
      </w:r>
      <w:r w:rsidR="002236A9">
        <w:rPr>
          <w:rFonts w:ascii="Segoe UI" w:hAnsi="Segoe UI" w:cs="Segoe UI"/>
          <w:i/>
          <w:iCs/>
          <w:lang w:val="es-MX"/>
        </w:rPr>
        <w:t>Transportes</w:t>
      </w:r>
      <w:r w:rsidRPr="009E4083">
        <w:rPr>
          <w:rFonts w:ascii="Segoe UI" w:hAnsi="Segoe UI" w:cs="Segoe UI"/>
          <w:lang w:val="es-MX"/>
        </w:rPr>
        <w:t xml:space="preserve"> se puede agregar </w:t>
      </w:r>
      <w:r w:rsidR="002236A9">
        <w:rPr>
          <w:rFonts w:ascii="Segoe UI" w:hAnsi="Segoe UI" w:cs="Segoe UI"/>
          <w:lang w:val="es-MX"/>
        </w:rPr>
        <w:t>Transportes</w:t>
      </w:r>
      <w:r w:rsidRPr="009E4083">
        <w:rPr>
          <w:rFonts w:ascii="Segoe UI" w:hAnsi="Segoe UI" w:cs="Segoe UI"/>
          <w:lang w:val="es-MX"/>
        </w:rPr>
        <w:t xml:space="preserve"> al catálogo general, editar o eliminar </w:t>
      </w:r>
      <w:r w:rsidR="002236A9">
        <w:rPr>
          <w:rFonts w:ascii="Segoe UI" w:hAnsi="Segoe UI" w:cs="Segoe UI"/>
          <w:lang w:val="es-MX"/>
        </w:rPr>
        <w:t>Transportes</w:t>
      </w:r>
      <w:r w:rsidRPr="00793B72">
        <w:rPr>
          <w:rFonts w:ascii="Segoe UI" w:hAnsi="Segoe UI" w:cs="Segoe UI"/>
          <w:lang w:val="es-MX"/>
        </w:rPr>
        <w:t xml:space="preserve"> </w:t>
      </w:r>
      <w:r w:rsidRPr="009E4083">
        <w:rPr>
          <w:rFonts w:ascii="Segoe UI" w:hAnsi="Segoe UI" w:cs="Segoe UI"/>
          <w:lang w:val="es-MX"/>
        </w:rPr>
        <w:t xml:space="preserve">existentes, así como reactivar </w:t>
      </w:r>
      <w:r>
        <w:rPr>
          <w:rFonts w:ascii="Segoe UI" w:hAnsi="Segoe UI" w:cs="Segoe UI"/>
          <w:lang w:val="es-MX"/>
        </w:rPr>
        <w:t xml:space="preserve">un </w:t>
      </w:r>
      <w:r w:rsidR="002236A9">
        <w:rPr>
          <w:rFonts w:ascii="Segoe UI" w:hAnsi="Segoe UI" w:cs="Segoe UI"/>
          <w:lang w:val="es-MX"/>
        </w:rPr>
        <w:t>Transportes</w:t>
      </w:r>
      <w:r w:rsidRPr="00793B72">
        <w:rPr>
          <w:rFonts w:ascii="Segoe UI" w:hAnsi="Segoe UI" w:cs="Segoe UI"/>
          <w:lang w:val="es-MX"/>
        </w:rPr>
        <w:t xml:space="preserve"> </w:t>
      </w:r>
      <w:r w:rsidRPr="009E4083">
        <w:rPr>
          <w:rFonts w:ascii="Segoe UI" w:hAnsi="Segoe UI" w:cs="Segoe UI"/>
          <w:lang w:val="es-MX"/>
        </w:rPr>
        <w:t>previamente borrad</w:t>
      </w:r>
      <w:r>
        <w:rPr>
          <w:rFonts w:ascii="Segoe UI" w:hAnsi="Segoe UI" w:cs="Segoe UI"/>
          <w:lang w:val="es-MX"/>
        </w:rPr>
        <w:t>o</w:t>
      </w:r>
      <w:r w:rsidRPr="009E4083">
        <w:rPr>
          <w:rFonts w:ascii="Segoe UI" w:hAnsi="Segoe UI" w:cs="Segoe UI"/>
          <w:lang w:val="es-MX"/>
        </w:rPr>
        <w:t>s</w:t>
      </w:r>
      <w:r w:rsidR="001B5290">
        <w:rPr>
          <w:rFonts w:ascii="Segoe UI" w:hAnsi="Segoe UI" w:cs="Segoe UI"/>
          <w:lang w:val="es-MX"/>
        </w:rPr>
        <w:t xml:space="preserve"> y exportar la in</w:t>
      </w:r>
      <w:r w:rsidR="00A12DE9">
        <w:rPr>
          <w:rFonts w:ascii="Segoe UI" w:hAnsi="Segoe UI" w:cs="Segoe UI"/>
          <w:lang w:val="es-MX"/>
        </w:rPr>
        <w:t>formación por División en Excel</w:t>
      </w:r>
      <w:r w:rsidR="00332067" w:rsidRPr="009E4083">
        <w:rPr>
          <w:rFonts w:ascii="Segoe UI" w:hAnsi="Segoe UI" w:cs="Segoe UI"/>
          <w:lang w:val="es-MX"/>
        </w:rPr>
        <w:t xml:space="preserve">. </w:t>
      </w:r>
    </w:p>
    <w:p w14:paraId="5EC129A4" w14:textId="00A75383" w:rsidR="00332067" w:rsidRDefault="00332067" w:rsidP="008E4DF8">
      <w:pPr>
        <w:rPr>
          <w:rFonts w:ascii="Segoe UI" w:hAnsi="Segoe UI" w:cs="Segoe UI"/>
          <w:lang w:val="es-MX"/>
        </w:rPr>
      </w:pPr>
    </w:p>
    <w:p w14:paraId="2E3B6BA8" w14:textId="389DE62C" w:rsidR="00E34FBA" w:rsidRDefault="00E34FBA" w:rsidP="008E4DF8">
      <w:pPr>
        <w:rPr>
          <w:rFonts w:ascii="Segoe UI" w:hAnsi="Segoe UI" w:cs="Segoe UI"/>
          <w:lang w:val="es-MX"/>
        </w:rPr>
      </w:pPr>
    </w:p>
    <w:p w14:paraId="1C93F8AC" w14:textId="77777777" w:rsidR="00E34FBA" w:rsidRPr="009E4083" w:rsidRDefault="00E34FBA" w:rsidP="008E4DF8">
      <w:pPr>
        <w:rPr>
          <w:rFonts w:ascii="Segoe UI" w:hAnsi="Segoe UI" w:cs="Segoe UI"/>
          <w:lang w:val="es-MX"/>
        </w:rPr>
      </w:pPr>
    </w:p>
    <w:bookmarkStart w:id="7" w:name="_Eliminar"/>
    <w:bookmarkEnd w:id="7"/>
    <w:p w14:paraId="0AA5DC62" w14:textId="5FAC934C" w:rsidR="00D2474C" w:rsidRPr="009E4083" w:rsidRDefault="0046646A" w:rsidP="00AF3C21">
      <w:pPr>
        <w:pStyle w:val="Heading3"/>
        <w:rPr>
          <w:lang w:val="es-MX"/>
        </w:rPr>
      </w:pPr>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178C20FF"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178C20FF"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48D21A9B" w:rsidR="005267D5" w:rsidRPr="009E4083"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2236A9">
        <w:rPr>
          <w:rFonts w:ascii="Segoe UI" w:hAnsi="Segoe UI" w:cs="Segoe UI"/>
          <w:lang w:val="es-MX"/>
        </w:rPr>
        <w:t>Transportes</w:t>
      </w:r>
      <w:r w:rsidRPr="009E4083">
        <w:rPr>
          <w:rFonts w:ascii="Segoe UI" w:hAnsi="Segoe UI" w:cs="Segoe UI"/>
          <w:lang w:val="es-MX"/>
        </w:rPr>
        <w:t xml:space="preserve"> disponible y haga clic sobre el botón eliminar. Inmediatamente el sistema mostrará una pantalla de confirmación donde podrá proceder con la operación o cancelar la misma.</w:t>
      </w:r>
    </w:p>
    <w:p w14:paraId="0153C1C4" w14:textId="49F5D8A8" w:rsidR="00D948AF" w:rsidRPr="009E4083" w:rsidRDefault="005267D5" w:rsidP="00D948AF">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bookmarkStart w:id="8" w:name="_Agregar_/_editar"/>
    <w:bookmarkEnd w:id="8"/>
    <w:p w14:paraId="42680975" w14:textId="3EFDB1E3"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4D385F3A"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4D385F3A"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66404D9A"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agregar </w:t>
      </w:r>
      <w:r w:rsidR="008B77C2">
        <w:rPr>
          <w:rFonts w:ascii="Segoe UI" w:hAnsi="Segoe UI" w:cs="Segoe UI"/>
          <w:lang w:val="es-MX"/>
        </w:rPr>
        <w:t xml:space="preserve">un </w:t>
      </w:r>
      <w:r w:rsidR="002236A9">
        <w:rPr>
          <w:rFonts w:ascii="Segoe UI" w:hAnsi="Segoe UI" w:cs="Segoe UI"/>
          <w:lang w:val="es-MX"/>
        </w:rPr>
        <w:t>Transporte</w:t>
      </w:r>
      <w:r>
        <w:rPr>
          <w:rFonts w:ascii="Segoe UI" w:hAnsi="Segoe UI" w:cs="Segoe UI"/>
          <w:lang w:val="es-MX"/>
        </w:rPr>
        <w:t xml:space="preserve"> nuevo</w:t>
      </w:r>
      <w:r w:rsidRPr="009E4083">
        <w:rPr>
          <w:rFonts w:ascii="Segoe UI" w:hAnsi="Segoe UI" w:cs="Segoe UI"/>
          <w:lang w:val="es-MX"/>
        </w:rPr>
        <w:t xml:space="preserve"> 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19CD4391">
            <wp:extent cx="3970898" cy="2295470"/>
            <wp:effectExtent l="152400" t="152400" r="353695"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970898" cy="22954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bookmarkStart w:id="9" w:name="_Datos_solicitados"/>
    <w:bookmarkEnd w:id="9"/>
    <w:p w14:paraId="66879158" w14:textId="6B39FDCA"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25159000"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25159000"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3"/>
        <w:gridCol w:w="6189"/>
      </w:tblGrid>
      <w:tr w:rsidR="008E4DF8" w:rsidRPr="009E4083" w14:paraId="456997B6" w14:textId="77777777" w:rsidTr="002236A9">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5267D5" w:rsidRPr="009E4083" w14:paraId="456997BC" w14:textId="77777777" w:rsidTr="002236A9">
        <w:trPr>
          <w:jc w:val="center"/>
        </w:trPr>
        <w:tc>
          <w:tcPr>
            <w:tcW w:w="2827" w:type="dxa"/>
          </w:tcPr>
          <w:p w14:paraId="456997BA" w14:textId="56A706BE" w:rsidR="005267D5" w:rsidRPr="009E4083" w:rsidRDefault="002236A9" w:rsidP="005267D5">
            <w:pPr>
              <w:rPr>
                <w:rFonts w:ascii="Segoe UI" w:hAnsi="Segoe UI" w:cs="Segoe UI"/>
                <w:lang w:val="es-MX"/>
              </w:rPr>
            </w:pPr>
            <w:r>
              <w:rPr>
                <w:rFonts w:ascii="Segoe UI" w:hAnsi="Segoe UI" w:cs="Segoe UI"/>
                <w:lang w:val="es-MX"/>
              </w:rPr>
              <w:t>Transporte en español</w:t>
            </w:r>
          </w:p>
        </w:tc>
        <w:tc>
          <w:tcPr>
            <w:tcW w:w="6946" w:type="dxa"/>
          </w:tcPr>
          <w:p w14:paraId="456997BB" w14:textId="1F0955F0" w:rsidR="005267D5" w:rsidRPr="009E4083" w:rsidRDefault="005267D5" w:rsidP="005267D5">
            <w:pPr>
              <w:rPr>
                <w:rFonts w:ascii="Segoe UI" w:hAnsi="Segoe UI" w:cs="Segoe UI"/>
                <w:lang w:val="es-MX"/>
              </w:rPr>
            </w:pPr>
            <w:r w:rsidRPr="009E4083">
              <w:rPr>
                <w:rFonts w:ascii="Segoe UI" w:hAnsi="Segoe UI" w:cs="Segoe UI"/>
                <w:lang w:val="es-MX"/>
              </w:rPr>
              <w:t xml:space="preserve">Descripción alfanumérica de longitud máxima de 500 caracteres, con </w:t>
            </w:r>
            <w:r w:rsidR="008B77C2">
              <w:rPr>
                <w:rFonts w:ascii="Segoe UI" w:hAnsi="Segoe UI" w:cs="Segoe UI"/>
                <w:lang w:val="es-MX"/>
              </w:rPr>
              <w:t xml:space="preserve">la descripción </w:t>
            </w:r>
            <w:r w:rsidRPr="009E4083">
              <w:rPr>
                <w:rFonts w:ascii="Segoe UI" w:hAnsi="Segoe UI" w:cs="Segoe UI"/>
                <w:lang w:val="es-MX"/>
              </w:rPr>
              <w:t>de</w:t>
            </w:r>
            <w:r w:rsidR="008B77C2">
              <w:rPr>
                <w:rFonts w:ascii="Segoe UI" w:hAnsi="Segoe UI" w:cs="Segoe UI"/>
                <w:lang w:val="es-MX"/>
              </w:rPr>
              <w:t xml:space="preserve">l </w:t>
            </w:r>
            <w:r w:rsidR="002236A9">
              <w:rPr>
                <w:rFonts w:ascii="Segoe UI" w:hAnsi="Segoe UI" w:cs="Segoe UI"/>
                <w:lang w:val="es-MX"/>
              </w:rPr>
              <w:t>Transporte en español</w:t>
            </w:r>
            <w:r w:rsidRPr="009E4083">
              <w:rPr>
                <w:rFonts w:ascii="Segoe UI" w:hAnsi="Segoe UI" w:cs="Segoe UI"/>
                <w:lang w:val="es-MX"/>
              </w:rPr>
              <w:t>.</w:t>
            </w:r>
          </w:p>
        </w:tc>
      </w:tr>
      <w:tr w:rsidR="002236A9" w:rsidRPr="009E4083" w14:paraId="1F3891D6" w14:textId="77777777" w:rsidTr="002236A9">
        <w:trPr>
          <w:jc w:val="center"/>
        </w:trPr>
        <w:tc>
          <w:tcPr>
            <w:tcW w:w="2827" w:type="dxa"/>
          </w:tcPr>
          <w:p w14:paraId="7010262D" w14:textId="20F1AD36" w:rsidR="002236A9" w:rsidRDefault="002236A9" w:rsidP="002236A9">
            <w:pPr>
              <w:rPr>
                <w:rFonts w:ascii="Segoe UI" w:hAnsi="Segoe UI" w:cs="Segoe UI"/>
                <w:lang w:val="es-MX"/>
              </w:rPr>
            </w:pPr>
            <w:r>
              <w:rPr>
                <w:rFonts w:ascii="Segoe UI" w:hAnsi="Segoe UI" w:cs="Segoe UI"/>
                <w:lang w:val="es-MX"/>
              </w:rPr>
              <w:t>Transporte en inglés</w:t>
            </w:r>
          </w:p>
        </w:tc>
        <w:tc>
          <w:tcPr>
            <w:tcW w:w="6946" w:type="dxa"/>
          </w:tcPr>
          <w:p w14:paraId="36957865" w14:textId="54AC5554" w:rsidR="002236A9" w:rsidRPr="009E4083" w:rsidRDefault="002236A9" w:rsidP="002236A9">
            <w:pPr>
              <w:rPr>
                <w:rFonts w:ascii="Segoe UI" w:hAnsi="Segoe UI" w:cs="Segoe UI"/>
                <w:lang w:val="es-MX"/>
              </w:rPr>
            </w:pPr>
            <w:r w:rsidRPr="009E4083">
              <w:rPr>
                <w:rFonts w:ascii="Segoe UI" w:hAnsi="Segoe UI" w:cs="Segoe UI"/>
                <w:lang w:val="es-MX"/>
              </w:rPr>
              <w:t xml:space="preserve">Descripción alfanumérica de longitud máxima de 500 caracteres, con </w:t>
            </w:r>
            <w:r>
              <w:rPr>
                <w:rFonts w:ascii="Segoe UI" w:hAnsi="Segoe UI" w:cs="Segoe UI"/>
                <w:lang w:val="es-MX"/>
              </w:rPr>
              <w:t xml:space="preserve">la descripción </w:t>
            </w:r>
            <w:r w:rsidRPr="009E4083">
              <w:rPr>
                <w:rFonts w:ascii="Segoe UI" w:hAnsi="Segoe UI" w:cs="Segoe UI"/>
                <w:lang w:val="es-MX"/>
              </w:rPr>
              <w:t>de</w:t>
            </w:r>
            <w:r>
              <w:rPr>
                <w:rFonts w:ascii="Segoe UI" w:hAnsi="Segoe UI" w:cs="Segoe UI"/>
                <w:lang w:val="es-MX"/>
              </w:rPr>
              <w:t>l Transporte en inglés</w:t>
            </w:r>
            <w:r w:rsidRPr="009E4083">
              <w:rPr>
                <w:rFonts w:ascii="Segoe UI" w:hAnsi="Segoe UI" w:cs="Segoe UI"/>
                <w:lang w:val="es-MX"/>
              </w:rPr>
              <w:t>.</w:t>
            </w:r>
          </w:p>
        </w:tc>
      </w:tr>
      <w:tr w:rsidR="002236A9" w:rsidRPr="009E4083" w14:paraId="364C675D" w14:textId="77777777" w:rsidTr="002236A9">
        <w:trPr>
          <w:jc w:val="center"/>
        </w:trPr>
        <w:tc>
          <w:tcPr>
            <w:tcW w:w="2827" w:type="dxa"/>
          </w:tcPr>
          <w:p w14:paraId="557B9204" w14:textId="314AFB94" w:rsidR="002236A9" w:rsidRDefault="001D438F" w:rsidP="002236A9">
            <w:pPr>
              <w:rPr>
                <w:rFonts w:ascii="Segoe UI" w:hAnsi="Segoe UI" w:cs="Segoe UI"/>
                <w:lang w:val="es-MX"/>
              </w:rPr>
            </w:pPr>
            <w:r>
              <w:rPr>
                <w:rFonts w:ascii="Segoe UI" w:hAnsi="Segoe UI" w:cs="Segoe UI"/>
                <w:lang w:val="es-MX"/>
              </w:rPr>
              <w:t>Tipo Transporte</w:t>
            </w:r>
          </w:p>
        </w:tc>
        <w:tc>
          <w:tcPr>
            <w:tcW w:w="6946" w:type="dxa"/>
          </w:tcPr>
          <w:p w14:paraId="009D86E3" w14:textId="0CA57E83" w:rsidR="002236A9" w:rsidRPr="009E4083" w:rsidRDefault="002236A9" w:rsidP="002236A9">
            <w:pPr>
              <w:rPr>
                <w:rFonts w:ascii="Segoe UI" w:hAnsi="Segoe UI" w:cs="Segoe UI"/>
                <w:lang w:val="es-MX"/>
              </w:rPr>
            </w:pPr>
            <w:r>
              <w:rPr>
                <w:rFonts w:ascii="Segoe UI" w:hAnsi="Segoe UI" w:cs="Segoe UI"/>
                <w:color w:val="000000"/>
              </w:rPr>
              <w:t xml:space="preserve">Lista de selección única para asociar el transporte con </w:t>
            </w:r>
            <w:r w:rsidR="001D438F">
              <w:rPr>
                <w:rFonts w:ascii="Segoe UI" w:hAnsi="Segoe UI" w:cs="Segoe UI"/>
                <w:color w:val="000000"/>
              </w:rPr>
              <w:t>un tipo</w:t>
            </w:r>
            <w:r>
              <w:rPr>
                <w:rFonts w:ascii="Segoe UI" w:hAnsi="Segoe UI" w:cs="Segoe UI"/>
                <w:color w:val="000000"/>
              </w:rPr>
              <w:t xml:space="preserve"> de transporte existente y activo en el sistema.</w:t>
            </w:r>
          </w:p>
        </w:tc>
      </w:tr>
      <w:tr w:rsidR="002236A9" w:rsidRPr="00E8197D" w14:paraId="456997BF" w14:textId="77777777" w:rsidTr="002236A9">
        <w:trPr>
          <w:jc w:val="center"/>
        </w:trPr>
        <w:tc>
          <w:tcPr>
            <w:tcW w:w="2827" w:type="dxa"/>
          </w:tcPr>
          <w:p w14:paraId="456997BD" w14:textId="3FC0FF6E" w:rsidR="002236A9" w:rsidRPr="009E4083" w:rsidRDefault="002236A9" w:rsidP="002236A9">
            <w:pPr>
              <w:rPr>
                <w:rFonts w:ascii="Segoe UI" w:hAnsi="Segoe UI" w:cs="Segoe UI"/>
                <w:lang w:val="es-MX"/>
              </w:rPr>
            </w:pPr>
            <w:r w:rsidRPr="009E4083">
              <w:rPr>
                <w:rFonts w:ascii="Segoe UI" w:hAnsi="Segoe UI" w:cs="Segoe UI"/>
                <w:lang w:val="es-MX"/>
              </w:rPr>
              <w:t>¿Habilitado?</w:t>
            </w:r>
          </w:p>
        </w:tc>
        <w:tc>
          <w:tcPr>
            <w:tcW w:w="6946" w:type="dxa"/>
          </w:tcPr>
          <w:p w14:paraId="456997BE" w14:textId="594D646B" w:rsidR="002236A9" w:rsidRPr="009E4083" w:rsidRDefault="002236A9" w:rsidP="002236A9">
            <w:pPr>
              <w:rPr>
                <w:rFonts w:ascii="Segoe UI" w:hAnsi="Segoe UI" w:cs="Segoe UI"/>
                <w:lang w:val="es-MX"/>
              </w:rPr>
            </w:pPr>
            <w:r w:rsidRPr="009E4083">
              <w:rPr>
                <w:rFonts w:ascii="Segoe UI" w:hAnsi="Segoe UI" w:cs="Segoe UI"/>
                <w:lang w:val="es-MX"/>
              </w:rPr>
              <w:t xml:space="preserve">Indica si </w:t>
            </w:r>
            <w:r>
              <w:rPr>
                <w:rFonts w:ascii="Segoe UI" w:hAnsi="Segoe UI" w:cs="Segoe UI"/>
                <w:lang w:val="es-MX"/>
              </w:rPr>
              <w:t xml:space="preserve">el Transporte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12676635" w14:textId="77777777" w:rsidR="00E57EB2" w:rsidRPr="009E4083" w:rsidRDefault="00E57EB2" w:rsidP="008E4DF8">
      <w:pPr>
        <w:rPr>
          <w:rFonts w:ascii="Segoe UI" w:hAnsi="Segoe UI" w:cs="Segoe UI"/>
          <w:lang w:val="es-MX"/>
        </w:rPr>
      </w:pPr>
    </w:p>
    <w:p w14:paraId="456997CA" w14:textId="1EA6894E"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w:t>
      </w:r>
      <w:r w:rsidR="008B77C2">
        <w:rPr>
          <w:rFonts w:ascii="Segoe UI" w:hAnsi="Segoe UI" w:cs="Segoe UI"/>
          <w:lang w:val="es-MX"/>
        </w:rPr>
        <w:t xml:space="preserve">un </w:t>
      </w:r>
      <w:r w:rsidR="002236A9">
        <w:rPr>
          <w:rFonts w:ascii="Segoe UI" w:hAnsi="Segoe UI" w:cs="Segoe UI"/>
          <w:lang w:val="es-MX"/>
        </w:rPr>
        <w:t>Transporte</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bookmarkStart w:id="10" w:name="_Registros_duplicados"/>
    <w:bookmarkEnd w:id="10"/>
    <w:p w14:paraId="437DEFAD" w14:textId="1F8F33E6"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348E9933"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348E9933"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4CD442E8"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con </w:t>
      </w:r>
      <w:r w:rsidR="00502D05" w:rsidRPr="009E4083">
        <w:rPr>
          <w:rFonts w:ascii="Segoe UI" w:hAnsi="Segoe UI" w:cs="Segoe UI"/>
          <w:lang w:val="es-MX"/>
        </w:rPr>
        <w:t xml:space="preserve">ningún otro </w:t>
      </w:r>
      <w:r w:rsidR="002236A9">
        <w:rPr>
          <w:rFonts w:ascii="Segoe UI" w:hAnsi="Segoe UI" w:cs="Segoe UI"/>
          <w:lang w:val="es-MX"/>
        </w:rPr>
        <w:t>Transporte</w:t>
      </w:r>
      <w:r w:rsidR="00C2183C">
        <w:rPr>
          <w:rFonts w:ascii="Segoe UI" w:hAnsi="Segoe UI" w:cs="Segoe UI"/>
          <w:lang w:val="es-MX"/>
        </w:rPr>
        <w:t xml:space="preserve"> </w:t>
      </w:r>
      <w:r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1D602C5C" w:rsidR="00F03BE3" w:rsidRPr="009E4083" w:rsidRDefault="00FB347B"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5D8AC0E1">
            <wp:simplePos x="0" y="0"/>
            <wp:positionH relativeFrom="margin">
              <wp:posOffset>-470535</wp:posOffset>
            </wp:positionH>
            <wp:positionV relativeFrom="margin">
              <wp:posOffset>-20836890</wp:posOffset>
            </wp:positionV>
            <wp:extent cx="2524125" cy="1558290"/>
            <wp:effectExtent l="152400" t="152400" r="371475" b="3657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524125" cy="15582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662AB0B5" w:rsidR="006629B0" w:rsidRDefault="006629B0" w:rsidP="008E4DF8">
      <w:pPr>
        <w:rPr>
          <w:rFonts w:ascii="Segoe UI" w:hAnsi="Segoe UI" w:cs="Segoe UI"/>
          <w:lang w:val="es-MX"/>
        </w:rPr>
      </w:pPr>
    </w:p>
    <w:p w14:paraId="51AF06A5" w14:textId="77777777" w:rsidR="00502D05" w:rsidRDefault="00502D05" w:rsidP="008E4DF8">
      <w:pPr>
        <w:rPr>
          <w:rFonts w:ascii="Segoe UI" w:hAnsi="Segoe UI" w:cs="Segoe UI"/>
          <w:lang w:val="es-MX"/>
        </w:rPr>
      </w:pPr>
    </w:p>
    <w:p w14:paraId="5EB9701F" w14:textId="77777777" w:rsidR="00502D05" w:rsidRDefault="00502D05" w:rsidP="008E4DF8">
      <w:pPr>
        <w:rPr>
          <w:rFonts w:ascii="Segoe UI" w:hAnsi="Segoe UI" w:cs="Segoe UI"/>
          <w:lang w:val="es-MX"/>
        </w:rPr>
      </w:pPr>
    </w:p>
    <w:p w14:paraId="623DF6B7" w14:textId="77777777" w:rsidR="00502D05" w:rsidRDefault="00502D05" w:rsidP="008E4DF8">
      <w:pPr>
        <w:rPr>
          <w:rFonts w:ascii="Segoe UI" w:hAnsi="Segoe UI" w:cs="Segoe UI"/>
          <w:lang w:val="es-MX"/>
        </w:rPr>
      </w:pPr>
    </w:p>
    <w:sectPr w:rsidR="00502D05"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6F04D" w14:textId="77777777" w:rsidR="00746523" w:rsidRDefault="00746523">
      <w:r>
        <w:separator/>
      </w:r>
    </w:p>
  </w:endnote>
  <w:endnote w:type="continuationSeparator" w:id="0">
    <w:p w14:paraId="0122D205" w14:textId="77777777" w:rsidR="00746523" w:rsidRDefault="00746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B102D" w14:textId="77777777" w:rsidR="00746523" w:rsidRDefault="00746523">
      <w:r>
        <w:separator/>
      </w:r>
    </w:p>
  </w:footnote>
  <w:footnote w:type="continuationSeparator" w:id="0">
    <w:p w14:paraId="06E8839D" w14:textId="77777777" w:rsidR="00746523" w:rsidRDefault="00746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19903784">
    <w:abstractNumId w:val="13"/>
  </w:num>
  <w:num w:numId="2" w16cid:durableId="2024241912">
    <w:abstractNumId w:val="0"/>
  </w:num>
  <w:num w:numId="3" w16cid:durableId="698240980">
    <w:abstractNumId w:val="10"/>
  </w:num>
  <w:num w:numId="4" w16cid:durableId="1860661167">
    <w:abstractNumId w:val="9"/>
  </w:num>
  <w:num w:numId="5" w16cid:durableId="495222211">
    <w:abstractNumId w:val="11"/>
  </w:num>
  <w:num w:numId="6" w16cid:durableId="420877133">
    <w:abstractNumId w:val="1"/>
  </w:num>
  <w:num w:numId="7" w16cid:durableId="1128743980">
    <w:abstractNumId w:val="6"/>
  </w:num>
  <w:num w:numId="8" w16cid:durableId="1712151171">
    <w:abstractNumId w:val="8"/>
  </w:num>
  <w:num w:numId="9" w16cid:durableId="292760864">
    <w:abstractNumId w:val="7"/>
  </w:num>
  <w:num w:numId="10" w16cid:durableId="1596136584">
    <w:abstractNumId w:val="3"/>
  </w:num>
  <w:num w:numId="11" w16cid:durableId="191845760">
    <w:abstractNumId w:val="12"/>
  </w:num>
  <w:num w:numId="12" w16cid:durableId="1458598605">
    <w:abstractNumId w:val="5"/>
  </w:num>
  <w:num w:numId="13" w16cid:durableId="1576166207">
    <w:abstractNumId w:val="14"/>
  </w:num>
  <w:num w:numId="14" w16cid:durableId="1345470997">
    <w:abstractNumId w:val="4"/>
  </w:num>
  <w:num w:numId="15" w16cid:durableId="155485009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9F2"/>
    <w:rsid w:val="000849E5"/>
    <w:rsid w:val="00085339"/>
    <w:rsid w:val="00090F7F"/>
    <w:rsid w:val="000918D7"/>
    <w:rsid w:val="000924A8"/>
    <w:rsid w:val="00094D0E"/>
    <w:rsid w:val="00096327"/>
    <w:rsid w:val="00097418"/>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873"/>
    <w:rsid w:val="001D37E5"/>
    <w:rsid w:val="001D3924"/>
    <w:rsid w:val="001D438F"/>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041E"/>
    <w:rsid w:val="002104F2"/>
    <w:rsid w:val="00211537"/>
    <w:rsid w:val="0021234D"/>
    <w:rsid w:val="0021382A"/>
    <w:rsid w:val="002138BF"/>
    <w:rsid w:val="002146BC"/>
    <w:rsid w:val="0021588E"/>
    <w:rsid w:val="00215F81"/>
    <w:rsid w:val="00216512"/>
    <w:rsid w:val="00220BCD"/>
    <w:rsid w:val="00221642"/>
    <w:rsid w:val="00222567"/>
    <w:rsid w:val="002227C6"/>
    <w:rsid w:val="002236A9"/>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2E0D"/>
    <w:rsid w:val="00343273"/>
    <w:rsid w:val="00344B58"/>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1E"/>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5D81"/>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6523"/>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22D0"/>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195F"/>
    <w:rsid w:val="00BA2012"/>
    <w:rsid w:val="00BA2244"/>
    <w:rsid w:val="00BA42EC"/>
    <w:rsid w:val="00BA4801"/>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2F8F"/>
    <w:rsid w:val="00BF3035"/>
    <w:rsid w:val="00BF6556"/>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025"/>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776"/>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65EB"/>
    <w:rsid w:val="00D977DD"/>
    <w:rsid w:val="00D97D7C"/>
    <w:rsid w:val="00DA0447"/>
    <w:rsid w:val="00DA129E"/>
    <w:rsid w:val="00DA19E4"/>
    <w:rsid w:val="00DA4418"/>
    <w:rsid w:val="00DA4834"/>
    <w:rsid w:val="00DA4DAF"/>
    <w:rsid w:val="00DA6469"/>
    <w:rsid w:val="00DA7348"/>
    <w:rsid w:val="00DA7597"/>
    <w:rsid w:val="00DB15C3"/>
    <w:rsid w:val="00DB1CAB"/>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5E18"/>
    <w:rsid w:val="00DE5FF7"/>
    <w:rsid w:val="00DE70D2"/>
    <w:rsid w:val="00DF201F"/>
    <w:rsid w:val="00DF4606"/>
    <w:rsid w:val="00DF7CDB"/>
    <w:rsid w:val="00E01DA0"/>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4FBA"/>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540</TotalTime>
  <Pages>1</Pages>
  <Words>612</Words>
  <Characters>3493</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4097</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46</cp:revision>
  <cp:lastPrinted>2004-06-17T14:41:00Z</cp:lastPrinted>
  <dcterms:created xsi:type="dcterms:W3CDTF">2020-05-28T17:06:00Z</dcterms:created>
  <dcterms:modified xsi:type="dcterms:W3CDTF">2022-12-29T15:58:00Z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