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38B0FF70" w:rsidR="005267D5" w:rsidRPr="009E4083" w:rsidRDefault="009B41DD" w:rsidP="009B41DD">
      <w:pPr>
        <w:pStyle w:val="Heading1"/>
        <w:framePr w:wrap="notBeside"/>
        <w:ind w:left="3540" w:hanging="3540"/>
      </w:pPr>
      <w:bookmarkStart w:id="0" w:name="_Hlk98917061"/>
      <w:r>
        <w:t>Curso de clasificación</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00000"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00000"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00000"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00000"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00000"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00000"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000000"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000000"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5CF43A72" w14:textId="508BAC68" w:rsidR="0059527E" w:rsidRPr="005267D5" w:rsidRDefault="00000000" w:rsidP="005267D5">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2B8C5C11" w:rsidR="00112330" w:rsidRDefault="00D12783" w:rsidP="008D1020">
      <w:pPr>
        <w:rPr>
          <w:rFonts w:ascii="Segoe UI" w:hAnsi="Segoe UI" w:cs="Segoe UI"/>
          <w:lang w:val="es-MX"/>
        </w:rPr>
      </w:pPr>
      <w:r>
        <w:rPr>
          <w:rFonts w:ascii="Segoe UI" w:hAnsi="Segoe UI" w:cs="Segoe UI"/>
          <w:lang w:val="es-MX"/>
        </w:rPr>
        <w:t>E</w:t>
      </w:r>
      <w:r w:rsidR="005267D5" w:rsidRPr="009E4083">
        <w:rPr>
          <w:rFonts w:ascii="Segoe UI" w:hAnsi="Segoe UI" w:cs="Segoe UI"/>
          <w:lang w:val="es-MX"/>
        </w:rPr>
        <w:t xml:space="preserve">n la pantalla de </w:t>
      </w:r>
      <w:r w:rsidR="009B41DD">
        <w:rPr>
          <w:rFonts w:ascii="Segoe UI" w:hAnsi="Segoe UI" w:cs="Segoe UI"/>
          <w:i/>
          <w:iCs/>
          <w:lang w:val="es-MX"/>
        </w:rPr>
        <w:t>Curso de clasificación</w:t>
      </w:r>
      <w:r w:rsidR="005267D5">
        <w:rPr>
          <w:rFonts w:ascii="Segoe UI" w:hAnsi="Segoe UI" w:cs="Segoe UI"/>
          <w:i/>
          <w:iCs/>
          <w:lang w:val="es-MX"/>
        </w:rPr>
        <w:t xml:space="preserve"> </w:t>
      </w:r>
      <w:r w:rsidR="005267D5" w:rsidRPr="009E4083">
        <w:rPr>
          <w:rFonts w:ascii="Segoe UI" w:hAnsi="Segoe UI" w:cs="Segoe UI"/>
          <w:lang w:val="es-MX"/>
        </w:rPr>
        <w:t xml:space="preserve">se muestra el catálogo general de </w:t>
      </w:r>
      <w:r w:rsidR="009B41DD">
        <w:rPr>
          <w:rFonts w:ascii="Segoe UI" w:hAnsi="Segoe UI" w:cs="Segoe UI"/>
          <w:lang w:val="es-MX"/>
        </w:rPr>
        <w:t>Curso de clasificación</w:t>
      </w:r>
      <w:r w:rsidR="005267D5">
        <w:rPr>
          <w:rFonts w:ascii="Segoe UI" w:hAnsi="Segoe UI" w:cs="Segoe UI"/>
          <w:lang w:val="es-MX"/>
        </w:rPr>
        <w:t xml:space="preserve"> </w:t>
      </w:r>
      <w:r w:rsidR="005267D5" w:rsidRPr="009E4083">
        <w:rPr>
          <w:rFonts w:ascii="Segoe UI" w:hAnsi="Segoe UI" w:cs="Segoe UI"/>
          <w:lang w:val="es-MX"/>
        </w:rPr>
        <w:t xml:space="preserve">disponibles para </w:t>
      </w:r>
      <w:r w:rsidR="009B41DD">
        <w:rPr>
          <w:rFonts w:ascii="Segoe UI" w:hAnsi="Segoe UI" w:cs="Segoe UI"/>
          <w:lang w:val="es-MX"/>
        </w:rPr>
        <w:t>Capacitación</w:t>
      </w:r>
      <w:r w:rsidR="005267D5" w:rsidRPr="009E4083">
        <w:rPr>
          <w:rFonts w:ascii="Segoe UI" w:hAnsi="Segoe UI" w:cs="Segoe UI"/>
          <w:lang w:val="es-MX"/>
        </w:rPr>
        <w:t xml:space="preserve"> existentes en la aplicación. Los registros de esta pantalla son insumos para la pantalla de </w:t>
      </w:r>
      <w:r w:rsidR="009B41DD">
        <w:rPr>
          <w:rFonts w:ascii="Segoe UI" w:hAnsi="Segoe UI" w:cs="Segoe UI"/>
          <w:i/>
          <w:lang w:val="es-MX"/>
        </w:rPr>
        <w:t>Capacitación</w:t>
      </w:r>
      <w:r w:rsidR="005267D5">
        <w:rPr>
          <w:rFonts w:ascii="Segoe UI" w:hAnsi="Segoe UI" w:cs="Segoe UI"/>
          <w:i/>
          <w:lang w:val="es-MX"/>
        </w:rPr>
        <w:t>.</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2BD8CCEC">
            <wp:extent cx="7948194" cy="3143117"/>
            <wp:effectExtent l="152400" t="152400" r="35814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948194" cy="3143117"/>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038126A8" w:rsidR="00D2474C" w:rsidRPr="009E4083" w:rsidRDefault="00AF3C21"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1312" behindDoc="0" locked="0" layoutInCell="1" allowOverlap="1" wp14:anchorId="7457FFAC" wp14:editId="22353BED">
            <wp:simplePos x="0" y="0"/>
            <wp:positionH relativeFrom="margin">
              <wp:align>left</wp:align>
            </wp:positionH>
            <wp:positionV relativeFrom="margin">
              <wp:posOffset>-6732270</wp:posOffset>
            </wp:positionV>
            <wp:extent cx="3422015" cy="630555"/>
            <wp:effectExtent l="152400" t="152400" r="349885" b="3600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22360" cy="63118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975611" w14:textId="0D120BBA" w:rsidR="005267D5" w:rsidRPr="009E4083" w:rsidRDefault="005267D5" w:rsidP="00984AA1">
      <w:pPr>
        <w:pStyle w:val="Heading3"/>
        <w:ind w:left="708" w:hanging="708"/>
        <w:rPr>
          <w:lang w:val="es-MX"/>
        </w:rPr>
      </w:pPr>
      <w:r w:rsidRPr="009E4083">
        <w:rPr>
          <w:lang w:val="es-MX"/>
        </w:rPr>
        <w:t xml:space="preserve">El listado de </w:t>
      </w:r>
      <w:r w:rsidR="009B41DD">
        <w:rPr>
          <w:lang w:val="es-MX"/>
        </w:rPr>
        <w:t>Curso de clasificación</w:t>
      </w:r>
      <w:r w:rsidRPr="009E4083">
        <w:rPr>
          <w:lang w:val="es-MX"/>
        </w:rPr>
        <w:t xml:space="preserve"> que se muestra en la página principal del mantenimiento puede ser filtrado utilizando los campos disponibles para ello en la parte superior de la ventana:</w:t>
      </w:r>
      <w:r w:rsidR="00122E70">
        <w:rPr>
          <w:lang w:val="es-MX"/>
        </w:rPr>
        <w:t xml:space="preserve"> código o</w:t>
      </w:r>
      <w:r w:rsidRPr="009E4083">
        <w:rPr>
          <w:lang w:val="es-MX"/>
        </w:rPr>
        <w:t xml:space="preserve"> </w:t>
      </w:r>
      <w:r w:rsidR="00C54025">
        <w:rPr>
          <w:color w:val="000000"/>
        </w:rPr>
        <w:t xml:space="preserve">por descripción de </w:t>
      </w:r>
      <w:r w:rsidR="00AE13EC">
        <w:rPr>
          <w:color w:val="000000"/>
        </w:rPr>
        <w:t>Curso de Clasificación</w:t>
      </w:r>
      <w:r w:rsidR="00C54025">
        <w:rPr>
          <w:color w:val="000000"/>
        </w:rPr>
        <w:t xml:space="preserve"> en español</w:t>
      </w:r>
      <w:r w:rsidRPr="009E4083">
        <w:rPr>
          <w:lang w:val="es-MX"/>
        </w:rPr>
        <w:t xml:space="preserve">. Al incluir uno o más filtros y hacer clic sobre el botón </w:t>
      </w:r>
      <w:r w:rsidRPr="00AF3C21">
        <w:rPr>
          <w:i/>
          <w:iCs/>
          <w:lang w:val="es-MX"/>
        </w:rPr>
        <w:t>Buscar</w:t>
      </w:r>
      <w:r w:rsidRPr="009E4083">
        <w:rPr>
          <w:lang w:val="es-MX"/>
        </w:rPr>
        <w:t xml:space="preserve"> se listarán l</w:t>
      </w:r>
      <w:r>
        <w:rPr>
          <w:lang w:val="es-MX"/>
        </w:rPr>
        <w:t xml:space="preserve">os </w:t>
      </w:r>
      <w:r w:rsidR="009B41DD">
        <w:rPr>
          <w:lang w:val="es-MX"/>
        </w:rPr>
        <w:t>Curso de clasificación</w:t>
      </w:r>
      <w:r w:rsidRPr="009E4083">
        <w:rPr>
          <w:lang w:val="es-MX"/>
        </w:rPr>
        <w:t xml:space="preserve"> que cumplan </w:t>
      </w:r>
      <w:r>
        <w:rPr>
          <w:lang w:val="es-MX"/>
        </w:rPr>
        <w:t xml:space="preserve">todos </w:t>
      </w:r>
      <w:r w:rsidRPr="009E4083">
        <w:rPr>
          <w:lang w:val="es-MX"/>
        </w:rPr>
        <w:t>los criterios de búsqueda especificados.</w:t>
      </w:r>
      <w:r w:rsidRPr="00AF3C21">
        <w:rPr>
          <w:noProof/>
        </w:rPr>
        <w:t xml:space="preserve"> </w:t>
      </w:r>
    </w:p>
    <w:p w14:paraId="29D41B15" w14:textId="0178E4BE" w:rsidR="00AF3C21" w:rsidRPr="009E4083" w:rsidRDefault="00AF3C21" w:rsidP="008E4DF8">
      <w:pPr>
        <w:rPr>
          <w:rFonts w:ascii="Segoe UI" w:hAnsi="Segoe UI" w:cs="Segoe UI"/>
          <w:lang w:val="es-MX"/>
        </w:rPr>
      </w:pPr>
    </w:p>
    <w:p w14:paraId="13F29DC9" w14:textId="5A763954" w:rsidR="00D2474C" w:rsidRPr="009E4083" w:rsidRDefault="00EE1D63" w:rsidP="00AF3C21">
      <w:pPr>
        <w:pStyle w:val="Heading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04824401" w:rsidR="005267D5" w:rsidRPr="009E4083" w:rsidRDefault="00FB347B" w:rsidP="005267D5">
      <w:pPr>
        <w:rPr>
          <w:rFonts w:ascii="Segoe UI" w:hAnsi="Segoe UI" w:cs="Segoe UI"/>
          <w:lang w:val="es-MX"/>
        </w:rPr>
      </w:pPr>
      <w:bookmarkStart w:id="5" w:name="_Operaciones_disponibles"/>
      <w:bookmarkEnd w:id="5"/>
      <w:r w:rsidRPr="009E4083">
        <w:rPr>
          <w:noProof/>
        </w:rPr>
        <w:drawing>
          <wp:anchor distT="0" distB="0" distL="114300" distR="114300" simplePos="0" relativeHeight="251663360" behindDoc="0" locked="0" layoutInCell="1" allowOverlap="1" wp14:anchorId="39BBE3CC" wp14:editId="3615B861">
            <wp:simplePos x="0" y="0"/>
            <wp:positionH relativeFrom="margin">
              <wp:posOffset>-526415</wp:posOffset>
            </wp:positionH>
            <wp:positionV relativeFrom="margin">
              <wp:posOffset>-8603615</wp:posOffset>
            </wp:positionV>
            <wp:extent cx="5412740" cy="1115060"/>
            <wp:effectExtent l="152400" t="152400" r="359410" b="3708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12740" cy="11150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rFonts w:ascii="Segoe UI" w:hAnsi="Segoe UI" w:cs="Segoe UI"/>
          <w:lang w:val="es-MX"/>
        </w:rPr>
        <w:t>La cantidad de registros recuperados, así como la cantidad de páginas en los que se dividen se mostrarán al pie de la tabla de resultados, donde también podrá 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5F152E86" w14:textId="4EA13D1F" w:rsidR="005267D5" w:rsidRDefault="005267D5" w:rsidP="008E4DF8">
      <w:pPr>
        <w:rPr>
          <w:rFonts w:ascii="Segoe UI" w:hAnsi="Segoe UI" w:cs="Segoe UI"/>
          <w:lang w:val="es-MX"/>
        </w:rPr>
      </w:pPr>
    </w:p>
    <w:p w14:paraId="1AB2A40F" w14:textId="524C861A" w:rsidR="001C5AD9" w:rsidRDefault="001C5AD9" w:rsidP="008E4DF8">
      <w:pPr>
        <w:rPr>
          <w:rFonts w:ascii="Segoe UI" w:hAnsi="Segoe UI" w:cs="Segoe UI"/>
          <w:lang w:val="es-MX"/>
        </w:rPr>
      </w:pPr>
    </w:p>
    <w:p w14:paraId="5CC16531" w14:textId="77777777" w:rsidR="001C5AD9" w:rsidRPr="009E4083" w:rsidRDefault="001C5AD9" w:rsidP="008E4DF8">
      <w:pPr>
        <w:rPr>
          <w:rFonts w:ascii="Segoe UI" w:hAnsi="Segoe UI" w:cs="Segoe UI"/>
          <w:lang w:val="es-MX"/>
        </w:rPr>
      </w:pPr>
    </w:p>
    <w:p w14:paraId="19847311" w14:textId="7447C159" w:rsidR="00D2474C" w:rsidRPr="009E4083" w:rsidRDefault="00D2474C" w:rsidP="009E4083">
      <w:pPr>
        <w:pStyle w:val="Heading2"/>
      </w:pPr>
      <w:r w:rsidRPr="009E4083">
        <w:t>Operaciones disponibles</w:t>
      </w:r>
    </w:p>
    <w:p w14:paraId="0920F7E5" w14:textId="7FD16CF0" w:rsidR="00F03BE3" w:rsidRDefault="001C5AD9" w:rsidP="008E4DF8">
      <w:pPr>
        <w:rPr>
          <w:rFonts w:ascii="Segoe UI" w:hAnsi="Segoe UI" w:cs="Segoe UI"/>
          <w:lang w:val="es-MX"/>
        </w:rPr>
      </w:pPr>
      <w:r w:rsidRPr="009E4083">
        <w:rPr>
          <w:noProof/>
          <w:snapToGrid/>
        </w:rPr>
        <w:drawing>
          <wp:anchor distT="0" distB="0" distL="114300" distR="114300" simplePos="0" relativeHeight="251665408" behindDoc="0" locked="0" layoutInCell="1" allowOverlap="1" wp14:anchorId="782E103F" wp14:editId="69803D31">
            <wp:simplePos x="0" y="0"/>
            <wp:positionH relativeFrom="margin">
              <wp:align>left</wp:align>
            </wp:positionH>
            <wp:positionV relativeFrom="margin">
              <wp:posOffset>10810240</wp:posOffset>
            </wp:positionV>
            <wp:extent cx="2387600" cy="687070"/>
            <wp:effectExtent l="152400" t="152400" r="355600" b="3606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87600" cy="687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2493FF" w14:textId="77777777" w:rsidR="001C5AD9" w:rsidRPr="009E4083" w:rsidRDefault="001C5AD9" w:rsidP="008E4DF8">
      <w:pPr>
        <w:rPr>
          <w:rFonts w:ascii="Segoe UI" w:hAnsi="Segoe UI" w:cs="Segoe UI"/>
          <w:lang w:val="es-MX"/>
        </w:rPr>
      </w:pPr>
    </w:p>
    <w:p w14:paraId="5E1B9DF1" w14:textId="72FAA506" w:rsidR="00332067" w:rsidRPr="009E4083" w:rsidRDefault="005267D5" w:rsidP="008E4DF8">
      <w:pPr>
        <w:rPr>
          <w:rFonts w:ascii="Segoe UI" w:hAnsi="Segoe UI" w:cs="Segoe UI"/>
          <w:lang w:val="es-MX"/>
        </w:rPr>
      </w:pPr>
      <w:r w:rsidRPr="009E4083">
        <w:rPr>
          <w:rFonts w:ascii="Segoe UI" w:hAnsi="Segoe UI" w:cs="Segoe UI"/>
          <w:lang w:val="es-MX"/>
        </w:rPr>
        <w:t xml:space="preserve">En el mantenimiento de </w:t>
      </w:r>
      <w:r w:rsidR="009B41DD">
        <w:rPr>
          <w:rFonts w:ascii="Segoe UI" w:hAnsi="Segoe UI" w:cs="Segoe UI"/>
          <w:i/>
          <w:iCs/>
          <w:lang w:val="es-MX"/>
        </w:rPr>
        <w:t>Curso de clasificación</w:t>
      </w:r>
      <w:r w:rsidRPr="009E4083">
        <w:rPr>
          <w:rFonts w:ascii="Segoe UI" w:hAnsi="Segoe UI" w:cs="Segoe UI"/>
          <w:lang w:val="es-MX"/>
        </w:rPr>
        <w:t xml:space="preserve"> se puede agregar </w:t>
      </w:r>
      <w:r w:rsidR="009B41DD">
        <w:rPr>
          <w:rFonts w:ascii="Segoe UI" w:hAnsi="Segoe UI" w:cs="Segoe UI"/>
          <w:lang w:val="es-MX"/>
        </w:rPr>
        <w:t>Curso de clasificación</w:t>
      </w:r>
      <w:r w:rsidRPr="009E4083">
        <w:rPr>
          <w:rFonts w:ascii="Segoe UI" w:hAnsi="Segoe UI" w:cs="Segoe UI"/>
          <w:lang w:val="es-MX"/>
        </w:rPr>
        <w:t xml:space="preserve"> al catálogo general, editar o eliminar </w:t>
      </w:r>
      <w:r w:rsidR="009B41DD">
        <w:rPr>
          <w:rFonts w:ascii="Segoe UI" w:hAnsi="Segoe UI" w:cs="Segoe UI"/>
          <w:lang w:val="es-MX"/>
        </w:rPr>
        <w:t>Curso de clasificación</w:t>
      </w:r>
      <w:r w:rsidRPr="00793B72">
        <w:rPr>
          <w:rFonts w:ascii="Segoe UI" w:hAnsi="Segoe UI" w:cs="Segoe UI"/>
          <w:lang w:val="es-MX"/>
        </w:rPr>
        <w:t xml:space="preserve"> </w:t>
      </w:r>
      <w:r w:rsidRPr="009E4083">
        <w:rPr>
          <w:rFonts w:ascii="Segoe UI" w:hAnsi="Segoe UI" w:cs="Segoe UI"/>
          <w:lang w:val="es-MX"/>
        </w:rPr>
        <w:t xml:space="preserve">existentes, así como reactivar </w:t>
      </w:r>
      <w:r>
        <w:rPr>
          <w:rFonts w:ascii="Segoe UI" w:hAnsi="Segoe UI" w:cs="Segoe UI"/>
          <w:lang w:val="es-MX"/>
        </w:rPr>
        <w:t xml:space="preserve">un </w:t>
      </w:r>
      <w:r w:rsidR="009B41DD">
        <w:rPr>
          <w:rFonts w:ascii="Segoe UI" w:hAnsi="Segoe UI" w:cs="Segoe UI"/>
          <w:lang w:val="es-MX"/>
        </w:rPr>
        <w:t>Curso de clasificación</w:t>
      </w:r>
      <w:r w:rsidRPr="00793B72">
        <w:rPr>
          <w:rFonts w:ascii="Segoe UI" w:hAnsi="Segoe UI" w:cs="Segoe UI"/>
          <w:lang w:val="es-MX"/>
        </w:rPr>
        <w:t xml:space="preserve"> </w:t>
      </w:r>
      <w:r w:rsidRPr="009E4083">
        <w:rPr>
          <w:rFonts w:ascii="Segoe UI" w:hAnsi="Segoe UI" w:cs="Segoe UI"/>
          <w:lang w:val="es-MX"/>
        </w:rPr>
        <w:t>previamente borrad</w:t>
      </w:r>
      <w:r>
        <w:rPr>
          <w:rFonts w:ascii="Segoe UI" w:hAnsi="Segoe UI" w:cs="Segoe UI"/>
          <w:lang w:val="es-MX"/>
        </w:rPr>
        <w:t>o</w:t>
      </w:r>
      <w:r w:rsidRPr="009E4083">
        <w:rPr>
          <w:rFonts w:ascii="Segoe UI" w:hAnsi="Segoe UI" w:cs="Segoe UI"/>
          <w:lang w:val="es-MX"/>
        </w:rPr>
        <w:t>s</w:t>
      </w:r>
      <w:r w:rsidR="001B5290">
        <w:rPr>
          <w:rFonts w:ascii="Segoe UI" w:hAnsi="Segoe UI" w:cs="Segoe UI"/>
          <w:lang w:val="es-MX"/>
        </w:rPr>
        <w:t xml:space="preserve"> y exportar la in</w:t>
      </w:r>
      <w:r w:rsidR="00A12DE9">
        <w:rPr>
          <w:rFonts w:ascii="Segoe UI" w:hAnsi="Segoe UI" w:cs="Segoe UI"/>
          <w:lang w:val="es-MX"/>
        </w:rPr>
        <w:t>formación por División en Excel</w:t>
      </w:r>
      <w:r w:rsidR="00332067" w:rsidRPr="009E4083">
        <w:rPr>
          <w:rFonts w:ascii="Segoe UI" w:hAnsi="Segoe UI" w:cs="Segoe UI"/>
          <w:lang w:val="es-MX"/>
        </w:rPr>
        <w:t xml:space="preserve">. </w:t>
      </w:r>
    </w:p>
    <w:p w14:paraId="5EC129A4" w14:textId="7CEC271F" w:rsidR="00332067" w:rsidRPr="009E4083" w:rsidRDefault="00332067" w:rsidP="008E4DF8">
      <w:pPr>
        <w:rPr>
          <w:rFonts w:ascii="Segoe UI" w:hAnsi="Segoe UI" w:cs="Segoe UI"/>
          <w:lang w:val="es-MX"/>
        </w:rPr>
      </w:pPr>
    </w:p>
    <w:p w14:paraId="0AA5DC62" w14:textId="5FAC934C" w:rsidR="00D2474C" w:rsidRPr="009E4083" w:rsidRDefault="0046646A" w:rsidP="00AF3C21">
      <w:pPr>
        <w:pStyle w:val="Heading3"/>
        <w:rPr>
          <w:lang w:val="es-MX"/>
        </w:rPr>
      </w:pPr>
      <w:bookmarkStart w:id="6" w:name="_Eliminar"/>
      <w:bookmarkEnd w:id="6"/>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3A52AB3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79F6EBFD" w14:textId="6A78D87C" w:rsidR="005267D5" w:rsidRPr="009E4083" w:rsidRDefault="005267D5" w:rsidP="005267D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9B41DD">
        <w:rPr>
          <w:rFonts w:ascii="Segoe UI" w:hAnsi="Segoe UI" w:cs="Segoe UI"/>
          <w:lang w:val="es-MX"/>
        </w:rPr>
        <w:t>Curso de clasificación</w:t>
      </w:r>
      <w:r w:rsidRPr="009E4083">
        <w:rPr>
          <w:rFonts w:ascii="Segoe UI" w:hAnsi="Segoe UI" w:cs="Segoe UI"/>
          <w:lang w:val="es-MX"/>
        </w:rPr>
        <w:t xml:space="preserve"> disponible y haga clic sobre el botón eliminar. Inmediatamente el sistema mostrará una pantalla de confirmación donde podrá proceder con la operación o cancelar la misma.</w:t>
      </w:r>
    </w:p>
    <w:p w14:paraId="0153C1C4" w14:textId="49F5D8A8" w:rsidR="00D948AF" w:rsidRPr="009E4083" w:rsidRDefault="005267D5" w:rsidP="00D948AF">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1FD0E99"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7A03AEBB" w:rsidR="00332067" w:rsidRPr="009E4083" w:rsidRDefault="005267D5" w:rsidP="008E4DF8">
      <w:pPr>
        <w:rPr>
          <w:rFonts w:ascii="Segoe UI" w:hAnsi="Segoe UI" w:cs="Segoe UI"/>
          <w:lang w:val="es-MX"/>
        </w:rPr>
      </w:pPr>
      <w:r w:rsidRPr="009E4083">
        <w:rPr>
          <w:rFonts w:ascii="Segoe UI" w:hAnsi="Segoe UI" w:cs="Segoe UI"/>
          <w:lang w:val="es-MX"/>
        </w:rPr>
        <w:t xml:space="preserve">Si se desea agregar </w:t>
      </w:r>
      <w:r w:rsidR="008B77C2">
        <w:rPr>
          <w:rFonts w:ascii="Segoe UI" w:hAnsi="Segoe UI" w:cs="Segoe UI"/>
          <w:lang w:val="es-MX"/>
        </w:rPr>
        <w:t xml:space="preserve">un </w:t>
      </w:r>
      <w:r w:rsidR="00AE13EC">
        <w:rPr>
          <w:rFonts w:ascii="Segoe UI" w:hAnsi="Segoe UI" w:cs="Segoe UI"/>
          <w:lang w:val="es-MX"/>
        </w:rPr>
        <w:t>Curso de Clasificación</w:t>
      </w:r>
      <w:r>
        <w:rPr>
          <w:rFonts w:ascii="Segoe UI" w:hAnsi="Segoe UI" w:cs="Segoe UI"/>
          <w:lang w:val="es-MX"/>
        </w:rPr>
        <w:t xml:space="preserve"> nuevo</w:t>
      </w:r>
      <w:r w:rsidRPr="009E4083">
        <w:rPr>
          <w:rFonts w:ascii="Segoe UI" w:hAnsi="Segoe UI" w:cs="Segoe UI"/>
          <w:lang w:val="es-MX"/>
        </w:rPr>
        <w:t xml:space="preserve"> 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19B24523">
            <wp:extent cx="3970898" cy="2095110"/>
            <wp:effectExtent l="152400" t="152400" r="353695" b="3625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970898" cy="209511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Heading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EB2B0D4"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3"/>
        <w:gridCol w:w="6189"/>
      </w:tblGrid>
      <w:tr w:rsidR="008E4DF8" w:rsidRPr="009E4083" w14:paraId="456997B6" w14:textId="77777777" w:rsidTr="009B41DD">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5267D5" w:rsidRPr="009E4083" w14:paraId="456997BC" w14:textId="77777777" w:rsidTr="009B41DD">
        <w:trPr>
          <w:jc w:val="center"/>
        </w:trPr>
        <w:tc>
          <w:tcPr>
            <w:tcW w:w="2827" w:type="dxa"/>
          </w:tcPr>
          <w:p w14:paraId="456997BA" w14:textId="65C2CC7D" w:rsidR="005267D5" w:rsidRPr="009E4083" w:rsidRDefault="009B41DD" w:rsidP="005267D5">
            <w:pPr>
              <w:rPr>
                <w:rFonts w:ascii="Segoe UI" w:hAnsi="Segoe UI" w:cs="Segoe UI"/>
                <w:lang w:val="es-MX"/>
              </w:rPr>
            </w:pPr>
            <w:r>
              <w:rPr>
                <w:rFonts w:ascii="Segoe UI" w:hAnsi="Segoe UI" w:cs="Segoe UI"/>
                <w:lang w:val="es-MX"/>
              </w:rPr>
              <w:t>Código</w:t>
            </w:r>
          </w:p>
        </w:tc>
        <w:tc>
          <w:tcPr>
            <w:tcW w:w="6946" w:type="dxa"/>
          </w:tcPr>
          <w:p w14:paraId="456997BB" w14:textId="25C88C10" w:rsidR="005267D5" w:rsidRPr="009E4083" w:rsidRDefault="005267D5" w:rsidP="005267D5">
            <w:pPr>
              <w:rPr>
                <w:rFonts w:ascii="Segoe UI" w:hAnsi="Segoe UI" w:cs="Segoe UI"/>
                <w:lang w:val="es-MX"/>
              </w:rPr>
            </w:pPr>
            <w:r w:rsidRPr="009E4083">
              <w:rPr>
                <w:rFonts w:ascii="Segoe UI" w:hAnsi="Segoe UI" w:cs="Segoe UI"/>
                <w:lang w:val="es-MX"/>
              </w:rPr>
              <w:t xml:space="preserve">Descripción alfanumérica de longitud máxima de </w:t>
            </w:r>
            <w:r w:rsidR="009B41DD">
              <w:rPr>
                <w:rFonts w:ascii="Segoe UI" w:hAnsi="Segoe UI" w:cs="Segoe UI"/>
                <w:lang w:val="es-MX"/>
              </w:rPr>
              <w:t>10</w:t>
            </w:r>
            <w:r w:rsidRPr="009E4083">
              <w:rPr>
                <w:rFonts w:ascii="Segoe UI" w:hAnsi="Segoe UI" w:cs="Segoe UI"/>
                <w:lang w:val="es-MX"/>
              </w:rPr>
              <w:t xml:space="preserve"> caracteres, con </w:t>
            </w:r>
            <w:r w:rsidR="00AE13EC">
              <w:rPr>
                <w:rFonts w:ascii="Segoe UI" w:hAnsi="Segoe UI" w:cs="Segoe UI"/>
                <w:lang w:val="es-MX"/>
              </w:rPr>
              <w:t xml:space="preserve">el código </w:t>
            </w:r>
            <w:r w:rsidRPr="009E4083">
              <w:rPr>
                <w:rFonts w:ascii="Segoe UI" w:hAnsi="Segoe UI" w:cs="Segoe UI"/>
                <w:lang w:val="es-MX"/>
              </w:rPr>
              <w:t>de</w:t>
            </w:r>
            <w:r w:rsidR="008B77C2">
              <w:rPr>
                <w:rFonts w:ascii="Segoe UI" w:hAnsi="Segoe UI" w:cs="Segoe UI"/>
                <w:lang w:val="es-MX"/>
              </w:rPr>
              <w:t xml:space="preserve">l </w:t>
            </w:r>
            <w:r w:rsidR="00AE13EC">
              <w:rPr>
                <w:rFonts w:ascii="Segoe UI" w:hAnsi="Segoe UI" w:cs="Segoe UI"/>
                <w:lang w:val="es-MX"/>
              </w:rPr>
              <w:t>Curso de Clasificación</w:t>
            </w:r>
            <w:r w:rsidR="002236A9">
              <w:rPr>
                <w:rFonts w:ascii="Segoe UI" w:hAnsi="Segoe UI" w:cs="Segoe UI"/>
                <w:lang w:val="es-MX"/>
              </w:rPr>
              <w:t xml:space="preserve"> en español</w:t>
            </w:r>
            <w:r w:rsidRPr="009E4083">
              <w:rPr>
                <w:rFonts w:ascii="Segoe UI" w:hAnsi="Segoe UI" w:cs="Segoe UI"/>
                <w:lang w:val="es-MX"/>
              </w:rPr>
              <w:t>.</w:t>
            </w:r>
          </w:p>
        </w:tc>
      </w:tr>
      <w:tr w:rsidR="009B41DD" w:rsidRPr="009E4083" w14:paraId="1F3891D6" w14:textId="77777777" w:rsidTr="009B41DD">
        <w:trPr>
          <w:jc w:val="center"/>
        </w:trPr>
        <w:tc>
          <w:tcPr>
            <w:tcW w:w="2827" w:type="dxa"/>
          </w:tcPr>
          <w:p w14:paraId="7010262D" w14:textId="2FA4B660" w:rsidR="009B41DD" w:rsidRDefault="009B41DD" w:rsidP="009B41DD">
            <w:pPr>
              <w:rPr>
                <w:rFonts w:ascii="Segoe UI" w:hAnsi="Segoe UI" w:cs="Segoe UI"/>
                <w:lang w:val="es-MX"/>
              </w:rPr>
            </w:pPr>
            <w:proofErr w:type="gramStart"/>
            <w:r>
              <w:rPr>
                <w:rFonts w:ascii="Segoe UI" w:hAnsi="Segoe UI" w:cs="Segoe UI"/>
                <w:lang w:val="es-MX"/>
              </w:rPr>
              <w:t>Descripción inglés</w:t>
            </w:r>
            <w:proofErr w:type="gramEnd"/>
          </w:p>
        </w:tc>
        <w:tc>
          <w:tcPr>
            <w:tcW w:w="6946" w:type="dxa"/>
          </w:tcPr>
          <w:p w14:paraId="36957865" w14:textId="15C6CCB2" w:rsidR="009B41DD" w:rsidRPr="009E4083" w:rsidRDefault="009B41DD" w:rsidP="009B41DD">
            <w:pPr>
              <w:rPr>
                <w:rFonts w:ascii="Segoe UI" w:hAnsi="Segoe UI" w:cs="Segoe UI"/>
                <w:lang w:val="es-MX"/>
              </w:rPr>
            </w:pPr>
            <w:r w:rsidRPr="009E4083">
              <w:rPr>
                <w:rFonts w:ascii="Segoe UI" w:hAnsi="Segoe UI" w:cs="Segoe UI"/>
                <w:lang w:val="es-MX"/>
              </w:rPr>
              <w:t xml:space="preserve">Descripción alfanumérica de longitud máxima de 500 caracteres, con </w:t>
            </w:r>
            <w:r>
              <w:rPr>
                <w:rFonts w:ascii="Segoe UI" w:hAnsi="Segoe UI" w:cs="Segoe UI"/>
                <w:lang w:val="es-MX"/>
              </w:rPr>
              <w:t xml:space="preserve">la descripción </w:t>
            </w:r>
            <w:r w:rsidRPr="009E4083">
              <w:rPr>
                <w:rFonts w:ascii="Segoe UI" w:hAnsi="Segoe UI" w:cs="Segoe UI"/>
                <w:lang w:val="es-MX"/>
              </w:rPr>
              <w:t>de</w:t>
            </w:r>
            <w:r>
              <w:rPr>
                <w:rFonts w:ascii="Segoe UI" w:hAnsi="Segoe UI" w:cs="Segoe UI"/>
                <w:lang w:val="es-MX"/>
              </w:rPr>
              <w:t xml:space="preserve">l </w:t>
            </w:r>
            <w:r w:rsidR="00AE13EC">
              <w:rPr>
                <w:rFonts w:ascii="Segoe UI" w:hAnsi="Segoe UI" w:cs="Segoe UI"/>
                <w:lang w:val="es-MX"/>
              </w:rPr>
              <w:t>Curso de Clasificación</w:t>
            </w:r>
            <w:r>
              <w:rPr>
                <w:rFonts w:ascii="Segoe UI" w:hAnsi="Segoe UI" w:cs="Segoe UI"/>
                <w:lang w:val="es-MX"/>
              </w:rPr>
              <w:t xml:space="preserve"> en inglés</w:t>
            </w:r>
            <w:r w:rsidRPr="009E4083">
              <w:rPr>
                <w:rFonts w:ascii="Segoe UI" w:hAnsi="Segoe UI" w:cs="Segoe UI"/>
                <w:lang w:val="es-MX"/>
              </w:rPr>
              <w:t>.</w:t>
            </w:r>
          </w:p>
        </w:tc>
      </w:tr>
      <w:tr w:rsidR="009B41DD" w:rsidRPr="009E4083" w14:paraId="661C4CE3" w14:textId="77777777" w:rsidTr="009B41DD">
        <w:trPr>
          <w:jc w:val="center"/>
        </w:trPr>
        <w:tc>
          <w:tcPr>
            <w:tcW w:w="2827" w:type="dxa"/>
          </w:tcPr>
          <w:p w14:paraId="0C636A27" w14:textId="577F6379" w:rsidR="009B41DD" w:rsidRDefault="009B41DD" w:rsidP="009B41DD">
            <w:pPr>
              <w:rPr>
                <w:rFonts w:ascii="Segoe UI" w:hAnsi="Segoe UI" w:cs="Segoe UI"/>
                <w:lang w:val="es-MX"/>
              </w:rPr>
            </w:pPr>
            <w:proofErr w:type="gramStart"/>
            <w:r>
              <w:rPr>
                <w:rFonts w:ascii="Segoe UI" w:hAnsi="Segoe UI" w:cs="Segoe UI"/>
                <w:lang w:val="es-MX"/>
              </w:rPr>
              <w:t>Descripción español</w:t>
            </w:r>
            <w:proofErr w:type="gramEnd"/>
          </w:p>
        </w:tc>
        <w:tc>
          <w:tcPr>
            <w:tcW w:w="6946" w:type="dxa"/>
          </w:tcPr>
          <w:p w14:paraId="5CEC08D9" w14:textId="60F0B2A8" w:rsidR="009B41DD" w:rsidRPr="009E4083" w:rsidRDefault="009B41DD" w:rsidP="009B41DD">
            <w:pPr>
              <w:rPr>
                <w:rFonts w:ascii="Segoe UI" w:hAnsi="Segoe UI" w:cs="Segoe UI"/>
                <w:lang w:val="es-MX"/>
              </w:rPr>
            </w:pPr>
            <w:r w:rsidRPr="009E4083">
              <w:rPr>
                <w:rFonts w:ascii="Segoe UI" w:hAnsi="Segoe UI" w:cs="Segoe UI"/>
                <w:lang w:val="es-MX"/>
              </w:rPr>
              <w:t xml:space="preserve">Descripción alfanumérica de longitud máxima de 500 caracteres, con </w:t>
            </w:r>
            <w:r>
              <w:rPr>
                <w:rFonts w:ascii="Segoe UI" w:hAnsi="Segoe UI" w:cs="Segoe UI"/>
                <w:lang w:val="es-MX"/>
              </w:rPr>
              <w:t xml:space="preserve">la descripción </w:t>
            </w:r>
            <w:r w:rsidRPr="009E4083">
              <w:rPr>
                <w:rFonts w:ascii="Segoe UI" w:hAnsi="Segoe UI" w:cs="Segoe UI"/>
                <w:lang w:val="es-MX"/>
              </w:rPr>
              <w:t>de</w:t>
            </w:r>
            <w:r>
              <w:rPr>
                <w:rFonts w:ascii="Segoe UI" w:hAnsi="Segoe UI" w:cs="Segoe UI"/>
                <w:lang w:val="es-MX"/>
              </w:rPr>
              <w:t xml:space="preserve">l </w:t>
            </w:r>
            <w:r w:rsidR="00AE13EC">
              <w:rPr>
                <w:rFonts w:ascii="Segoe UI" w:hAnsi="Segoe UI" w:cs="Segoe UI"/>
                <w:lang w:val="es-MX"/>
              </w:rPr>
              <w:t>Curso de Clasificación</w:t>
            </w:r>
            <w:r>
              <w:rPr>
                <w:rFonts w:ascii="Segoe UI" w:hAnsi="Segoe UI" w:cs="Segoe UI"/>
                <w:lang w:val="es-MX"/>
              </w:rPr>
              <w:t xml:space="preserve"> en español</w:t>
            </w:r>
            <w:r w:rsidRPr="009E4083">
              <w:rPr>
                <w:rFonts w:ascii="Segoe UI" w:hAnsi="Segoe UI" w:cs="Segoe UI"/>
                <w:lang w:val="es-MX"/>
              </w:rPr>
              <w:t>.</w:t>
            </w:r>
          </w:p>
        </w:tc>
      </w:tr>
      <w:tr w:rsidR="009B41DD" w:rsidRPr="00E8197D" w14:paraId="456997BF" w14:textId="77777777" w:rsidTr="009B41DD">
        <w:trPr>
          <w:jc w:val="center"/>
        </w:trPr>
        <w:tc>
          <w:tcPr>
            <w:tcW w:w="2827" w:type="dxa"/>
          </w:tcPr>
          <w:p w14:paraId="456997BD" w14:textId="3FC0FF6E" w:rsidR="009B41DD" w:rsidRPr="009E4083" w:rsidRDefault="009B41DD" w:rsidP="009B41DD">
            <w:pPr>
              <w:rPr>
                <w:rFonts w:ascii="Segoe UI" w:hAnsi="Segoe UI" w:cs="Segoe UI"/>
                <w:lang w:val="es-MX"/>
              </w:rPr>
            </w:pPr>
            <w:r w:rsidRPr="009E4083">
              <w:rPr>
                <w:rFonts w:ascii="Segoe UI" w:hAnsi="Segoe UI" w:cs="Segoe UI"/>
                <w:lang w:val="es-MX"/>
              </w:rPr>
              <w:t>¿Habilitado?</w:t>
            </w:r>
          </w:p>
        </w:tc>
        <w:tc>
          <w:tcPr>
            <w:tcW w:w="6946" w:type="dxa"/>
          </w:tcPr>
          <w:p w14:paraId="456997BE" w14:textId="3C703F5D" w:rsidR="009B41DD" w:rsidRPr="009E4083" w:rsidRDefault="009B41DD" w:rsidP="009B41DD">
            <w:pPr>
              <w:rPr>
                <w:rFonts w:ascii="Segoe UI" w:hAnsi="Segoe UI" w:cs="Segoe UI"/>
                <w:lang w:val="es-MX"/>
              </w:rPr>
            </w:pPr>
            <w:r w:rsidRPr="009E4083">
              <w:rPr>
                <w:rFonts w:ascii="Segoe UI" w:hAnsi="Segoe UI" w:cs="Segoe UI"/>
                <w:lang w:val="es-MX"/>
              </w:rPr>
              <w:t xml:space="preserve">Indica si </w:t>
            </w:r>
            <w:r>
              <w:rPr>
                <w:rFonts w:ascii="Segoe UI" w:hAnsi="Segoe UI" w:cs="Segoe UI"/>
                <w:lang w:val="es-MX"/>
              </w:rPr>
              <w:t xml:space="preserve">el </w:t>
            </w:r>
            <w:r w:rsidR="00AE13EC">
              <w:rPr>
                <w:rFonts w:ascii="Segoe UI" w:hAnsi="Segoe UI" w:cs="Segoe UI"/>
                <w:lang w:val="es-MX"/>
              </w:rPr>
              <w:t>Curso de Clasificación</w:t>
            </w:r>
            <w:r>
              <w:rPr>
                <w:rFonts w:ascii="Segoe UI" w:hAnsi="Segoe UI" w:cs="Segoe UI"/>
                <w:lang w:val="es-MX"/>
              </w:rPr>
              <w:t xml:space="preserve">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bl>
    <w:p w14:paraId="12676635" w14:textId="77777777" w:rsidR="00E57EB2" w:rsidRPr="009E4083" w:rsidRDefault="00E57EB2" w:rsidP="008E4DF8">
      <w:pPr>
        <w:rPr>
          <w:rFonts w:ascii="Segoe UI" w:hAnsi="Segoe UI" w:cs="Segoe UI"/>
          <w:lang w:val="es-MX"/>
        </w:rPr>
      </w:pPr>
    </w:p>
    <w:p w14:paraId="456997CA" w14:textId="40EA2CD7"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w:t>
      </w:r>
      <w:r w:rsidR="008B77C2">
        <w:rPr>
          <w:rFonts w:ascii="Segoe UI" w:hAnsi="Segoe UI" w:cs="Segoe UI"/>
          <w:lang w:val="es-MX"/>
        </w:rPr>
        <w:t xml:space="preserve">un </w:t>
      </w:r>
      <w:r w:rsidR="00AE13EC">
        <w:rPr>
          <w:rFonts w:ascii="Segoe UI" w:hAnsi="Segoe UI" w:cs="Segoe UI"/>
          <w:lang w:val="es-MX"/>
        </w:rPr>
        <w:t>Curso de Clasificación</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9" w:name="_Registros_duplicados"/>
      <w:bookmarkEnd w:id="9"/>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FA21281"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0F1A5ABF" w:rsidR="00D948AF" w:rsidRPr="009E4083" w:rsidRDefault="00AE13EC" w:rsidP="008E4DF8">
      <w:pPr>
        <w:rPr>
          <w:rFonts w:ascii="Segoe UI" w:hAnsi="Segoe UI" w:cs="Segoe UI"/>
          <w:lang w:val="es-MX"/>
        </w:rPr>
      </w:pPr>
      <w:r w:rsidRPr="009E4083">
        <w:rPr>
          <w:noProof/>
        </w:rPr>
        <w:drawing>
          <wp:anchor distT="0" distB="0" distL="114300" distR="114300" simplePos="0" relativeHeight="251681792" behindDoc="0" locked="0" layoutInCell="1" allowOverlap="1" wp14:anchorId="0118186C" wp14:editId="6F227A69">
            <wp:simplePos x="0" y="0"/>
            <wp:positionH relativeFrom="margin">
              <wp:posOffset>-551816</wp:posOffset>
            </wp:positionH>
            <wp:positionV relativeFrom="margin">
              <wp:posOffset>-21026756</wp:posOffset>
            </wp:positionV>
            <wp:extent cx="3609975" cy="2235231"/>
            <wp:effectExtent l="152400" t="152400" r="352425" b="355600"/>
            <wp:wrapSquare wrapText="bothSides"/>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16406" cy="223921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48AF" w:rsidRPr="009E4083">
        <w:rPr>
          <w:rFonts w:ascii="Segoe UI" w:hAnsi="Segoe UI" w:cs="Segoe UI"/>
          <w:lang w:val="es-MX"/>
        </w:rPr>
        <w:t xml:space="preserve">Al finalizar una operación de agregado o edición el sistema validará que la información con </w:t>
      </w:r>
      <w:r w:rsidR="00502D05" w:rsidRPr="009E4083">
        <w:rPr>
          <w:rFonts w:ascii="Segoe UI" w:hAnsi="Segoe UI" w:cs="Segoe UI"/>
          <w:lang w:val="es-MX"/>
        </w:rPr>
        <w:t xml:space="preserve">ningún otro </w:t>
      </w:r>
      <w:r>
        <w:rPr>
          <w:rFonts w:ascii="Segoe UI" w:hAnsi="Segoe UI" w:cs="Segoe UI"/>
          <w:lang w:val="es-MX"/>
        </w:rPr>
        <w:t>Curso de Clasificación</w:t>
      </w:r>
      <w:r w:rsidR="00C2183C">
        <w:rPr>
          <w:rFonts w:ascii="Segoe UI" w:hAnsi="Segoe UI" w:cs="Segoe UI"/>
          <w:lang w:val="es-MX"/>
        </w:rPr>
        <w:t xml:space="preserve"> </w:t>
      </w:r>
      <w:r w:rsidR="00D948AF" w:rsidRPr="009E4083">
        <w:rPr>
          <w:rFonts w:ascii="Segoe UI" w:hAnsi="Segoe UI" w:cs="Segoe UI"/>
          <w:lang w:val="es-MX"/>
        </w:rPr>
        <w:t>en el sistema. De ser el caso que algún dato se repita el sistema le dará la advertencia y algunas opciones para proceder:</w:t>
      </w:r>
    </w:p>
    <w:p w14:paraId="24BAD3C3" w14:textId="297234CC" w:rsidR="00D948AF" w:rsidRPr="009E4083" w:rsidRDefault="00D948AF" w:rsidP="008E4DF8">
      <w:pPr>
        <w:rPr>
          <w:rFonts w:ascii="Segoe UI" w:hAnsi="Segoe UI" w:cs="Segoe UI"/>
          <w:lang w:val="es-MX"/>
        </w:rPr>
      </w:pPr>
    </w:p>
    <w:p w14:paraId="5F778B6B" w14:textId="71F7C4DA" w:rsidR="00F03BE3" w:rsidRPr="009E4083" w:rsidRDefault="00D948AF" w:rsidP="008E4DF8">
      <w:pPr>
        <w:rPr>
          <w:rFonts w:ascii="Segoe UI" w:hAnsi="Segoe UI" w:cs="Segoe UI"/>
          <w:lang w:val="es-MX"/>
        </w:rPr>
      </w:pPr>
      <w:r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662AB0B5" w:rsidR="006629B0" w:rsidRDefault="006629B0" w:rsidP="008E4DF8">
      <w:pPr>
        <w:rPr>
          <w:rFonts w:ascii="Segoe UI" w:hAnsi="Segoe UI" w:cs="Segoe UI"/>
          <w:lang w:val="es-MX"/>
        </w:rPr>
      </w:pPr>
    </w:p>
    <w:p w14:paraId="51AF06A5" w14:textId="77777777" w:rsidR="00502D05" w:rsidRDefault="00502D05" w:rsidP="008E4DF8">
      <w:pPr>
        <w:rPr>
          <w:rFonts w:ascii="Segoe UI" w:hAnsi="Segoe UI" w:cs="Segoe UI"/>
          <w:lang w:val="es-MX"/>
        </w:rPr>
      </w:pPr>
    </w:p>
    <w:p w14:paraId="5EB9701F" w14:textId="77777777" w:rsidR="00502D05" w:rsidRDefault="00502D05" w:rsidP="008E4DF8">
      <w:pPr>
        <w:rPr>
          <w:rFonts w:ascii="Segoe UI" w:hAnsi="Segoe UI" w:cs="Segoe UI"/>
          <w:lang w:val="es-MX"/>
        </w:rPr>
      </w:pPr>
    </w:p>
    <w:p w14:paraId="623DF6B7" w14:textId="77777777" w:rsidR="00502D05" w:rsidRDefault="00502D05" w:rsidP="008E4DF8">
      <w:pPr>
        <w:rPr>
          <w:rFonts w:ascii="Segoe UI" w:hAnsi="Segoe UI" w:cs="Segoe UI"/>
          <w:lang w:val="es-MX"/>
        </w:rPr>
      </w:pPr>
    </w:p>
    <w:sectPr w:rsidR="00502D05"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E4F88" w14:textId="77777777" w:rsidR="000D4467" w:rsidRDefault="000D4467">
      <w:r>
        <w:separator/>
      </w:r>
    </w:p>
  </w:endnote>
  <w:endnote w:type="continuationSeparator" w:id="0">
    <w:p w14:paraId="06323F1E" w14:textId="77777777" w:rsidR="000D4467" w:rsidRDefault="000D4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3618B" w14:textId="77777777" w:rsidR="000D4467" w:rsidRDefault="000D4467">
      <w:r>
        <w:separator/>
      </w:r>
    </w:p>
  </w:footnote>
  <w:footnote w:type="continuationSeparator" w:id="0">
    <w:p w14:paraId="722B63CD" w14:textId="77777777" w:rsidR="000D4467" w:rsidRDefault="000D4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19903784">
    <w:abstractNumId w:val="13"/>
  </w:num>
  <w:num w:numId="2" w16cid:durableId="2024241912">
    <w:abstractNumId w:val="0"/>
  </w:num>
  <w:num w:numId="3" w16cid:durableId="698240980">
    <w:abstractNumId w:val="10"/>
  </w:num>
  <w:num w:numId="4" w16cid:durableId="1860661167">
    <w:abstractNumId w:val="9"/>
  </w:num>
  <w:num w:numId="5" w16cid:durableId="495222211">
    <w:abstractNumId w:val="11"/>
  </w:num>
  <w:num w:numId="6" w16cid:durableId="420877133">
    <w:abstractNumId w:val="1"/>
  </w:num>
  <w:num w:numId="7" w16cid:durableId="1128743980">
    <w:abstractNumId w:val="6"/>
  </w:num>
  <w:num w:numId="8" w16cid:durableId="1712151171">
    <w:abstractNumId w:val="8"/>
  </w:num>
  <w:num w:numId="9" w16cid:durableId="292760864">
    <w:abstractNumId w:val="7"/>
  </w:num>
  <w:num w:numId="10" w16cid:durableId="1596136584">
    <w:abstractNumId w:val="3"/>
  </w:num>
  <w:num w:numId="11" w16cid:durableId="191845760">
    <w:abstractNumId w:val="12"/>
  </w:num>
  <w:num w:numId="12" w16cid:durableId="1458598605">
    <w:abstractNumId w:val="5"/>
  </w:num>
  <w:num w:numId="13" w16cid:durableId="1576166207">
    <w:abstractNumId w:val="14"/>
  </w:num>
  <w:num w:numId="14" w16cid:durableId="1345470997">
    <w:abstractNumId w:val="4"/>
  </w:num>
  <w:num w:numId="15" w16cid:durableId="1554850094">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67"/>
    <w:rsid w:val="000D44B6"/>
    <w:rsid w:val="000D5530"/>
    <w:rsid w:val="000D778D"/>
    <w:rsid w:val="000E097F"/>
    <w:rsid w:val="000E1555"/>
    <w:rsid w:val="000E2F9D"/>
    <w:rsid w:val="000E3490"/>
    <w:rsid w:val="000E3BDE"/>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2E70"/>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AD9"/>
    <w:rsid w:val="001C5BA2"/>
    <w:rsid w:val="001C7B82"/>
    <w:rsid w:val="001D01CF"/>
    <w:rsid w:val="001D232F"/>
    <w:rsid w:val="001D2873"/>
    <w:rsid w:val="001D37E5"/>
    <w:rsid w:val="001D3924"/>
    <w:rsid w:val="001D438F"/>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041E"/>
    <w:rsid w:val="00211537"/>
    <w:rsid w:val="0021234D"/>
    <w:rsid w:val="0021382A"/>
    <w:rsid w:val="002138BF"/>
    <w:rsid w:val="002146BC"/>
    <w:rsid w:val="0021588E"/>
    <w:rsid w:val="00215F81"/>
    <w:rsid w:val="00216512"/>
    <w:rsid w:val="00220BCD"/>
    <w:rsid w:val="00221642"/>
    <w:rsid w:val="00222567"/>
    <w:rsid w:val="002227C6"/>
    <w:rsid w:val="002236A9"/>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36FD"/>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6717"/>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22D0"/>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1DD"/>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907"/>
    <w:rsid w:val="00A60D77"/>
    <w:rsid w:val="00A6101B"/>
    <w:rsid w:val="00A62C08"/>
    <w:rsid w:val="00A636AF"/>
    <w:rsid w:val="00A64E5E"/>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E46"/>
    <w:rsid w:val="00AC5FEB"/>
    <w:rsid w:val="00AC6A6E"/>
    <w:rsid w:val="00AD1258"/>
    <w:rsid w:val="00AD30D3"/>
    <w:rsid w:val="00AD4371"/>
    <w:rsid w:val="00AD5BC3"/>
    <w:rsid w:val="00AD7FF0"/>
    <w:rsid w:val="00AE129E"/>
    <w:rsid w:val="00AE13EC"/>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59BC"/>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3B18"/>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0813"/>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15C"/>
    <w:rsid w:val="00C31D1E"/>
    <w:rsid w:val="00C33CD2"/>
    <w:rsid w:val="00C36C61"/>
    <w:rsid w:val="00C37317"/>
    <w:rsid w:val="00C37C12"/>
    <w:rsid w:val="00C37CD7"/>
    <w:rsid w:val="00C40E26"/>
    <w:rsid w:val="00C42000"/>
    <w:rsid w:val="00C44BBE"/>
    <w:rsid w:val="00C44BEB"/>
    <w:rsid w:val="00C53D28"/>
    <w:rsid w:val="00C54025"/>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39D"/>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65EB"/>
    <w:rsid w:val="00D977DD"/>
    <w:rsid w:val="00D97D7C"/>
    <w:rsid w:val="00DA0447"/>
    <w:rsid w:val="00DA129E"/>
    <w:rsid w:val="00DA19E4"/>
    <w:rsid w:val="00DA4418"/>
    <w:rsid w:val="00DA4834"/>
    <w:rsid w:val="00DA4DAF"/>
    <w:rsid w:val="00DA6469"/>
    <w:rsid w:val="00DA7348"/>
    <w:rsid w:val="00DA7597"/>
    <w:rsid w:val="00DB15C3"/>
    <w:rsid w:val="00DB1CAB"/>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09DD"/>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customStyle="1" w:styleId="Heading3Char">
    <w:name w:val="Heading 3 Char"/>
    <w:basedOn w:val="DefaultParagraphFont"/>
    <w:link w:val="Heading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4.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543</TotalTime>
  <Pages>1</Pages>
  <Words>631</Words>
  <Characters>3602</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4225</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44</cp:revision>
  <cp:lastPrinted>2004-06-17T14:41:00Z</cp:lastPrinted>
  <dcterms:created xsi:type="dcterms:W3CDTF">2020-05-28T17:06:00Z</dcterms:created>
  <dcterms:modified xsi:type="dcterms:W3CDTF">2023-04-11T15:10:00Z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