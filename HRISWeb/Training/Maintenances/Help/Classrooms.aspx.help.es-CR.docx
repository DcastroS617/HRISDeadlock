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0469C228" w:rsidR="00456BA5" w:rsidRPr="009E4083" w:rsidRDefault="0029090C" w:rsidP="009E4083">
      <w:pPr>
        <w:pStyle w:val="Heading1"/>
        <w:framePr w:wrap="notBeside"/>
      </w:pPr>
      <w:bookmarkStart w:id="0" w:name="_Aulas"/>
      <w:bookmarkStart w:id="1" w:name="_top"/>
      <w:bookmarkEnd w:id="0"/>
      <w:bookmarkEnd w:id="1"/>
      <w:r w:rsidRPr="009E4083">
        <w:t>Aulas</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tblGrid>
      <w:tr w:rsidR="00112330" w14:paraId="2072FFC2" w14:textId="77777777" w:rsidTr="00112330">
        <w:trPr>
          <w:trHeight w:val="4093"/>
        </w:trPr>
        <w:tc>
          <w:tcPr>
            <w:tcW w:w="3253" w:type="dxa"/>
            <w:shd w:val="clear" w:color="auto" w:fill="F0F8FA"/>
          </w:tcPr>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000000"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000000"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000000"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000000"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000000"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000000"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000000"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000000"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5CF43A72" w14:textId="77777777" w:rsidR="00112330" w:rsidRPr="00112330" w:rsidRDefault="00000000" w:rsidP="00112330">
            <w:pPr>
              <w:ind w:left="708"/>
              <w:rPr>
                <w:rStyle w:val="Hyperlink"/>
              </w:rPr>
            </w:pPr>
            <w:hyperlink w:anchor="_Registros_duplicados" w:history="1">
              <w:r w:rsidR="00112330" w:rsidRPr="009E4083">
                <w:rPr>
                  <w:rStyle w:val="Hyperlink"/>
                  <w:rFonts w:ascii="Segoe UI" w:hAnsi="Segoe UI" w:cs="Segoe UI"/>
                  <w:lang w:val="es-MX"/>
                </w:rPr>
                <w:t>Registros duplicados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2" w:name="_Pantalla_principal"/>
      <w:bookmarkEnd w:id="2"/>
      <w:r w:rsidRPr="009E4083">
        <w:t>Pantalla principal</w:t>
      </w:r>
    </w:p>
    <w:p w14:paraId="1C1439C4" w14:textId="5A44D6B7" w:rsidR="00331064" w:rsidRPr="009E4083" w:rsidRDefault="00331064" w:rsidP="008D1020">
      <w:pPr>
        <w:rPr>
          <w:rFonts w:ascii="Segoe UI" w:hAnsi="Segoe UI" w:cs="Segoe UI"/>
          <w:lang w:val="es-MX"/>
        </w:rPr>
      </w:pPr>
      <w:bookmarkStart w:id="3" w:name="_Descripción"/>
      <w:bookmarkEnd w:id="3"/>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77646708" w:rsidR="00112330" w:rsidRDefault="00332067" w:rsidP="008D1020">
      <w:pPr>
        <w:rPr>
          <w:rFonts w:ascii="Segoe UI" w:hAnsi="Segoe UI" w:cs="Segoe UI"/>
          <w:lang w:val="es-MX"/>
        </w:rPr>
      </w:pPr>
      <w:r w:rsidRPr="009E4083">
        <w:rPr>
          <w:rFonts w:ascii="Segoe UI" w:hAnsi="Segoe UI" w:cs="Segoe UI"/>
          <w:lang w:val="es-MX"/>
        </w:rPr>
        <w:t xml:space="preserve">En la pantalla de </w:t>
      </w:r>
      <w:r w:rsidR="0029090C" w:rsidRPr="009E4083">
        <w:rPr>
          <w:rFonts w:ascii="Segoe UI" w:hAnsi="Segoe UI" w:cs="Segoe UI"/>
          <w:i/>
          <w:iCs/>
          <w:lang w:val="es-MX"/>
        </w:rPr>
        <w:t>Aulas</w:t>
      </w:r>
      <w:r w:rsidRPr="009E4083">
        <w:rPr>
          <w:rFonts w:ascii="Segoe UI" w:hAnsi="Segoe UI" w:cs="Segoe UI"/>
          <w:lang w:val="es-MX"/>
        </w:rPr>
        <w:t xml:space="preserve"> se muestra el catálogo general de </w:t>
      </w:r>
      <w:r w:rsidR="0029090C" w:rsidRPr="009E4083">
        <w:rPr>
          <w:rFonts w:ascii="Segoe UI" w:hAnsi="Segoe UI" w:cs="Segoe UI"/>
          <w:lang w:val="es-MX"/>
        </w:rPr>
        <w:t>aulas disponibles para capacitaciones</w:t>
      </w:r>
      <w:r w:rsidRPr="009E4083">
        <w:rPr>
          <w:rFonts w:ascii="Segoe UI" w:hAnsi="Segoe UI" w:cs="Segoe UI"/>
          <w:lang w:val="es-MX"/>
        </w:rPr>
        <w:t xml:space="preserve"> existentes en la aplicación</w:t>
      </w:r>
      <w:r w:rsidR="0029090C" w:rsidRPr="009E4083">
        <w:rPr>
          <w:rFonts w:ascii="Segoe UI" w:hAnsi="Segoe UI" w:cs="Segoe UI"/>
          <w:lang w:val="es-MX"/>
        </w:rPr>
        <w:t>. L</w:t>
      </w:r>
      <w:r w:rsidR="008E4DF8" w:rsidRPr="009E4083">
        <w:rPr>
          <w:rFonts w:ascii="Segoe UI" w:hAnsi="Segoe UI" w:cs="Segoe UI"/>
          <w:lang w:val="es-MX"/>
        </w:rPr>
        <w:t xml:space="preserve">os registros de esta pantalla son insumos para la pantalla de </w:t>
      </w:r>
      <w:r w:rsidR="0029090C" w:rsidRPr="009E4083">
        <w:rPr>
          <w:rFonts w:ascii="Segoe UI" w:hAnsi="Segoe UI" w:cs="Segoe UI"/>
          <w:i/>
          <w:lang w:val="es-MX"/>
        </w:rPr>
        <w:t>Bitácoras de capacitación</w:t>
      </w:r>
      <w:r w:rsidR="008E4DF8" w:rsidRPr="009E4083">
        <w:rPr>
          <w:rFonts w:ascii="Segoe UI" w:hAnsi="Segoe UI" w:cs="Segoe UI"/>
          <w:lang w:val="es-MX"/>
        </w:rPr>
        <w:t>.</w:t>
      </w:r>
    </w:p>
    <w:p w14:paraId="61D1866E" w14:textId="0A4F059F" w:rsidR="000714FB" w:rsidRDefault="000714FB" w:rsidP="008D1020">
      <w:pPr>
        <w:rPr>
          <w:rFonts w:ascii="Segoe UI" w:hAnsi="Segoe UI" w:cs="Segoe UI"/>
          <w:lang w:val="es-MX"/>
        </w:rPr>
      </w:pPr>
    </w:p>
    <w:p w14:paraId="149755B1" w14:textId="2BD318C2" w:rsidR="00B377C8" w:rsidRDefault="004E22C4" w:rsidP="008D1020">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5C698B4A" wp14:editId="45D385E3">
            <wp:extent cx="11043683" cy="4458697"/>
            <wp:effectExtent l="152400" t="152400" r="367665" b="3613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67386" cy="4468267"/>
                    </a:xfrm>
                    <a:prstGeom prst="rect">
                      <a:avLst/>
                    </a:prstGeom>
                    <a:ln>
                      <a:noFill/>
                    </a:ln>
                    <a:effectLst>
                      <a:outerShdw blurRad="292100" dist="139700" dir="2700000" algn="tl" rotWithShape="0">
                        <a:srgbClr val="333333">
                          <a:alpha val="65000"/>
                        </a:srgbClr>
                      </a:outerShdw>
                    </a:effectLst>
                  </pic:spPr>
                </pic:pic>
              </a:graphicData>
            </a:graphic>
          </wp:inline>
        </w:drawing>
      </w:r>
    </w:p>
    <w:p w14:paraId="456997AF" w14:textId="1794F4BF" w:rsidR="0048428C" w:rsidRPr="009E4083" w:rsidRDefault="0048428C" w:rsidP="00B377C8">
      <w:pPr>
        <w:jc w:val="center"/>
        <w:rPr>
          <w:rFonts w:ascii="Segoe UI" w:hAnsi="Segoe UI" w:cs="Segoe UI"/>
          <w:lang w:val="es-MX"/>
        </w:rPr>
      </w:pPr>
    </w:p>
    <w:p w14:paraId="5C837D2D" w14:textId="77777777" w:rsidR="00B377C8" w:rsidRPr="00B377C8" w:rsidRDefault="00B377C8" w:rsidP="00B377C8">
      <w:pPr>
        <w:rPr>
          <w:rFonts w:ascii="Segoe UI" w:hAnsi="Segoe UI" w:cs="Segoe UI"/>
          <w:lang w:val="es-MX"/>
        </w:rPr>
      </w:pPr>
    </w:p>
    <w:p w14:paraId="1003F224" w14:textId="268F24CC"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10371ACB"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10371ACB"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4" w:name="_Filtrado"/>
      <w:bookmarkEnd w:id="4"/>
      <w:r w:rsidR="00D2474C" w:rsidRPr="009E4083">
        <w:rPr>
          <w:lang w:val="es-MX"/>
        </w:rPr>
        <w:t>Filtrado</w:t>
      </w:r>
    </w:p>
    <w:p w14:paraId="1ABE14F5" w14:textId="1B9735EC" w:rsidR="00D2474C" w:rsidRPr="009E4083" w:rsidRDefault="00D2474C" w:rsidP="008E4DF8">
      <w:pPr>
        <w:rPr>
          <w:rFonts w:ascii="Segoe UI" w:hAnsi="Segoe UI" w:cs="Segoe UI"/>
          <w:lang w:val="es-MX"/>
        </w:rPr>
      </w:pPr>
    </w:p>
    <w:p w14:paraId="3A1F63F6" w14:textId="12FC52BD" w:rsidR="00F03BE3" w:rsidRPr="009E4083" w:rsidRDefault="004E22C4"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1312" behindDoc="0" locked="0" layoutInCell="1" allowOverlap="1" wp14:anchorId="7457FFAC" wp14:editId="36ED3813">
            <wp:simplePos x="0" y="0"/>
            <wp:positionH relativeFrom="page">
              <wp:align>right</wp:align>
            </wp:positionH>
            <wp:positionV relativeFrom="paragraph">
              <wp:posOffset>8879840</wp:posOffset>
            </wp:positionV>
            <wp:extent cx="7672705" cy="866775"/>
            <wp:effectExtent l="152400" t="171450" r="366395" b="3524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8235" b="63768"/>
                    <a:stretch/>
                  </pic:blipFill>
                  <pic:spPr bwMode="auto">
                    <a:xfrm>
                      <a:off x="0" y="0"/>
                      <a:ext cx="7677007" cy="8672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3BE3" w:rsidRPr="009E4083">
        <w:rPr>
          <w:rFonts w:ascii="Segoe UI" w:hAnsi="Segoe UI" w:cs="Segoe UI"/>
          <w:lang w:val="es-MX"/>
        </w:rPr>
        <w:t xml:space="preserve">El listado de aulas que se muestra en la página principal del mantenimiento puede ser filtrado utilizando los campos disponibles para ello en la parte superior de la ventana: código de aula, descripción, centro de capacitación o bien por rango de capacidad. Al incluir uno o más filtros y hacer clic sobre el botón </w:t>
      </w:r>
      <w:r w:rsidR="00AF3C21" w:rsidRPr="00AF3C21">
        <w:rPr>
          <w:rFonts w:ascii="Segoe UI" w:hAnsi="Segoe UI" w:cs="Segoe UI"/>
          <w:i/>
          <w:iCs/>
          <w:lang w:val="es-MX"/>
        </w:rPr>
        <w:t>B</w:t>
      </w:r>
      <w:r w:rsidR="00F03BE3" w:rsidRPr="00AF3C21">
        <w:rPr>
          <w:rFonts w:ascii="Segoe UI" w:hAnsi="Segoe UI" w:cs="Segoe UI"/>
          <w:i/>
          <w:iCs/>
          <w:lang w:val="es-MX"/>
        </w:rPr>
        <w:t>uscar</w:t>
      </w:r>
      <w:r w:rsidR="00F03BE3" w:rsidRPr="009E4083">
        <w:rPr>
          <w:rFonts w:ascii="Segoe UI" w:hAnsi="Segoe UI" w:cs="Segoe UI"/>
          <w:lang w:val="es-MX"/>
        </w:rPr>
        <w:t xml:space="preserve"> se listarán las aulas que cumplan </w:t>
      </w:r>
      <w:r w:rsidR="00AF3C21">
        <w:rPr>
          <w:rFonts w:ascii="Segoe UI" w:hAnsi="Segoe UI" w:cs="Segoe UI"/>
          <w:lang w:val="es-MX"/>
        </w:rPr>
        <w:t xml:space="preserve">todos </w:t>
      </w:r>
      <w:r w:rsidR="00F03BE3" w:rsidRPr="009E4083">
        <w:rPr>
          <w:rFonts w:ascii="Segoe UI" w:hAnsi="Segoe UI" w:cs="Segoe UI"/>
          <w:lang w:val="es-MX"/>
        </w:rPr>
        <w:t>los criterios de búsqueda especificados.</w:t>
      </w:r>
      <w:r w:rsidR="00AF3C21" w:rsidRPr="00AF3C21">
        <w:rPr>
          <w:rFonts w:ascii="Segoe UI" w:hAnsi="Segoe UI" w:cs="Segoe UI"/>
          <w:noProof/>
          <w:snapToGrid/>
        </w:rPr>
        <w:t xml:space="preserve"> </w:t>
      </w:r>
    </w:p>
    <w:p w14:paraId="29D41B15" w14:textId="458D0A71" w:rsidR="00AF3C21" w:rsidRDefault="00AF3C21" w:rsidP="008E4DF8">
      <w:pPr>
        <w:rPr>
          <w:rFonts w:ascii="Segoe UI" w:hAnsi="Segoe UI" w:cs="Segoe UI"/>
          <w:lang w:val="es-MX"/>
        </w:rPr>
      </w:pPr>
    </w:p>
    <w:p w14:paraId="4ED66D36" w14:textId="77777777" w:rsidR="004E22C4" w:rsidRPr="009E4083" w:rsidRDefault="004E22C4" w:rsidP="008E4DF8">
      <w:pPr>
        <w:rPr>
          <w:rFonts w:ascii="Segoe UI" w:hAnsi="Segoe UI" w:cs="Segoe UI"/>
          <w:lang w:val="es-MX"/>
        </w:rPr>
      </w:pPr>
    </w:p>
    <w:p w14:paraId="13F29DC9" w14:textId="5AB1A8BE" w:rsidR="00D2474C" w:rsidRPr="009E4083" w:rsidRDefault="00C94472" w:rsidP="00AF3C21">
      <w:pPr>
        <w:pStyle w:val="Heading3"/>
        <w:rPr>
          <w:lang w:val="es-MX"/>
        </w:rPr>
      </w:pPr>
      <w:bookmarkStart w:id="5" w:name="_Resultados"/>
      <w:bookmarkEnd w:id="5"/>
      <w:r w:rsidRPr="009E4083">
        <w:rPr>
          <w:noProof/>
        </w:rPr>
        <mc:AlternateContent>
          <mc:Choice Requires="wps">
            <w:drawing>
              <wp:anchor distT="45720" distB="45720" distL="114300" distR="114300" simplePos="0" relativeHeight="251671552" behindDoc="0" locked="0" layoutInCell="1" allowOverlap="0" wp14:anchorId="05ADB4E5" wp14:editId="75F6597F">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2B37F133"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" o:allowoverlap="f" fillcolor="#f0f8fa" stroked="f">
                <v:shadow on="t" color="#548dd4 [1951]" opacity=".5" offset="-6pt,-6pt"/>
                <v:textbox>
                  <w:txbxContent>
                    <w:p w14:paraId="3D619ACA" w14:textId="2B37F133"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6CA3558A" w:rsidR="00D2474C" w:rsidRPr="009E4083" w:rsidRDefault="004E22C4" w:rsidP="008E4DF8">
      <w:pPr>
        <w:rPr>
          <w:rFonts w:ascii="Segoe UI" w:hAnsi="Segoe UI" w:cs="Segoe UI"/>
          <w:lang w:val="es-MX"/>
        </w:rPr>
      </w:pPr>
      <w:r w:rsidRPr="009E4083">
        <w:rPr>
          <w:noProof/>
        </w:rPr>
        <w:drawing>
          <wp:anchor distT="0" distB="0" distL="114300" distR="114300" simplePos="0" relativeHeight="251663360" behindDoc="0" locked="0" layoutInCell="1" allowOverlap="1" wp14:anchorId="39BBE3CC" wp14:editId="6A5A4B63">
            <wp:simplePos x="0" y="0"/>
            <wp:positionH relativeFrom="page">
              <wp:align>left</wp:align>
            </wp:positionH>
            <wp:positionV relativeFrom="paragraph">
              <wp:posOffset>11024235</wp:posOffset>
            </wp:positionV>
            <wp:extent cx="7610475" cy="1638300"/>
            <wp:effectExtent l="152400" t="171450" r="352425"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497" t="34387" r="314" b="12693"/>
                    <a:stretch/>
                  </pic:blipFill>
                  <pic:spPr bwMode="auto">
                    <a:xfrm>
                      <a:off x="0" y="0"/>
                      <a:ext cx="7610475" cy="16383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D83761" w14:textId="5B5A2427" w:rsidR="00F03BE3" w:rsidRPr="009E4083" w:rsidRDefault="00F03BE3" w:rsidP="008E4DF8">
      <w:pPr>
        <w:rPr>
          <w:rFonts w:ascii="Segoe UI" w:hAnsi="Segoe UI" w:cs="Segoe UI"/>
          <w:lang w:val="es-MX"/>
        </w:rPr>
      </w:pPr>
      <w:r w:rsidRPr="009E4083">
        <w:rPr>
          <w:rFonts w:ascii="Segoe UI" w:hAnsi="Segoe UI" w:cs="Segoe UI"/>
          <w:lang w:val="es-MX"/>
        </w:rPr>
        <w:t xml:space="preserve">La cantidad de registros </w:t>
      </w:r>
      <w:r w:rsidR="00B377C8" w:rsidRPr="009E4083">
        <w:rPr>
          <w:rFonts w:ascii="Segoe UI" w:hAnsi="Segoe UI" w:cs="Segoe UI"/>
          <w:lang w:val="es-MX"/>
        </w:rPr>
        <w:t>recuperados,</w:t>
      </w:r>
      <w:r w:rsidRPr="009E4083">
        <w:rPr>
          <w:rFonts w:ascii="Segoe UI" w:hAnsi="Segoe UI" w:cs="Segoe UI"/>
          <w:lang w:val="es-MX"/>
        </w:rPr>
        <w:t xml:space="preserve"> así como la cantidad de páginas en los que se dividen se mostrarán al pie de la tabla de resultados, donde también podrá seleccionar la página deseada para explorarlos. También puede ordenar los resultados </w:t>
      </w:r>
      <w:r w:rsidR="00D948AF" w:rsidRPr="009E4083">
        <w:rPr>
          <w:rFonts w:ascii="Segoe UI" w:hAnsi="Segoe UI" w:cs="Segoe UI"/>
          <w:lang w:val="es-MX"/>
        </w:rPr>
        <w:t>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1935AF86" w14:textId="250B16D1" w:rsidR="00AF3C21" w:rsidRDefault="00AF3C21" w:rsidP="008E4DF8">
      <w:pPr>
        <w:rPr>
          <w:rFonts w:ascii="Segoe UI" w:hAnsi="Segoe UI" w:cs="Segoe UI"/>
          <w:lang w:val="es-MX"/>
        </w:rPr>
      </w:pPr>
    </w:p>
    <w:p w14:paraId="35772173" w14:textId="364B043B" w:rsidR="004E22C4" w:rsidRDefault="004E22C4" w:rsidP="008E4DF8">
      <w:pPr>
        <w:rPr>
          <w:rFonts w:ascii="Segoe UI" w:hAnsi="Segoe UI" w:cs="Segoe UI"/>
          <w:lang w:val="es-MX"/>
        </w:rPr>
      </w:pPr>
    </w:p>
    <w:p w14:paraId="76EE21E6" w14:textId="77777777" w:rsidR="004E22C4" w:rsidRDefault="004E22C4" w:rsidP="008E4DF8">
      <w:pPr>
        <w:rPr>
          <w:rFonts w:ascii="Segoe UI" w:hAnsi="Segoe UI" w:cs="Segoe UI"/>
          <w:lang w:val="es-MX"/>
        </w:rPr>
      </w:pPr>
    </w:p>
    <w:p w14:paraId="19847311" w14:textId="19EB49AB" w:rsidR="00D2474C" w:rsidRPr="009E4083" w:rsidRDefault="00D2474C" w:rsidP="009E4083">
      <w:pPr>
        <w:pStyle w:val="Heading2"/>
      </w:pPr>
      <w:bookmarkStart w:id="6" w:name="_Operaciones_disponibles"/>
      <w:bookmarkEnd w:id="6"/>
      <w:r w:rsidRPr="009E4083">
        <w:t>Operaciones disponibles</w:t>
      </w:r>
    </w:p>
    <w:p w14:paraId="0920F7E5" w14:textId="7275ED93" w:rsidR="00F03BE3" w:rsidRDefault="004E22C4" w:rsidP="008E4DF8">
      <w:pPr>
        <w:rPr>
          <w:rFonts w:ascii="Segoe UI" w:hAnsi="Segoe UI" w:cs="Segoe UI"/>
          <w:lang w:val="es-MX"/>
        </w:rPr>
      </w:pPr>
      <w:r w:rsidRPr="009E4083">
        <w:rPr>
          <w:noProof/>
          <w:snapToGrid/>
        </w:rPr>
        <w:drawing>
          <wp:anchor distT="0" distB="0" distL="114300" distR="114300" simplePos="0" relativeHeight="251665408" behindDoc="0" locked="0" layoutInCell="1" allowOverlap="1" wp14:anchorId="782E103F" wp14:editId="714A771A">
            <wp:simplePos x="0" y="0"/>
            <wp:positionH relativeFrom="margin">
              <wp:align>left</wp:align>
            </wp:positionH>
            <wp:positionV relativeFrom="margin">
              <wp:posOffset>13758545</wp:posOffset>
            </wp:positionV>
            <wp:extent cx="1760855" cy="581025"/>
            <wp:effectExtent l="171450" t="171450" r="353695" b="3714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66" t="88544" r="87892" b="1604"/>
                    <a:stretch/>
                  </pic:blipFill>
                  <pic:spPr bwMode="auto">
                    <a:xfrm>
                      <a:off x="0" y="0"/>
                      <a:ext cx="1760855" cy="5810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2DE1D4" w14:textId="77777777" w:rsidR="004E22C4" w:rsidRPr="009E4083" w:rsidRDefault="004E22C4" w:rsidP="008E4DF8">
      <w:pPr>
        <w:rPr>
          <w:rFonts w:ascii="Segoe UI" w:hAnsi="Segoe UI" w:cs="Segoe UI"/>
          <w:lang w:val="es-MX"/>
        </w:rPr>
      </w:pPr>
    </w:p>
    <w:p w14:paraId="5E1B9DF1" w14:textId="71BD4C5E" w:rsidR="00332067" w:rsidRPr="009E4083" w:rsidRDefault="00332067" w:rsidP="008E4DF8">
      <w:pPr>
        <w:rPr>
          <w:rFonts w:ascii="Segoe UI" w:hAnsi="Segoe UI" w:cs="Segoe UI"/>
          <w:lang w:val="es-MX"/>
        </w:rPr>
      </w:pPr>
      <w:r w:rsidRPr="009E4083">
        <w:rPr>
          <w:rFonts w:ascii="Segoe UI" w:hAnsi="Segoe UI" w:cs="Segoe UI"/>
          <w:lang w:val="es-MX"/>
        </w:rPr>
        <w:t xml:space="preserve">En el mantenimiento de </w:t>
      </w:r>
      <w:r w:rsidR="0029090C" w:rsidRPr="009E4083">
        <w:rPr>
          <w:rFonts w:ascii="Segoe UI" w:hAnsi="Segoe UI" w:cs="Segoe UI"/>
          <w:i/>
          <w:iCs/>
          <w:lang w:val="es-MX"/>
        </w:rPr>
        <w:t>Aulas</w:t>
      </w:r>
      <w:r w:rsidRPr="009E4083">
        <w:rPr>
          <w:rFonts w:ascii="Segoe UI" w:hAnsi="Segoe UI" w:cs="Segoe UI"/>
          <w:lang w:val="es-MX"/>
        </w:rPr>
        <w:t xml:space="preserve"> se puede agregar </w:t>
      </w:r>
      <w:r w:rsidR="0029090C" w:rsidRPr="009E4083">
        <w:rPr>
          <w:rFonts w:ascii="Segoe UI" w:hAnsi="Segoe UI" w:cs="Segoe UI"/>
          <w:lang w:val="es-MX"/>
        </w:rPr>
        <w:t>aulas</w:t>
      </w:r>
      <w:r w:rsidRPr="009E4083">
        <w:rPr>
          <w:rFonts w:ascii="Segoe UI" w:hAnsi="Segoe UI" w:cs="Segoe UI"/>
          <w:lang w:val="es-MX"/>
        </w:rPr>
        <w:t xml:space="preserve"> al catálogo general, editar o </w:t>
      </w:r>
      <w:r w:rsidR="0029090C" w:rsidRPr="009E4083">
        <w:rPr>
          <w:rFonts w:ascii="Segoe UI" w:hAnsi="Segoe UI" w:cs="Segoe UI"/>
          <w:lang w:val="es-MX"/>
        </w:rPr>
        <w:t xml:space="preserve">eliminar aulas </w:t>
      </w:r>
      <w:r w:rsidR="00B377C8" w:rsidRPr="009E4083">
        <w:rPr>
          <w:rFonts w:ascii="Segoe UI" w:hAnsi="Segoe UI" w:cs="Segoe UI"/>
          <w:lang w:val="es-MX"/>
        </w:rPr>
        <w:t>existentes,</w:t>
      </w:r>
      <w:r w:rsidR="0029090C" w:rsidRPr="009E4083">
        <w:rPr>
          <w:rFonts w:ascii="Segoe UI" w:hAnsi="Segoe UI" w:cs="Segoe UI"/>
          <w:lang w:val="es-MX"/>
        </w:rPr>
        <w:t xml:space="preserve"> así como reactivar aulas previamente borradas</w:t>
      </w:r>
      <w:r w:rsidRPr="009E4083">
        <w:rPr>
          <w:rFonts w:ascii="Segoe UI" w:hAnsi="Segoe UI" w:cs="Segoe UI"/>
          <w:lang w:val="es-MX"/>
        </w:rPr>
        <w:t xml:space="preserve">. </w:t>
      </w:r>
    </w:p>
    <w:p w14:paraId="5EC129A4" w14:textId="50C815B5" w:rsidR="00332067" w:rsidRDefault="00332067" w:rsidP="008E4DF8">
      <w:pPr>
        <w:rPr>
          <w:rFonts w:ascii="Segoe UI" w:hAnsi="Segoe UI" w:cs="Segoe UI"/>
          <w:lang w:val="es-MX"/>
        </w:rPr>
      </w:pPr>
    </w:p>
    <w:p w14:paraId="26F5A4EF" w14:textId="38C5390B" w:rsidR="004E22C4" w:rsidRDefault="004E22C4" w:rsidP="008E4DF8">
      <w:pPr>
        <w:rPr>
          <w:rFonts w:ascii="Segoe UI" w:hAnsi="Segoe UI" w:cs="Segoe UI"/>
          <w:lang w:val="es-MX"/>
        </w:rPr>
      </w:pPr>
    </w:p>
    <w:p w14:paraId="012A3B22" w14:textId="77777777" w:rsidR="004E22C4" w:rsidRPr="009E4083" w:rsidRDefault="004E22C4" w:rsidP="008E4DF8">
      <w:pPr>
        <w:rPr>
          <w:rFonts w:ascii="Segoe UI" w:hAnsi="Segoe UI" w:cs="Segoe UI"/>
          <w:lang w:val="es-MX"/>
        </w:rPr>
      </w:pPr>
    </w:p>
    <w:p w14:paraId="0AA5DC62" w14:textId="09B0BE0E" w:rsidR="00D2474C" w:rsidRPr="009E4083" w:rsidRDefault="00943813" w:rsidP="00AF3C21">
      <w:pPr>
        <w:pStyle w:val="Heading3"/>
        <w:rPr>
          <w:lang w:val="es-MX"/>
        </w:rPr>
      </w:pPr>
      <w:bookmarkStart w:id="7" w:name="_Eliminar"/>
      <w:bookmarkEnd w:id="7"/>
      <w:r w:rsidRPr="009E4083">
        <w:rPr>
          <w:noProof/>
        </w:rPr>
        <mc:AlternateContent>
          <mc:Choice Requires="wps">
            <w:drawing>
              <wp:anchor distT="45720" distB="45720" distL="114300" distR="114300" simplePos="0" relativeHeight="251673600" behindDoc="0" locked="0" layoutInCell="1" allowOverlap="0" wp14:anchorId="379939BB" wp14:editId="183D151F">
                <wp:simplePos x="0" y="0"/>
                <wp:positionH relativeFrom="margin">
                  <wp:align>right</wp:align>
                </wp:positionH>
                <wp:positionV relativeFrom="margin">
                  <wp:posOffset>14975840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2EBA228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179.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" o:allowoverlap="f" fillcolor="#f0f8fa" stroked="f">
                <v:shadow on="t" color="#548dd4 [1951]" opacity=".5" offset="-6pt,-6pt"/>
                <v:textbox>
                  <w:txbxContent>
                    <w:p w14:paraId="33460841" w14:textId="2EBA228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144DA230" w14:textId="5D827E06" w:rsidR="00D948AF" w:rsidRPr="009E4083" w:rsidRDefault="00D948AF" w:rsidP="00D948AF">
      <w:pPr>
        <w:rPr>
          <w:rFonts w:ascii="Segoe UI" w:hAnsi="Segoe UI" w:cs="Segoe UI"/>
          <w:lang w:val="es-MX"/>
        </w:rPr>
      </w:pPr>
      <w:r w:rsidRPr="009E4083">
        <w:rPr>
          <w:rFonts w:ascii="Segoe UI" w:hAnsi="Segoe UI" w:cs="Segoe UI"/>
          <w:lang w:val="es-MX"/>
        </w:rPr>
        <w:t xml:space="preserve">Para eliminar un registro, seleccione el registro deseado en el listado de aulas disponible y haga </w:t>
      </w:r>
      <w:r w:rsidR="002576C4" w:rsidRPr="009E4083">
        <w:rPr>
          <w:rFonts w:ascii="Segoe UI" w:hAnsi="Segoe UI" w:cs="Segoe UI"/>
          <w:lang w:val="es-MX"/>
        </w:rPr>
        <w:t>clic</w:t>
      </w:r>
      <w:r w:rsidRPr="009E4083">
        <w:rPr>
          <w:rFonts w:ascii="Segoe UI" w:hAnsi="Segoe UI" w:cs="Segoe UI"/>
          <w:lang w:val="es-MX"/>
        </w:rPr>
        <w:t xml:space="preserve"> sobre el botón eliminar. Inmediatamente el sistema mostrará una pantalla de confirmación donde podrá proceder con la operación o cancelar la misma.</w:t>
      </w:r>
    </w:p>
    <w:p w14:paraId="0153C1C4" w14:textId="79EF34C3" w:rsidR="00D948AF" w:rsidRPr="009E4083" w:rsidRDefault="00D948AF" w:rsidP="00D948AF">
      <w:pPr>
        <w:rPr>
          <w:rFonts w:ascii="Segoe UI" w:hAnsi="Segoe UI" w:cs="Segoe UI"/>
          <w:lang w:val="es-MX"/>
        </w:rPr>
      </w:pPr>
      <w:r w:rsidRPr="009E4083">
        <w:rPr>
          <w:rFonts w:ascii="Segoe UI" w:hAnsi="Segoe UI" w:cs="Segoe UI"/>
          <w:lang w:val="es-MX"/>
        </w:rPr>
        <w:t xml:space="preserve">Al confirmar la operación de eliminado, el sistema deshabilitará el </w:t>
      </w:r>
      <w:r w:rsidR="002576C4" w:rsidRPr="009E4083">
        <w:rPr>
          <w:rFonts w:ascii="Segoe UI" w:hAnsi="Segoe UI" w:cs="Segoe UI"/>
          <w:lang w:val="es-MX"/>
        </w:rPr>
        <w:t>registro,</w:t>
      </w:r>
      <w:r w:rsidRPr="009E4083">
        <w:rPr>
          <w:rFonts w:ascii="Segoe UI" w:hAnsi="Segoe UI" w:cs="Segoe UI"/>
          <w:lang w:val="es-MX"/>
        </w:rPr>
        <w:t xml:space="preserve">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8" w:name="_Agregar_/_editar"/>
      <w:bookmarkEnd w:id="8"/>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2C1CA2D6"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2C1CA2D6"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099701B2" w14:textId="22FC4176" w:rsidR="00641439" w:rsidRPr="009E4083" w:rsidRDefault="00332067" w:rsidP="008E4DF8">
      <w:pPr>
        <w:rPr>
          <w:rFonts w:ascii="Segoe UI" w:hAnsi="Segoe UI" w:cs="Segoe UI"/>
          <w:lang w:val="es-MX"/>
        </w:rPr>
      </w:pPr>
      <w:r w:rsidRPr="009E4083">
        <w:rPr>
          <w:rFonts w:ascii="Segoe UI" w:hAnsi="Segoe UI" w:cs="Segoe UI"/>
          <w:lang w:val="es-MX"/>
        </w:rPr>
        <w:t>Si se desea agregar u</w:t>
      </w:r>
      <w:r w:rsidR="00641439" w:rsidRPr="009E4083">
        <w:rPr>
          <w:rFonts w:ascii="Segoe UI" w:hAnsi="Segoe UI" w:cs="Segoe UI"/>
          <w:lang w:val="es-MX"/>
        </w:rPr>
        <w:t xml:space="preserve">n aula </w:t>
      </w:r>
      <w:r w:rsidRPr="009E4083">
        <w:rPr>
          <w:rFonts w:ascii="Segoe UI" w:hAnsi="Segoe UI" w:cs="Segoe UI"/>
          <w:lang w:val="es-MX"/>
        </w:rPr>
        <w:t xml:space="preserve">nueva en la aplicación se debe dar clic en el botón de </w:t>
      </w:r>
      <w:r w:rsidR="00641439" w:rsidRPr="009E4083">
        <w:rPr>
          <w:rFonts w:ascii="Segoe UI" w:hAnsi="Segoe UI" w:cs="Segoe UI"/>
          <w:lang w:val="es-MX"/>
        </w:rPr>
        <w:t xml:space="preserve">Agregar. </w:t>
      </w:r>
      <w:r w:rsidRPr="009E4083">
        <w:rPr>
          <w:rFonts w:ascii="Segoe UI" w:hAnsi="Segoe UI" w:cs="Segoe UI"/>
          <w:lang w:val="es-MX"/>
        </w:rPr>
        <w:t>Al dar clic se mostrará un</w:t>
      </w:r>
      <w:r w:rsidR="00641439" w:rsidRPr="009E4083">
        <w:rPr>
          <w:rFonts w:ascii="Segoe UI" w:hAnsi="Segoe UI" w:cs="Segoe UI"/>
          <w:lang w:val="es-MX"/>
        </w:rPr>
        <w:t>a pantalla emergente donde se solicitarán los datos necesarios para la operación. Esta pantalla emergente es la misma que aparecerá al seleccionar un registro del listado y dar clic en el botón Editar para modificar sus datos.</w:t>
      </w:r>
    </w:p>
    <w:p w14:paraId="1BB5E96F" w14:textId="66B9C83E" w:rsidR="00332067" w:rsidRPr="009E4083" w:rsidRDefault="00332067" w:rsidP="008E4DF8">
      <w:pPr>
        <w:rPr>
          <w:rFonts w:ascii="Segoe UI" w:hAnsi="Segoe UI" w:cs="Segoe UI"/>
          <w:lang w:val="es-MX"/>
        </w:rPr>
      </w:pPr>
    </w:p>
    <w:p w14:paraId="26D9D8FE" w14:textId="0043DBCD"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0A2A8B0E">
            <wp:extent cx="4238470" cy="3536689"/>
            <wp:effectExtent l="152400" t="152400" r="353060" b="3689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4793" cy="3592030"/>
                    </a:xfrm>
                    <a:prstGeom prst="rect">
                      <a:avLst/>
                    </a:prstGeom>
                    <a:ln>
                      <a:noFill/>
                    </a:ln>
                    <a:effectLst>
                      <a:outerShdw blurRad="292100" dist="139700" dir="2700000" algn="tl" rotWithShape="0">
                        <a:srgbClr val="333333">
                          <a:alpha val="65000"/>
                        </a:srgbClr>
                      </a:outerShdw>
                    </a:effectLst>
                  </pic:spPr>
                </pic:pic>
              </a:graphicData>
            </a:graphic>
          </wp:inline>
        </w:drawing>
      </w:r>
    </w:p>
    <w:p w14:paraId="465402D1" w14:textId="77777777" w:rsidR="002728EB" w:rsidRPr="009E4083" w:rsidRDefault="002728EB" w:rsidP="002728EB">
      <w:pPr>
        <w:rPr>
          <w:rFonts w:ascii="Segoe UI" w:hAnsi="Segoe UI" w:cs="Segoe UI"/>
          <w:lang w:val="es-MX"/>
        </w:rPr>
      </w:pPr>
    </w:p>
    <w:p w14:paraId="66879158" w14:textId="6B39FDCA" w:rsidR="00D2474C" w:rsidRPr="009E4083" w:rsidRDefault="00C94472" w:rsidP="00AF3C21">
      <w:pPr>
        <w:pStyle w:val="Heading3"/>
        <w:rPr>
          <w:lang w:val="es-MX"/>
        </w:rPr>
      </w:pPr>
      <w:bookmarkStart w:id="9" w:name="_Datos_solicitados"/>
      <w:bookmarkEnd w:id="9"/>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4FC509A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4FC509A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37"/>
        <w:gridCol w:w="6195"/>
      </w:tblGrid>
      <w:tr w:rsidR="008E4DF8" w:rsidRPr="009E4083" w14:paraId="456997B6" w14:textId="77777777" w:rsidTr="00DD7879">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8E4DF8" w:rsidRPr="009E4083" w14:paraId="456997B9" w14:textId="77777777" w:rsidTr="00DD7879">
        <w:trPr>
          <w:jc w:val="center"/>
        </w:trPr>
        <w:tc>
          <w:tcPr>
            <w:tcW w:w="2827" w:type="dxa"/>
          </w:tcPr>
          <w:p w14:paraId="456997B7" w14:textId="38A9896C" w:rsidR="008E4DF8" w:rsidRPr="009E4083" w:rsidRDefault="00641439" w:rsidP="008E4DF8">
            <w:pPr>
              <w:rPr>
                <w:rFonts w:ascii="Segoe UI" w:hAnsi="Segoe UI" w:cs="Segoe UI"/>
                <w:lang w:val="es-MX"/>
              </w:rPr>
            </w:pPr>
            <w:r w:rsidRPr="009E4083">
              <w:rPr>
                <w:rFonts w:ascii="Segoe UI" w:hAnsi="Segoe UI" w:cs="Segoe UI"/>
                <w:lang w:val="es-MX"/>
              </w:rPr>
              <w:t>Código de aula</w:t>
            </w:r>
          </w:p>
        </w:tc>
        <w:tc>
          <w:tcPr>
            <w:tcW w:w="6946" w:type="dxa"/>
          </w:tcPr>
          <w:p w14:paraId="456997B8" w14:textId="1EE7199A" w:rsidR="008E4DF8" w:rsidRPr="009E4083" w:rsidRDefault="00641439" w:rsidP="008E4DF8">
            <w:pPr>
              <w:rPr>
                <w:rFonts w:ascii="Segoe UI" w:hAnsi="Segoe UI" w:cs="Segoe UI"/>
                <w:lang w:val="es-MX"/>
              </w:rPr>
            </w:pPr>
            <w:r w:rsidRPr="009E4083">
              <w:rPr>
                <w:rFonts w:ascii="Segoe UI" w:hAnsi="Segoe UI" w:cs="Segoe UI"/>
                <w:lang w:val="es-MX"/>
              </w:rPr>
              <w:t xml:space="preserve">Código alfanumérico de longitud máxima de 10 caracteres, que representará al aula en el sistema. </w:t>
            </w:r>
          </w:p>
        </w:tc>
      </w:tr>
      <w:tr w:rsidR="008E4DF8" w:rsidRPr="009E4083" w14:paraId="456997BC" w14:textId="77777777" w:rsidTr="00DD7879">
        <w:trPr>
          <w:jc w:val="center"/>
        </w:trPr>
        <w:tc>
          <w:tcPr>
            <w:tcW w:w="2827" w:type="dxa"/>
          </w:tcPr>
          <w:p w14:paraId="456997BA" w14:textId="7AEE4501" w:rsidR="008E4DF8" w:rsidRPr="009E4083" w:rsidRDefault="00641439" w:rsidP="008E4DF8">
            <w:pPr>
              <w:rPr>
                <w:rFonts w:ascii="Segoe UI" w:hAnsi="Segoe UI" w:cs="Segoe UI"/>
                <w:lang w:val="es-MX"/>
              </w:rPr>
            </w:pPr>
            <w:r w:rsidRPr="009E4083">
              <w:rPr>
                <w:rFonts w:ascii="Segoe UI" w:hAnsi="Segoe UI" w:cs="Segoe UI"/>
                <w:lang w:val="es-MX"/>
              </w:rPr>
              <w:t>Descripción</w:t>
            </w:r>
          </w:p>
        </w:tc>
        <w:tc>
          <w:tcPr>
            <w:tcW w:w="6946" w:type="dxa"/>
          </w:tcPr>
          <w:p w14:paraId="456997BB" w14:textId="38FC7677" w:rsidR="008E4DF8" w:rsidRPr="009E4083" w:rsidRDefault="00641439" w:rsidP="008E4DF8">
            <w:pPr>
              <w:rPr>
                <w:rFonts w:ascii="Segoe UI" w:hAnsi="Segoe UI" w:cs="Segoe UI"/>
                <w:lang w:val="es-MX"/>
              </w:rPr>
            </w:pPr>
            <w:r w:rsidRPr="009E4083">
              <w:rPr>
                <w:rFonts w:ascii="Segoe UI" w:hAnsi="Segoe UI" w:cs="Segoe UI"/>
                <w:lang w:val="es-MX"/>
              </w:rPr>
              <w:t>Descripción alfanumérica de longitud máxima de 500 caracteres, con el nombre del aula en el sistema.</w:t>
            </w:r>
          </w:p>
        </w:tc>
      </w:tr>
      <w:tr w:rsidR="008E4DF8" w:rsidRPr="009E4083" w14:paraId="456997BF" w14:textId="77777777" w:rsidTr="00DD7879">
        <w:trPr>
          <w:jc w:val="center"/>
        </w:trPr>
        <w:tc>
          <w:tcPr>
            <w:tcW w:w="2827" w:type="dxa"/>
          </w:tcPr>
          <w:p w14:paraId="456997BD" w14:textId="4D0846CE" w:rsidR="008E4DF8" w:rsidRPr="009E4083" w:rsidRDefault="00641439" w:rsidP="008E4DF8">
            <w:pPr>
              <w:rPr>
                <w:rFonts w:ascii="Segoe UI" w:hAnsi="Segoe UI" w:cs="Segoe UI"/>
                <w:lang w:val="es-MX"/>
              </w:rPr>
            </w:pPr>
            <w:r w:rsidRPr="009E4083">
              <w:rPr>
                <w:rFonts w:ascii="Segoe UI" w:hAnsi="Segoe UI" w:cs="Segoe UI"/>
                <w:lang w:val="es-MX"/>
              </w:rPr>
              <w:t>C. de capacitación</w:t>
            </w:r>
          </w:p>
        </w:tc>
        <w:tc>
          <w:tcPr>
            <w:tcW w:w="6946" w:type="dxa"/>
          </w:tcPr>
          <w:p w14:paraId="456997BE" w14:textId="4A5BDC43" w:rsidR="008E4DF8" w:rsidRPr="009E4083" w:rsidRDefault="00641439" w:rsidP="00332067">
            <w:pPr>
              <w:rPr>
                <w:rFonts w:ascii="Segoe UI" w:hAnsi="Segoe UI" w:cs="Segoe UI"/>
                <w:lang w:val="es-MX"/>
              </w:rPr>
            </w:pPr>
            <w:r w:rsidRPr="009E4083">
              <w:rPr>
                <w:rFonts w:ascii="Segoe UI" w:hAnsi="Segoe UI" w:cs="Segoe UI"/>
                <w:lang w:val="es-MX"/>
              </w:rPr>
              <w:t>Lista de selección única para asociar el aula a un centro de capacitación existente y activo en el sistema.</w:t>
            </w:r>
          </w:p>
        </w:tc>
      </w:tr>
      <w:tr w:rsidR="008E4DF8" w:rsidRPr="009E4083" w14:paraId="456997C2" w14:textId="77777777" w:rsidTr="00DD7879">
        <w:trPr>
          <w:jc w:val="center"/>
        </w:trPr>
        <w:tc>
          <w:tcPr>
            <w:tcW w:w="2827" w:type="dxa"/>
          </w:tcPr>
          <w:p w14:paraId="456997C0" w14:textId="3154D9AF" w:rsidR="008E4DF8" w:rsidRPr="009E4083" w:rsidRDefault="00641439" w:rsidP="008E4DF8">
            <w:pPr>
              <w:rPr>
                <w:rFonts w:ascii="Segoe UI" w:hAnsi="Segoe UI" w:cs="Segoe UI"/>
                <w:lang w:val="es-MX"/>
              </w:rPr>
            </w:pPr>
            <w:r w:rsidRPr="009E4083">
              <w:rPr>
                <w:rFonts w:ascii="Segoe UI" w:hAnsi="Segoe UI" w:cs="Segoe UI"/>
                <w:lang w:val="es-MX"/>
              </w:rPr>
              <w:t>Capacidad</w:t>
            </w:r>
          </w:p>
        </w:tc>
        <w:tc>
          <w:tcPr>
            <w:tcW w:w="6946" w:type="dxa"/>
          </w:tcPr>
          <w:p w14:paraId="456997C1" w14:textId="29BACFE3" w:rsidR="008E4DF8" w:rsidRPr="009E4083" w:rsidRDefault="00641439" w:rsidP="00332067">
            <w:pPr>
              <w:rPr>
                <w:rFonts w:ascii="Segoe UI" w:hAnsi="Segoe UI" w:cs="Segoe UI"/>
                <w:lang w:val="es-MX"/>
              </w:rPr>
            </w:pPr>
            <w:r w:rsidRPr="009E4083">
              <w:rPr>
                <w:rFonts w:ascii="Segoe UI" w:hAnsi="Segoe UI" w:cs="Segoe UI"/>
                <w:lang w:val="es-MX"/>
              </w:rPr>
              <w:t>Número mayor o igual a cero que representa la capacidad máxima del aula para la asignación de participantes.</w:t>
            </w:r>
          </w:p>
        </w:tc>
      </w:tr>
      <w:tr w:rsidR="00332067" w:rsidRPr="009E4083" w14:paraId="4558A2E8" w14:textId="77777777" w:rsidTr="00DD7879">
        <w:trPr>
          <w:jc w:val="center"/>
        </w:trPr>
        <w:tc>
          <w:tcPr>
            <w:tcW w:w="2827" w:type="dxa"/>
          </w:tcPr>
          <w:p w14:paraId="16374BE9" w14:textId="43651E4F" w:rsidR="00332067" w:rsidRPr="009E4083" w:rsidRDefault="00641439" w:rsidP="008E4DF8">
            <w:pPr>
              <w:rPr>
                <w:rFonts w:ascii="Segoe UI" w:hAnsi="Segoe UI" w:cs="Segoe UI"/>
                <w:lang w:val="es-MX"/>
              </w:rPr>
            </w:pPr>
            <w:r w:rsidRPr="009E4083">
              <w:rPr>
                <w:rFonts w:ascii="Segoe UI" w:hAnsi="Segoe UI" w:cs="Segoe UI"/>
                <w:lang w:val="es-MX"/>
              </w:rPr>
              <w:t>Facilidades disponibles</w:t>
            </w:r>
          </w:p>
        </w:tc>
        <w:tc>
          <w:tcPr>
            <w:tcW w:w="6946" w:type="dxa"/>
          </w:tcPr>
          <w:p w14:paraId="6267DB65" w14:textId="36BDB910" w:rsidR="00332067" w:rsidRPr="009E4083" w:rsidRDefault="00F03BE3" w:rsidP="00332067">
            <w:pPr>
              <w:rPr>
                <w:rFonts w:ascii="Segoe UI" w:hAnsi="Segoe UI" w:cs="Segoe UI"/>
                <w:lang w:val="es-MX"/>
              </w:rPr>
            </w:pPr>
            <w:r w:rsidRPr="009E4083">
              <w:rPr>
                <w:rFonts w:ascii="Segoe UI" w:hAnsi="Segoe UI" w:cs="Segoe UI"/>
                <w:lang w:val="es-MX"/>
              </w:rPr>
              <w:t>Descripción opcional alfanumérica de longitud máxima de 1000 caracteres, que describe las facilidades presentes en el aula como la disponibilidad de proyector, aire acondicionado, y otros.</w:t>
            </w:r>
          </w:p>
        </w:tc>
      </w:tr>
      <w:tr w:rsidR="008E4DF8" w:rsidRPr="009E4083" w14:paraId="456997C5" w14:textId="77777777" w:rsidTr="00DD7879">
        <w:trPr>
          <w:jc w:val="center"/>
        </w:trPr>
        <w:tc>
          <w:tcPr>
            <w:tcW w:w="2827" w:type="dxa"/>
          </w:tcPr>
          <w:p w14:paraId="456997C3" w14:textId="79C530B7" w:rsidR="008E4DF8" w:rsidRPr="009E4083" w:rsidRDefault="00641439" w:rsidP="008E4DF8">
            <w:pPr>
              <w:rPr>
                <w:rFonts w:ascii="Segoe UI" w:hAnsi="Segoe UI" w:cs="Segoe UI"/>
                <w:lang w:val="es-MX"/>
              </w:rPr>
            </w:pPr>
            <w:r w:rsidRPr="009E4083">
              <w:rPr>
                <w:rFonts w:ascii="Segoe UI" w:hAnsi="Segoe UI" w:cs="Segoe UI"/>
                <w:lang w:val="es-MX"/>
              </w:rPr>
              <w:t>¿Habilitado?</w:t>
            </w:r>
          </w:p>
        </w:tc>
        <w:tc>
          <w:tcPr>
            <w:tcW w:w="6946" w:type="dxa"/>
          </w:tcPr>
          <w:p w14:paraId="456997C4" w14:textId="19F1C0A7" w:rsidR="008E4DF8" w:rsidRPr="009E4083" w:rsidRDefault="00E54694" w:rsidP="008E4DF8">
            <w:pPr>
              <w:rPr>
                <w:rFonts w:ascii="Segoe UI" w:hAnsi="Segoe UI" w:cs="Segoe UI"/>
                <w:lang w:val="es-MX"/>
              </w:rPr>
            </w:pPr>
            <w:r w:rsidRPr="009E4083">
              <w:rPr>
                <w:rFonts w:ascii="Segoe UI" w:hAnsi="Segoe UI" w:cs="Segoe UI"/>
                <w:lang w:val="es-MX"/>
              </w:rPr>
              <w:t xml:space="preserve">Indica si </w:t>
            </w:r>
            <w:r w:rsidR="00F03BE3" w:rsidRPr="009E4083">
              <w:rPr>
                <w:rFonts w:ascii="Segoe UI" w:hAnsi="Segoe UI" w:cs="Segoe UI"/>
                <w:lang w:val="es-MX"/>
              </w:rPr>
              <w:t>el aula</w:t>
            </w:r>
            <w:r w:rsidRPr="009E4083">
              <w:rPr>
                <w:rFonts w:ascii="Segoe UI" w:hAnsi="Segoe UI" w:cs="Segoe UI"/>
                <w:lang w:val="es-MX"/>
              </w:rPr>
              <w:t xml:space="preserve"> se encuentra activa</w:t>
            </w:r>
            <w:r w:rsidR="00F03BE3" w:rsidRPr="009E4083">
              <w:rPr>
                <w:rFonts w:ascii="Segoe UI" w:hAnsi="Segoe UI" w:cs="Segoe UI"/>
                <w:lang w:val="es-MX"/>
              </w:rPr>
              <w:t xml:space="preserve"> para ser usada en el sistema.</w:t>
            </w:r>
          </w:p>
        </w:tc>
      </w:tr>
    </w:tbl>
    <w:p w14:paraId="456997C9" w14:textId="77777777" w:rsidR="008E4DF8" w:rsidRPr="009E4083" w:rsidRDefault="008E4DF8" w:rsidP="008E4DF8">
      <w:pPr>
        <w:rPr>
          <w:rFonts w:ascii="Segoe UI" w:hAnsi="Segoe UI" w:cs="Segoe UI"/>
          <w:lang w:val="es-MX"/>
        </w:rPr>
      </w:pPr>
    </w:p>
    <w:p w14:paraId="456997CA" w14:textId="6785314C" w:rsidR="008E4DF8" w:rsidRPr="009E4083" w:rsidRDefault="00F03BE3" w:rsidP="008E4DF8">
      <w:pPr>
        <w:rPr>
          <w:rFonts w:ascii="Segoe UI" w:hAnsi="Segoe UI" w:cs="Segoe UI"/>
          <w:lang w:val="es-MX"/>
        </w:rPr>
      </w:pPr>
      <w:r w:rsidRPr="009E4083">
        <w:rPr>
          <w:rFonts w:ascii="Segoe UI" w:hAnsi="Segoe UI" w:cs="Segoe UI"/>
          <w:lang w:val="es-MX"/>
        </w:rPr>
        <w:t>Al agregar o editar un aula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10" w:name="_Registros_duplicados"/>
      <w:bookmarkEnd w:id="10"/>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6A5AD70F"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6A5AD70F"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5575B5A5" w:rsidR="00D948AF" w:rsidRPr="009E4083" w:rsidRDefault="00D948AF" w:rsidP="008E4DF8">
      <w:pPr>
        <w:rPr>
          <w:rFonts w:ascii="Segoe UI" w:hAnsi="Segoe UI" w:cs="Segoe UI"/>
          <w:lang w:val="es-MX"/>
        </w:rPr>
      </w:pPr>
      <w:r w:rsidRPr="009E4083">
        <w:rPr>
          <w:rFonts w:ascii="Segoe UI" w:hAnsi="Segoe UI" w:cs="Segoe UI"/>
          <w:lang w:val="es-MX"/>
        </w:rPr>
        <w:t>Al finalizar una operación de agregado o edición el sistema validará que la información tanto por código como por nombre no se repita con ninguna otra aula en el sistema. De ser el caso que algún dato se repita el sistema le dará la advertencia y algunas opciones para proceder:</w:t>
      </w:r>
    </w:p>
    <w:p w14:paraId="7513FEAF" w14:textId="402C46CA" w:rsidR="006629B0" w:rsidRDefault="00C94472"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6432" behindDoc="0" locked="0" layoutInCell="1" allowOverlap="1" wp14:anchorId="2FB11FB8" wp14:editId="7B80A3F2">
            <wp:simplePos x="0" y="0"/>
            <wp:positionH relativeFrom="column">
              <wp:align>right</wp:align>
            </wp:positionH>
            <wp:positionV relativeFrom="paragraph">
              <wp:posOffset>25075515</wp:posOffset>
            </wp:positionV>
            <wp:extent cx="3648075" cy="2160905"/>
            <wp:effectExtent l="152400" t="152400" r="352425" b="35369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48075" cy="216153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2D641F5D" w:rsidR="00F03BE3" w:rsidRPr="009E4083" w:rsidRDefault="00D948AF" w:rsidP="008E4DF8">
      <w:pPr>
        <w:rPr>
          <w:rFonts w:ascii="Segoe UI" w:hAnsi="Segoe UI" w:cs="Segoe UI"/>
          <w:lang w:val="es-MX"/>
        </w:rPr>
      </w:pPr>
      <w:r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BDC3503" w:rsidR="006629B0" w:rsidRDefault="006629B0" w:rsidP="008E4DF8">
      <w:pPr>
        <w:rPr>
          <w:rFonts w:ascii="Segoe UI" w:hAnsi="Segoe UI" w:cs="Segoe UI"/>
          <w:lang w:val="es-MX"/>
        </w:rPr>
      </w:pPr>
    </w:p>
    <w:p w14:paraId="59EA82D7" w14:textId="14AA4847" w:rsidR="006629B0" w:rsidRDefault="006629B0" w:rsidP="008E4DF8">
      <w:pPr>
        <w:rPr>
          <w:rFonts w:ascii="Segoe UI" w:hAnsi="Segoe UI" w:cs="Segoe UI"/>
          <w:lang w:val="es-MX"/>
        </w:rPr>
      </w:pPr>
    </w:p>
    <w:p w14:paraId="7F2C6905" w14:textId="3F0E39BA" w:rsidR="002576C4" w:rsidRDefault="002576C4" w:rsidP="002576C4">
      <w:pPr>
        <w:rPr>
          <w:rFonts w:ascii="Segoe UI" w:hAnsi="Segoe UI" w:cs="Segoe UI"/>
          <w:lang w:val="es-MX"/>
        </w:rPr>
      </w:pPr>
    </w:p>
    <w:p w14:paraId="71DBFA90" w14:textId="77777777" w:rsidR="002576C4" w:rsidRDefault="002576C4" w:rsidP="002576C4">
      <w:pPr>
        <w:rPr>
          <w:rFonts w:ascii="Segoe UI" w:hAnsi="Segoe UI" w:cs="Segoe UI"/>
          <w:lang w:val="es-MX"/>
        </w:rPr>
      </w:pPr>
    </w:p>
    <w:p w14:paraId="677C7B1D" w14:textId="77777777" w:rsidR="002576C4" w:rsidRDefault="002576C4" w:rsidP="002576C4">
      <w:pPr>
        <w:rPr>
          <w:rFonts w:ascii="Segoe UI" w:hAnsi="Segoe UI" w:cs="Segoe UI"/>
          <w:lang w:val="es-MX"/>
        </w:rPr>
      </w:pPr>
    </w:p>
    <w:p w14:paraId="54BDBF13" w14:textId="77777777" w:rsidR="002576C4" w:rsidRDefault="002576C4" w:rsidP="002576C4">
      <w:pPr>
        <w:rPr>
          <w:rFonts w:ascii="Segoe UI" w:hAnsi="Segoe UI" w:cs="Segoe UI"/>
          <w:lang w:val="es-MX"/>
        </w:rPr>
      </w:pPr>
    </w:p>
    <w:p w14:paraId="63D99AB4" w14:textId="2E42D3A2" w:rsidR="009B00E8" w:rsidRPr="002576C4" w:rsidRDefault="009B00E8" w:rsidP="00965EED">
      <w:pPr>
        <w:pStyle w:val="Heading3"/>
        <w:rPr>
          <w:lang w:val="es-MX"/>
        </w:rPr>
      </w:pPr>
      <w:r w:rsidRPr="002576C4">
        <w:rPr>
          <w:lang w:val="es-MX"/>
        </w:rPr>
        <w:t>Registro desactivado</w:t>
      </w:r>
    </w:p>
    <w:p w14:paraId="424FEF8F" w14:textId="2CA55589" w:rsidR="009B00E8" w:rsidRPr="009E4083" w:rsidRDefault="002728EB" w:rsidP="002576C4">
      <w:pPr>
        <w:rPr>
          <w:rFonts w:ascii="Segoe UI" w:hAnsi="Segoe UI" w:cs="Segoe UI"/>
          <w:lang w:val="es-MX"/>
        </w:rPr>
      </w:pPr>
      <w:r w:rsidRPr="009E4083">
        <w:rPr>
          <w:rFonts w:ascii="Segoe UI" w:hAnsi="Segoe UI" w:cs="Segoe UI"/>
          <w:noProof/>
          <w:snapToGrid/>
        </w:rPr>
        <w:drawing>
          <wp:anchor distT="0" distB="0" distL="114300" distR="114300" simplePos="0" relativeHeight="251667456" behindDoc="0" locked="0" layoutInCell="1" allowOverlap="1" wp14:anchorId="58F0DC4F" wp14:editId="5663123C">
            <wp:simplePos x="0" y="0"/>
            <wp:positionH relativeFrom="column">
              <wp:align>left</wp:align>
            </wp:positionH>
            <wp:positionV relativeFrom="paragraph">
              <wp:posOffset>31265495</wp:posOffset>
            </wp:positionV>
            <wp:extent cx="3038475" cy="2753360"/>
            <wp:effectExtent l="152400" t="152400" r="352425" b="3708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38475" cy="27539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2465617" w14:textId="0EC16751" w:rsidR="009B00E8" w:rsidRPr="009E4083" w:rsidRDefault="009B00E8" w:rsidP="009B00E8">
      <w:pPr>
        <w:rPr>
          <w:rFonts w:ascii="Segoe UI" w:hAnsi="Segoe UI" w:cs="Segoe UI"/>
          <w:lang w:val="es-MX"/>
        </w:rPr>
      </w:pPr>
      <w:r w:rsidRPr="009E4083">
        <w:rPr>
          <w:rFonts w:ascii="Segoe UI" w:hAnsi="Segoe UI" w:cs="Segoe UI"/>
          <w:lang w:val="es-MX"/>
        </w:rPr>
        <w:t xml:space="preserve">Esta pantalla aparecerá cuando el registro ingresado provoque un conflicto con un registro inactivo en el sistema. En este caso el sistema presenta dos opciones: </w:t>
      </w:r>
    </w:p>
    <w:p w14:paraId="3C710900" w14:textId="577310E7" w:rsidR="009B00E8" w:rsidRPr="009E4083" w:rsidRDefault="009B00E8" w:rsidP="009B00E8">
      <w:pPr>
        <w:rPr>
          <w:rFonts w:ascii="Segoe UI" w:hAnsi="Segoe UI" w:cs="Segoe UI"/>
          <w:lang w:val="es-MX"/>
        </w:rPr>
      </w:pPr>
    </w:p>
    <w:p w14:paraId="6CE6181A" w14:textId="77777777" w:rsidR="009B00E8" w:rsidRPr="009E4083" w:rsidRDefault="009B00E8" w:rsidP="009B00E8">
      <w:pPr>
        <w:pStyle w:val="ListParagraph"/>
        <w:numPr>
          <w:ilvl w:val="0"/>
          <w:numId w:val="14"/>
        </w:numPr>
        <w:rPr>
          <w:rFonts w:ascii="Segoe UI" w:hAnsi="Segoe UI" w:cs="Segoe UI"/>
          <w:lang w:val="es-MX"/>
        </w:rPr>
      </w:pPr>
      <w:r w:rsidRPr="009E4083">
        <w:rPr>
          <w:rFonts w:ascii="Segoe UI" w:hAnsi="Segoe UI" w:cs="Segoe UI"/>
          <w:lang w:val="es-MX"/>
        </w:rPr>
        <w:t>Activar el registro encontrado con sus datos originales: Con esta opción seleccionada el sistema no agregará un nuevo registro ni modificará el registro encontrado sino solamente activará el registro encontrado con sus datos originales.</w:t>
      </w:r>
    </w:p>
    <w:p w14:paraId="03992E3C" w14:textId="77777777" w:rsidR="002576C4" w:rsidRDefault="002576C4" w:rsidP="002576C4">
      <w:pPr>
        <w:pStyle w:val="ListParagraph"/>
        <w:rPr>
          <w:rFonts w:ascii="Segoe UI" w:hAnsi="Segoe UI" w:cs="Segoe UI"/>
          <w:lang w:val="es-MX"/>
        </w:rPr>
      </w:pPr>
    </w:p>
    <w:p w14:paraId="4FFC8D9D" w14:textId="01D28085" w:rsidR="009B00E8" w:rsidRPr="009E4083" w:rsidRDefault="009B00E8" w:rsidP="009B00E8">
      <w:pPr>
        <w:pStyle w:val="ListParagraph"/>
        <w:numPr>
          <w:ilvl w:val="0"/>
          <w:numId w:val="14"/>
        </w:numPr>
        <w:rPr>
          <w:rFonts w:ascii="Segoe UI" w:hAnsi="Segoe UI" w:cs="Segoe UI"/>
          <w:lang w:val="es-MX"/>
        </w:rPr>
      </w:pPr>
      <w:r w:rsidRPr="009E4083">
        <w:rPr>
          <w:rFonts w:ascii="Segoe UI" w:hAnsi="Segoe UI" w:cs="Segoe UI"/>
          <w:lang w:val="es-MX"/>
        </w:rPr>
        <w:t>Activar registro encontrado actualizando con los nuevos datos: Con esta opción seleccionada el sistema no agregará un nuevo registro, sino que modificará el registro encontrado con los datos ingresados y activará ese registro para ser utilizado con la nueva información y toda su historia en el sistema.</w:t>
      </w:r>
    </w:p>
    <w:p w14:paraId="28411A93" w14:textId="77777777" w:rsidR="009B00E8" w:rsidRPr="009E4083" w:rsidRDefault="009B00E8" w:rsidP="009B00E8">
      <w:pPr>
        <w:rPr>
          <w:rFonts w:ascii="Segoe UI" w:hAnsi="Segoe UI" w:cs="Segoe UI"/>
          <w:lang w:val="es-MX"/>
        </w:rPr>
      </w:pPr>
    </w:p>
    <w:p w14:paraId="745C47D4" w14:textId="5088B97F" w:rsidR="009B00E8" w:rsidRPr="009E4083" w:rsidRDefault="009B00E8" w:rsidP="009B00E8">
      <w:pPr>
        <w:rPr>
          <w:rFonts w:ascii="Segoe UI" w:hAnsi="Segoe UI" w:cs="Segoe UI"/>
          <w:lang w:val="es-MX"/>
        </w:rPr>
      </w:pPr>
      <w:r w:rsidRPr="009E4083">
        <w:rPr>
          <w:rFonts w:ascii="Segoe UI" w:hAnsi="Segoe UI" w:cs="Segoe UI"/>
          <w:lang w:val="es-MX"/>
        </w:rPr>
        <w:t xml:space="preserve">En caso de no estar seguro de cual es la mejor opción en su escenario le recomendamos contactara al administrador y exponer la situación. </w:t>
      </w:r>
    </w:p>
    <w:p w14:paraId="66BC4CA9" w14:textId="60D5D6B8" w:rsidR="00F03BE3" w:rsidRPr="009E4083" w:rsidRDefault="00F03BE3" w:rsidP="00F03BE3">
      <w:pPr>
        <w:rPr>
          <w:rFonts w:ascii="Segoe UI" w:hAnsi="Segoe UI" w:cs="Segoe UI"/>
          <w:lang w:val="es-MX"/>
        </w:rPr>
      </w:pPr>
    </w:p>
    <w:p w14:paraId="069B3D32" w14:textId="0C874D4E" w:rsidR="00F03BE3" w:rsidRPr="009E4083" w:rsidRDefault="00F03BE3" w:rsidP="00F03BE3">
      <w:pPr>
        <w:rPr>
          <w:rFonts w:ascii="Segoe UI" w:hAnsi="Segoe UI" w:cs="Segoe UI"/>
          <w:lang w:val="es-MX"/>
        </w:rPr>
      </w:pPr>
    </w:p>
    <w:p w14:paraId="3DAD6E45" w14:textId="416C2B1A" w:rsidR="00F03BE3" w:rsidRPr="009E4083" w:rsidRDefault="00F03BE3" w:rsidP="00F03BE3">
      <w:pPr>
        <w:rPr>
          <w:rFonts w:ascii="Segoe UI" w:hAnsi="Segoe UI" w:cs="Segoe UI"/>
          <w:lang w:val="es-MX"/>
        </w:rPr>
      </w:pPr>
    </w:p>
    <w:sectPr w:rsidR="00F03BE3" w:rsidRPr="009E4083" w:rsidSect="002B3F47">
      <w:headerReference w:type="default" r:id="rId15"/>
      <w:footerReference w:type="default" r:id="rId16"/>
      <w:headerReference w:type="first" r:id="rId17"/>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E76A5" w14:textId="77777777" w:rsidR="00AD2CBA" w:rsidRDefault="00AD2CBA">
      <w:r>
        <w:separator/>
      </w:r>
    </w:p>
  </w:endnote>
  <w:endnote w:type="continuationSeparator" w:id="0">
    <w:p w14:paraId="0C08B2E5" w14:textId="77777777" w:rsidR="00AD2CBA" w:rsidRDefault="00AD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EC66D" w14:textId="77777777" w:rsidR="00AD2CBA" w:rsidRDefault="00AD2CBA">
      <w:r>
        <w:separator/>
      </w:r>
    </w:p>
  </w:footnote>
  <w:footnote w:type="continuationSeparator" w:id="0">
    <w:p w14:paraId="4AB685B4" w14:textId="77777777" w:rsidR="00AD2CBA" w:rsidRDefault="00AD2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47237464">
    <w:abstractNumId w:val="13"/>
  </w:num>
  <w:num w:numId="2" w16cid:durableId="462844122">
    <w:abstractNumId w:val="0"/>
  </w:num>
  <w:num w:numId="3" w16cid:durableId="1824155540">
    <w:abstractNumId w:val="10"/>
  </w:num>
  <w:num w:numId="4" w16cid:durableId="630550926">
    <w:abstractNumId w:val="9"/>
  </w:num>
  <w:num w:numId="5" w16cid:durableId="386606121">
    <w:abstractNumId w:val="11"/>
  </w:num>
  <w:num w:numId="6" w16cid:durableId="927537229">
    <w:abstractNumId w:val="1"/>
  </w:num>
  <w:num w:numId="7" w16cid:durableId="1968734051">
    <w:abstractNumId w:val="6"/>
  </w:num>
  <w:num w:numId="8" w16cid:durableId="1730959714">
    <w:abstractNumId w:val="8"/>
  </w:num>
  <w:num w:numId="9" w16cid:durableId="944964857">
    <w:abstractNumId w:val="7"/>
  </w:num>
  <w:num w:numId="10" w16cid:durableId="1333799926">
    <w:abstractNumId w:val="3"/>
  </w:num>
  <w:num w:numId="11" w16cid:durableId="594828763">
    <w:abstractNumId w:val="12"/>
  </w:num>
  <w:num w:numId="12" w16cid:durableId="1577083995">
    <w:abstractNumId w:val="5"/>
  </w:num>
  <w:num w:numId="13" w16cid:durableId="3216095">
    <w:abstractNumId w:val="14"/>
  </w:num>
  <w:num w:numId="14" w16cid:durableId="1929269651">
    <w:abstractNumId w:val="4"/>
  </w:num>
  <w:num w:numId="15" w16cid:durableId="51283700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5BC2"/>
    <w:rsid w:val="00007CB8"/>
    <w:rsid w:val="00007E49"/>
    <w:rsid w:val="000105B1"/>
    <w:rsid w:val="00010FBB"/>
    <w:rsid w:val="000113FB"/>
    <w:rsid w:val="00013405"/>
    <w:rsid w:val="00014AC4"/>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14FB"/>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576C4"/>
    <w:rsid w:val="00260FBC"/>
    <w:rsid w:val="00261FA3"/>
    <w:rsid w:val="002620CE"/>
    <w:rsid w:val="00266403"/>
    <w:rsid w:val="00267F6A"/>
    <w:rsid w:val="0027070E"/>
    <w:rsid w:val="002728EB"/>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17417"/>
    <w:rsid w:val="00322590"/>
    <w:rsid w:val="003226E8"/>
    <w:rsid w:val="0032292D"/>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17AC1"/>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2C4"/>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0642"/>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34C3"/>
    <w:rsid w:val="0092478F"/>
    <w:rsid w:val="0092599E"/>
    <w:rsid w:val="0092606F"/>
    <w:rsid w:val="00927F5A"/>
    <w:rsid w:val="00932FE4"/>
    <w:rsid w:val="00933DC5"/>
    <w:rsid w:val="00934273"/>
    <w:rsid w:val="00940F11"/>
    <w:rsid w:val="009417C9"/>
    <w:rsid w:val="00941B5F"/>
    <w:rsid w:val="0094214A"/>
    <w:rsid w:val="009427E5"/>
    <w:rsid w:val="00943813"/>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5EE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2CBA"/>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377C8"/>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2B27"/>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685"/>
    <w:rsid w:val="00D2474C"/>
    <w:rsid w:val="00D24C4B"/>
    <w:rsid w:val="00D252CC"/>
    <w:rsid w:val="00D25964"/>
    <w:rsid w:val="00D30554"/>
    <w:rsid w:val="00D30EC9"/>
    <w:rsid w:val="00D31D54"/>
    <w:rsid w:val="00D32FCD"/>
    <w:rsid w:val="00D350A5"/>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5EDD798F-A4D3-4952-9D5B-5AB705DE3723}">
  <ds:schemaRefs>
    <ds:schemaRef ds:uri="http://schemas.openxmlformats.org/officeDocument/2006/bibliography"/>
  </ds:schemaRefs>
</ds:datastoreItem>
</file>

<file path=customXml/itemProps4.xml><?xml version="1.0" encoding="utf-8"?>
<ds:datastoreItem xmlns:ds="http://schemas.openxmlformats.org/officeDocument/2006/customXml" ds:itemID="{57F93E60-F193-452C-AA44-C3447735C1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71</TotalTime>
  <Pages>1</Pages>
  <Words>773</Words>
  <Characters>4412</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Plan de Alcance</vt:lpstr>
    </vt:vector>
  </TitlesOfParts>
  <Company/>
  <LinksUpToDate>false</LinksUpToDate>
  <CharactersWithSpaces>5175</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14</cp:revision>
  <cp:lastPrinted>2004-06-17T14:41:00Z</cp:lastPrinted>
  <dcterms:created xsi:type="dcterms:W3CDTF">2020-05-28T17:06:00Z</dcterms:created>
  <dcterms:modified xsi:type="dcterms:W3CDTF">2023-04-11T15:12:00Z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