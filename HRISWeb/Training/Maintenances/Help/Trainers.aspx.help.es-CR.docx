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63AFD9F5" w:rsidR="00456BA5" w:rsidRPr="000069C2" w:rsidRDefault="004248E5" w:rsidP="009E4083">
      <w:pPr>
        <w:pStyle w:val="Heading1"/>
        <w:framePr w:wrap="notBeside"/>
      </w:pPr>
      <w:bookmarkStart w:id="0" w:name="_top"/>
      <w:bookmarkEnd w:id="0"/>
      <w:r w:rsidRPr="000069C2">
        <w:t>Instructores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rsidRPr="000069C2" w14:paraId="2072FFC2" w14:textId="77777777" w:rsidTr="003B21C8">
        <w:trPr>
          <w:trHeight w:val="4093"/>
        </w:trPr>
        <w:tc>
          <w:tcPr>
            <w:tcW w:w="3828" w:type="dxa"/>
            <w:shd w:val="clear" w:color="auto" w:fill="F0F8FA"/>
          </w:tcPr>
          <w:p w14:paraId="0B650FE8" w14:textId="77777777" w:rsidR="00112330" w:rsidRPr="000069C2" w:rsidRDefault="00112330" w:rsidP="00112330">
            <w:pPr>
              <w:pStyle w:val="Heading1"/>
              <w:framePr w:wrap="auto" w:vAnchor="margin" w:yAlign="inline"/>
            </w:pPr>
            <w:r w:rsidRPr="000069C2">
              <w:t>Índice de contenido</w:t>
            </w:r>
          </w:p>
          <w:p w14:paraId="3F1FE6A3" w14:textId="77777777" w:rsidR="00112330" w:rsidRPr="000069C2" w:rsidRDefault="00000000" w:rsidP="00112330">
            <w:pPr>
              <w:rPr>
                <w:rStyle w:val="Hyperlink"/>
                <w:rFonts w:ascii="Segoe UI" w:hAnsi="Segoe UI" w:cs="Segoe UI"/>
              </w:rPr>
            </w:pPr>
            <w:hyperlink w:anchor="_Pantalla_principal" w:history="1">
              <w:r w:rsidR="00112330" w:rsidRPr="000069C2">
                <w:rPr>
                  <w:rStyle w:val="Hyperlink"/>
                  <w:rFonts w:ascii="Segoe UI" w:hAnsi="Segoe UI" w:cs="Segoe UI"/>
                  <w:lang w:val="es-MX"/>
                </w:rPr>
                <w:t>Pantalla principal</w:t>
              </w:r>
            </w:hyperlink>
          </w:p>
          <w:p w14:paraId="45DFCD43" w14:textId="77777777" w:rsidR="00112330" w:rsidRPr="000069C2" w:rsidRDefault="00000000" w:rsidP="00112330">
            <w:pPr>
              <w:ind w:left="708"/>
              <w:rPr>
                <w:rStyle w:val="Hyperlink"/>
                <w:rFonts w:ascii="Segoe UI" w:hAnsi="Segoe UI" w:cs="Segoe UI"/>
              </w:rPr>
            </w:pPr>
            <w:hyperlink w:anchor="_Descripción" w:history="1">
              <w:r w:rsidR="00112330" w:rsidRPr="000069C2">
                <w:rPr>
                  <w:rStyle w:val="Hyperlink"/>
                  <w:rFonts w:ascii="Segoe UI" w:hAnsi="Segoe UI" w:cs="Segoe UI"/>
                  <w:lang w:val="es-MX"/>
                </w:rPr>
                <w:t>Descripción</w:t>
              </w:r>
            </w:hyperlink>
          </w:p>
          <w:p w14:paraId="35D25935" w14:textId="77777777" w:rsidR="00112330" w:rsidRPr="000069C2" w:rsidRDefault="00000000" w:rsidP="00112330">
            <w:pPr>
              <w:ind w:left="708"/>
              <w:rPr>
                <w:rStyle w:val="Hyperlink"/>
                <w:rFonts w:ascii="Segoe UI" w:hAnsi="Segoe UI" w:cs="Segoe UI"/>
              </w:rPr>
            </w:pPr>
            <w:hyperlink w:anchor="_Filtrado" w:history="1">
              <w:r w:rsidR="00112330" w:rsidRPr="000069C2">
                <w:rPr>
                  <w:rStyle w:val="Hyperlink"/>
                  <w:rFonts w:ascii="Segoe UI" w:hAnsi="Segoe UI" w:cs="Segoe UI"/>
                  <w:lang w:val="es-MX"/>
                </w:rPr>
                <w:t>Filtrado</w:t>
              </w:r>
            </w:hyperlink>
          </w:p>
          <w:p w14:paraId="61B5263C" w14:textId="77777777" w:rsidR="00112330" w:rsidRPr="000069C2" w:rsidRDefault="00000000" w:rsidP="00112330">
            <w:pPr>
              <w:ind w:left="708"/>
              <w:rPr>
                <w:rStyle w:val="Hyperlink"/>
                <w:rFonts w:ascii="Segoe UI" w:hAnsi="Segoe UI" w:cs="Segoe UI"/>
              </w:rPr>
            </w:pPr>
            <w:hyperlink w:anchor="_Resultados" w:history="1">
              <w:r w:rsidR="00112330" w:rsidRPr="000069C2">
                <w:rPr>
                  <w:rStyle w:val="Hyperlink"/>
                  <w:rFonts w:ascii="Segoe UI" w:hAnsi="Segoe UI" w:cs="Segoe UI"/>
                  <w:lang w:val="es-MX"/>
                </w:rPr>
                <w:t>Resultados</w:t>
              </w:r>
            </w:hyperlink>
          </w:p>
          <w:p w14:paraId="7D88BFC8" w14:textId="77777777" w:rsidR="00112330" w:rsidRPr="000069C2" w:rsidRDefault="00000000" w:rsidP="00112330">
            <w:pPr>
              <w:rPr>
                <w:rStyle w:val="Hyperlink"/>
                <w:rFonts w:ascii="Segoe UI" w:hAnsi="Segoe UI" w:cs="Segoe UI"/>
              </w:rPr>
            </w:pPr>
            <w:hyperlink w:anchor="_Operaciones_disponibles" w:history="1">
              <w:r w:rsidR="00112330" w:rsidRPr="000069C2">
                <w:rPr>
                  <w:rStyle w:val="Hyperlink"/>
                  <w:rFonts w:ascii="Segoe UI" w:hAnsi="Segoe UI" w:cs="Segoe UI"/>
                  <w:lang w:val="es-MX"/>
                </w:rPr>
                <w:t>Operaciones disponibles</w:t>
              </w:r>
            </w:hyperlink>
          </w:p>
          <w:p w14:paraId="023262C2" w14:textId="77777777" w:rsidR="00112330" w:rsidRPr="000069C2" w:rsidRDefault="00000000" w:rsidP="00112330">
            <w:pPr>
              <w:ind w:left="708"/>
              <w:rPr>
                <w:rStyle w:val="Hyperlink"/>
                <w:rFonts w:ascii="Segoe UI" w:hAnsi="Segoe UI" w:cs="Segoe UI"/>
              </w:rPr>
            </w:pPr>
            <w:hyperlink w:anchor="_Eliminar" w:history="1">
              <w:r w:rsidR="00112330" w:rsidRPr="000069C2">
                <w:rPr>
                  <w:rStyle w:val="Hyperlink"/>
                  <w:rFonts w:ascii="Segoe UI" w:hAnsi="Segoe UI" w:cs="Segoe UI"/>
                  <w:lang w:val="es-MX"/>
                </w:rPr>
                <w:t>Eliminar</w:t>
              </w:r>
            </w:hyperlink>
          </w:p>
          <w:p w14:paraId="62034CC5" w14:textId="77777777" w:rsidR="00112330" w:rsidRPr="000069C2" w:rsidRDefault="00000000" w:rsidP="00112330">
            <w:pPr>
              <w:ind w:left="708"/>
              <w:rPr>
                <w:rStyle w:val="Hyperlink"/>
                <w:rFonts w:ascii="Segoe UI" w:hAnsi="Segoe UI" w:cs="Segoe UI"/>
              </w:rPr>
            </w:pPr>
            <w:hyperlink w:anchor="_Agregar_/_editar" w:history="1">
              <w:r w:rsidR="00112330" w:rsidRPr="000069C2">
                <w:rPr>
                  <w:rStyle w:val="Hyperlink"/>
                  <w:rFonts w:ascii="Segoe UI" w:hAnsi="Segoe UI" w:cs="Segoe UI"/>
                  <w:lang w:val="es-MX"/>
                </w:rPr>
                <w:t>Agregar / Editar</w:t>
              </w:r>
            </w:hyperlink>
          </w:p>
          <w:p w14:paraId="33A5066C" w14:textId="77777777" w:rsidR="00112330" w:rsidRPr="000069C2" w:rsidRDefault="00000000" w:rsidP="00112330">
            <w:pPr>
              <w:ind w:left="708"/>
              <w:rPr>
                <w:rStyle w:val="Hyperlink"/>
                <w:rFonts w:ascii="Segoe UI" w:hAnsi="Segoe UI" w:cs="Segoe UI"/>
              </w:rPr>
            </w:pPr>
            <w:hyperlink w:anchor="_Datos_solicitados" w:history="1">
              <w:r w:rsidR="00112330" w:rsidRPr="000069C2">
                <w:rPr>
                  <w:rStyle w:val="Hyperlink"/>
                  <w:rFonts w:ascii="Segoe UI" w:hAnsi="Segoe UI" w:cs="Segoe UI"/>
                  <w:lang w:val="es-MX"/>
                </w:rPr>
                <w:t>Datos solicitados</w:t>
              </w:r>
            </w:hyperlink>
          </w:p>
          <w:p w14:paraId="5CF43A72" w14:textId="51E99F8C" w:rsidR="0059527E" w:rsidRPr="000069C2" w:rsidRDefault="00000000" w:rsidP="000475C5">
            <w:pPr>
              <w:ind w:left="708"/>
              <w:rPr>
                <w:rStyle w:val="Hyperlink"/>
                <w:rFonts w:ascii="Segoe UI" w:hAnsi="Segoe UI" w:cs="Segoe UI"/>
                <w:lang w:val="es-MX"/>
              </w:rPr>
            </w:pPr>
            <w:hyperlink w:anchor="_Registros_duplicados" w:history="1">
              <w:r w:rsidR="00112330" w:rsidRPr="000069C2">
                <w:rPr>
                  <w:rStyle w:val="Hyperlink"/>
                  <w:rFonts w:ascii="Segoe UI" w:hAnsi="Segoe UI" w:cs="Segoe UI"/>
                  <w:lang w:val="es-MX"/>
                </w:rPr>
                <w:t>Registros duplicados</w:t>
              </w:r>
            </w:hyperlink>
          </w:p>
        </w:tc>
      </w:tr>
    </w:tbl>
    <w:p w14:paraId="4A9FFCA0" w14:textId="27895D0B" w:rsidR="00331064" w:rsidRPr="000069C2" w:rsidRDefault="00331064" w:rsidP="008D1020">
      <w:pPr>
        <w:rPr>
          <w:rFonts w:ascii="Segoe UI" w:hAnsi="Segoe UI" w:cs="Segoe UI"/>
          <w:lang w:val="es-MX"/>
        </w:rPr>
      </w:pPr>
    </w:p>
    <w:p w14:paraId="27063E7C" w14:textId="1477AEA4" w:rsidR="00331064" w:rsidRPr="000069C2" w:rsidRDefault="00331064" w:rsidP="009E4083">
      <w:pPr>
        <w:pStyle w:val="Heading2"/>
      </w:pPr>
      <w:bookmarkStart w:id="1" w:name="_Pantalla_principal"/>
      <w:bookmarkEnd w:id="1"/>
      <w:r w:rsidRPr="000069C2">
        <w:t>Pantalla principal</w:t>
      </w:r>
    </w:p>
    <w:p w14:paraId="1C1439C4" w14:textId="5A44D6B7" w:rsidR="00331064" w:rsidRPr="000069C2" w:rsidRDefault="00331064" w:rsidP="008D1020">
      <w:pPr>
        <w:rPr>
          <w:rFonts w:ascii="Segoe UI" w:hAnsi="Segoe UI" w:cs="Segoe UI"/>
          <w:lang w:val="es-MX"/>
        </w:rPr>
      </w:pPr>
      <w:bookmarkStart w:id="2" w:name="_Descripción"/>
      <w:bookmarkEnd w:id="2"/>
    </w:p>
    <w:p w14:paraId="5980EBC5" w14:textId="52F813AB" w:rsidR="00D2474C" w:rsidRPr="000069C2" w:rsidRDefault="00D2474C" w:rsidP="00AF3C21">
      <w:pPr>
        <w:pStyle w:val="Heading3"/>
      </w:pPr>
      <w:r w:rsidRPr="000069C2">
        <w:t>Descripción</w:t>
      </w:r>
    </w:p>
    <w:p w14:paraId="12177B7D" w14:textId="77777777" w:rsidR="00D2474C" w:rsidRPr="000069C2" w:rsidRDefault="00D2474C" w:rsidP="008D1020">
      <w:pPr>
        <w:rPr>
          <w:rFonts w:ascii="Segoe UI" w:hAnsi="Segoe UI" w:cs="Segoe UI"/>
          <w:lang w:val="es-MX"/>
        </w:rPr>
      </w:pPr>
    </w:p>
    <w:p w14:paraId="00AA0177" w14:textId="63A8FFC3" w:rsidR="00112330" w:rsidRPr="000069C2" w:rsidRDefault="00332067" w:rsidP="008D1020">
      <w:pPr>
        <w:rPr>
          <w:rFonts w:ascii="Segoe UI" w:hAnsi="Segoe UI" w:cs="Segoe UI"/>
          <w:lang w:val="es-MX"/>
        </w:rPr>
      </w:pPr>
      <w:r w:rsidRPr="000069C2">
        <w:rPr>
          <w:rFonts w:ascii="Segoe UI" w:hAnsi="Segoe UI" w:cs="Segoe UI"/>
          <w:lang w:val="es-MX"/>
        </w:rPr>
        <w:t xml:space="preserve">En la pantalla de </w:t>
      </w:r>
      <w:r w:rsidR="004248E5" w:rsidRPr="000069C2">
        <w:rPr>
          <w:rFonts w:ascii="Segoe UI" w:hAnsi="Segoe UI" w:cs="Segoe UI"/>
          <w:i/>
          <w:iCs/>
          <w:lang w:val="es-MX"/>
        </w:rPr>
        <w:t>Instructores</w:t>
      </w:r>
      <w:r w:rsidRPr="000069C2">
        <w:rPr>
          <w:rFonts w:ascii="Segoe UI" w:hAnsi="Segoe UI" w:cs="Segoe UI"/>
          <w:lang w:val="es-MX"/>
        </w:rPr>
        <w:t xml:space="preserve"> se muestra el catálogo general de </w:t>
      </w:r>
      <w:r w:rsidR="004248E5" w:rsidRPr="000069C2">
        <w:rPr>
          <w:rFonts w:ascii="Segoe UI" w:hAnsi="Segoe UI" w:cs="Segoe UI"/>
          <w:lang w:val="es-MX"/>
        </w:rPr>
        <w:t>instructores</w:t>
      </w:r>
      <w:r w:rsidR="0029090C" w:rsidRPr="000069C2">
        <w:rPr>
          <w:rFonts w:ascii="Segoe UI" w:hAnsi="Segoe UI" w:cs="Segoe UI"/>
          <w:lang w:val="es-MX"/>
        </w:rPr>
        <w:t xml:space="preserve"> disponibles para capacitaciones</w:t>
      </w:r>
      <w:r w:rsidRPr="000069C2">
        <w:rPr>
          <w:rFonts w:ascii="Segoe UI" w:hAnsi="Segoe UI" w:cs="Segoe UI"/>
          <w:lang w:val="es-MX"/>
        </w:rPr>
        <w:t xml:space="preserve"> existentes en la aplicación</w:t>
      </w:r>
      <w:r w:rsidR="0029090C" w:rsidRPr="000069C2">
        <w:rPr>
          <w:rFonts w:ascii="Segoe UI" w:hAnsi="Segoe UI" w:cs="Segoe UI"/>
          <w:lang w:val="es-MX"/>
        </w:rPr>
        <w:t>. L</w:t>
      </w:r>
      <w:r w:rsidR="008E4DF8" w:rsidRPr="000069C2">
        <w:rPr>
          <w:rFonts w:ascii="Segoe UI" w:hAnsi="Segoe UI" w:cs="Segoe UI"/>
          <w:lang w:val="es-MX"/>
        </w:rPr>
        <w:t xml:space="preserve">os registros de esta pantalla son insumos para la pantalla de </w:t>
      </w:r>
      <w:r w:rsidR="0029090C" w:rsidRPr="000069C2">
        <w:rPr>
          <w:rFonts w:ascii="Segoe UI" w:hAnsi="Segoe UI" w:cs="Segoe UI"/>
          <w:i/>
          <w:lang w:val="es-MX"/>
        </w:rPr>
        <w:t>Bitácoras de capacitación</w:t>
      </w:r>
      <w:r w:rsidR="008E4DF8" w:rsidRPr="000069C2">
        <w:rPr>
          <w:rFonts w:ascii="Segoe UI" w:hAnsi="Segoe UI" w:cs="Segoe UI"/>
          <w:lang w:val="es-MX"/>
        </w:rPr>
        <w:t>.</w:t>
      </w:r>
    </w:p>
    <w:p w14:paraId="61D1866E" w14:textId="6568D645" w:rsidR="000714FB" w:rsidRPr="000069C2" w:rsidRDefault="000D6FA3" w:rsidP="008D1020">
      <w:pPr>
        <w:rPr>
          <w:rFonts w:ascii="Segoe UI" w:hAnsi="Segoe UI" w:cs="Segoe UI"/>
          <w:lang w:val="es-MX"/>
        </w:rPr>
      </w:pPr>
      <w:r w:rsidRPr="000069C2">
        <w:rPr>
          <w:rFonts w:ascii="Segoe UI" w:hAnsi="Segoe UI" w:cs="Segoe UI"/>
          <w:i/>
          <w:iCs/>
          <w:noProof/>
          <w:color w:val="1F497D" w:themeColor="text2"/>
          <w:sz w:val="18"/>
          <w:szCs w:val="18"/>
        </w:rPr>
        <w:drawing>
          <wp:inline distT="0" distB="0" distL="0" distR="0" wp14:anchorId="41FAC5C8" wp14:editId="2E4B04B0">
            <wp:extent cx="10278139" cy="4074762"/>
            <wp:effectExtent l="152400" t="152400" r="35179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90612" cy="40797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0EFF944E" w:rsidR="0048428C" w:rsidRDefault="0048428C" w:rsidP="006D129C">
      <w:pPr>
        <w:rPr>
          <w:rFonts w:ascii="Segoe UI" w:hAnsi="Segoe UI" w:cs="Segoe UI"/>
          <w:lang w:val="es-MX"/>
        </w:rPr>
      </w:pPr>
    </w:p>
    <w:p w14:paraId="7DE928EF" w14:textId="77777777" w:rsidR="008C17AF" w:rsidRPr="000069C2" w:rsidRDefault="008C17AF" w:rsidP="006D129C">
      <w:pPr>
        <w:rPr>
          <w:rFonts w:ascii="Segoe UI" w:hAnsi="Segoe UI" w:cs="Segoe UI"/>
          <w:lang w:val="es-MX"/>
        </w:rPr>
      </w:pPr>
    </w:p>
    <w:p w14:paraId="1003F224" w14:textId="5AF7D7A2" w:rsidR="00D2474C" w:rsidRPr="000069C2" w:rsidRDefault="00C94472" w:rsidP="00AF3C21">
      <w:pPr>
        <w:pStyle w:val="Heading3"/>
        <w:rPr>
          <w:lang w:val="es-MX"/>
        </w:rPr>
      </w:pPr>
      <w:r w:rsidRPr="000069C2">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5680C62B"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5680C62B"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0069C2">
        <w:rPr>
          <w:lang w:val="es-MX"/>
        </w:rPr>
        <w:t>Filtrado</w:t>
      </w:r>
    </w:p>
    <w:p w14:paraId="1ABE14F5" w14:textId="5B9EB054" w:rsidR="00D2474C" w:rsidRPr="000069C2" w:rsidRDefault="00D2474C" w:rsidP="008E4DF8">
      <w:pPr>
        <w:rPr>
          <w:rFonts w:ascii="Segoe UI" w:hAnsi="Segoe UI" w:cs="Segoe UI"/>
          <w:lang w:val="es-MX"/>
        </w:rPr>
      </w:pPr>
    </w:p>
    <w:p w14:paraId="3A1F63F6" w14:textId="71DF7D59" w:rsidR="00F03BE3" w:rsidRPr="000069C2" w:rsidRDefault="008C17AF" w:rsidP="008E4DF8">
      <w:pPr>
        <w:rPr>
          <w:rFonts w:ascii="Segoe UI" w:hAnsi="Segoe UI" w:cs="Segoe UI"/>
          <w:lang w:val="es-MX"/>
        </w:rPr>
      </w:pPr>
      <w:r w:rsidRPr="000069C2">
        <w:rPr>
          <w:rFonts w:ascii="Segoe UI" w:hAnsi="Segoe UI" w:cs="Segoe UI"/>
          <w:noProof/>
          <w:snapToGrid/>
        </w:rPr>
        <w:drawing>
          <wp:anchor distT="0" distB="0" distL="114300" distR="114300" simplePos="0" relativeHeight="251661312" behindDoc="0" locked="0" layoutInCell="1" allowOverlap="1" wp14:anchorId="7457FFAC" wp14:editId="3E3253B8">
            <wp:simplePos x="0" y="0"/>
            <wp:positionH relativeFrom="margin">
              <wp:align>right</wp:align>
            </wp:positionH>
            <wp:positionV relativeFrom="margin">
              <wp:posOffset>8208010</wp:posOffset>
            </wp:positionV>
            <wp:extent cx="7676515" cy="802005"/>
            <wp:effectExtent l="152400" t="152400" r="362585" b="3600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676515" cy="8024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0069C2">
        <w:rPr>
          <w:rFonts w:ascii="Segoe UI" w:hAnsi="Segoe UI" w:cs="Segoe UI"/>
          <w:lang w:val="es-MX"/>
        </w:rPr>
        <w:t xml:space="preserve">El listado de </w:t>
      </w:r>
      <w:r w:rsidR="004248E5" w:rsidRPr="000069C2">
        <w:rPr>
          <w:rFonts w:ascii="Segoe UI" w:hAnsi="Segoe UI" w:cs="Segoe UI"/>
          <w:lang w:val="es-MX"/>
        </w:rPr>
        <w:t>instructores</w:t>
      </w:r>
      <w:r w:rsidR="00F03BE3" w:rsidRPr="000069C2">
        <w:rPr>
          <w:rFonts w:ascii="Segoe UI" w:hAnsi="Segoe UI" w:cs="Segoe UI"/>
          <w:lang w:val="es-MX"/>
        </w:rPr>
        <w:t xml:space="preserve"> que se muestra en la página principal del mantenimiento puede ser filtrado utilizando los campos disponibles para ello en la parte superior de la ventana: código de </w:t>
      </w:r>
      <w:r w:rsidR="004248E5" w:rsidRPr="000069C2">
        <w:rPr>
          <w:rFonts w:ascii="Segoe UI" w:hAnsi="Segoe UI" w:cs="Segoe UI"/>
          <w:lang w:val="es-MX"/>
        </w:rPr>
        <w:t>instructor</w:t>
      </w:r>
      <w:r w:rsidR="00F03BE3" w:rsidRPr="000069C2">
        <w:rPr>
          <w:rFonts w:ascii="Segoe UI" w:hAnsi="Segoe UI" w:cs="Segoe UI"/>
          <w:lang w:val="es-MX"/>
        </w:rPr>
        <w:t xml:space="preserve">, </w:t>
      </w:r>
      <w:r w:rsidR="00EE1D63" w:rsidRPr="000069C2">
        <w:rPr>
          <w:rFonts w:ascii="Segoe UI" w:hAnsi="Segoe UI" w:cs="Segoe UI"/>
          <w:lang w:val="es-MX"/>
        </w:rPr>
        <w:t>nombre</w:t>
      </w:r>
      <w:r w:rsidR="00F03BE3" w:rsidRPr="000069C2">
        <w:rPr>
          <w:rFonts w:ascii="Segoe UI" w:hAnsi="Segoe UI" w:cs="Segoe UI"/>
          <w:lang w:val="es-MX"/>
        </w:rPr>
        <w:t>, o bien por</w:t>
      </w:r>
      <w:r w:rsidR="00EE1D63" w:rsidRPr="000069C2">
        <w:rPr>
          <w:rFonts w:ascii="Segoe UI" w:hAnsi="Segoe UI" w:cs="Segoe UI"/>
          <w:lang w:val="es-MX"/>
        </w:rPr>
        <w:t xml:space="preserve"> </w:t>
      </w:r>
      <w:r w:rsidR="000D6FA3" w:rsidRPr="000069C2">
        <w:rPr>
          <w:rFonts w:ascii="Segoe UI" w:hAnsi="Segoe UI" w:cs="Segoe UI"/>
          <w:lang w:val="es-MX"/>
        </w:rPr>
        <w:t>tipo</w:t>
      </w:r>
      <w:r w:rsidR="00F03BE3" w:rsidRPr="000069C2">
        <w:rPr>
          <w:rFonts w:ascii="Segoe UI" w:hAnsi="Segoe UI" w:cs="Segoe UI"/>
          <w:lang w:val="es-MX"/>
        </w:rPr>
        <w:t xml:space="preserve">. Al incluir uno o más filtros y hacer clic sobre el botón </w:t>
      </w:r>
      <w:r w:rsidR="00AF3C21" w:rsidRPr="000069C2">
        <w:rPr>
          <w:rFonts w:ascii="Segoe UI" w:hAnsi="Segoe UI" w:cs="Segoe UI"/>
          <w:i/>
          <w:iCs/>
          <w:lang w:val="es-MX"/>
        </w:rPr>
        <w:t>B</w:t>
      </w:r>
      <w:r w:rsidR="00F03BE3" w:rsidRPr="000069C2">
        <w:rPr>
          <w:rFonts w:ascii="Segoe UI" w:hAnsi="Segoe UI" w:cs="Segoe UI"/>
          <w:i/>
          <w:iCs/>
          <w:lang w:val="es-MX"/>
        </w:rPr>
        <w:t>uscar</w:t>
      </w:r>
      <w:r w:rsidR="00F03BE3" w:rsidRPr="000069C2">
        <w:rPr>
          <w:rFonts w:ascii="Segoe UI" w:hAnsi="Segoe UI" w:cs="Segoe UI"/>
          <w:lang w:val="es-MX"/>
        </w:rPr>
        <w:t xml:space="preserve"> se listarán l</w:t>
      </w:r>
      <w:r w:rsidR="00EE1D63" w:rsidRPr="000069C2">
        <w:rPr>
          <w:rFonts w:ascii="Segoe UI" w:hAnsi="Segoe UI" w:cs="Segoe UI"/>
          <w:lang w:val="es-MX"/>
        </w:rPr>
        <w:t xml:space="preserve">os </w:t>
      </w:r>
      <w:r w:rsidR="004248E5" w:rsidRPr="000069C2">
        <w:rPr>
          <w:rFonts w:ascii="Segoe UI" w:hAnsi="Segoe UI" w:cs="Segoe UI"/>
          <w:lang w:val="es-MX"/>
        </w:rPr>
        <w:t>instructores</w:t>
      </w:r>
      <w:r w:rsidR="00F03BE3" w:rsidRPr="000069C2">
        <w:rPr>
          <w:rFonts w:ascii="Segoe UI" w:hAnsi="Segoe UI" w:cs="Segoe UI"/>
          <w:lang w:val="es-MX"/>
        </w:rPr>
        <w:t xml:space="preserve"> que cumplan </w:t>
      </w:r>
      <w:r w:rsidR="00AF3C21" w:rsidRPr="000069C2">
        <w:rPr>
          <w:rFonts w:ascii="Segoe UI" w:hAnsi="Segoe UI" w:cs="Segoe UI"/>
          <w:lang w:val="es-MX"/>
        </w:rPr>
        <w:t xml:space="preserve">todos </w:t>
      </w:r>
      <w:r w:rsidR="00F03BE3" w:rsidRPr="000069C2">
        <w:rPr>
          <w:rFonts w:ascii="Segoe UI" w:hAnsi="Segoe UI" w:cs="Segoe UI"/>
          <w:lang w:val="es-MX"/>
        </w:rPr>
        <w:t>los criterios de búsqueda especificados.</w:t>
      </w:r>
      <w:r w:rsidR="00AF3C21" w:rsidRPr="000069C2">
        <w:rPr>
          <w:rFonts w:ascii="Segoe UI" w:hAnsi="Segoe UI" w:cs="Segoe UI"/>
          <w:noProof/>
          <w:snapToGrid/>
        </w:rPr>
        <w:t xml:space="preserve"> </w:t>
      </w:r>
    </w:p>
    <w:p w14:paraId="29D41B15" w14:textId="2BC293AF" w:rsidR="00AF3C21" w:rsidRDefault="00AF3C21" w:rsidP="008E4DF8">
      <w:pPr>
        <w:rPr>
          <w:rFonts w:ascii="Segoe UI" w:hAnsi="Segoe UI" w:cs="Segoe UI"/>
          <w:lang w:val="es-MX"/>
        </w:rPr>
      </w:pPr>
    </w:p>
    <w:p w14:paraId="62A8723F" w14:textId="77777777" w:rsidR="008C17AF" w:rsidRPr="000069C2" w:rsidRDefault="008C17AF" w:rsidP="008E4DF8">
      <w:pPr>
        <w:rPr>
          <w:rFonts w:ascii="Segoe UI" w:hAnsi="Segoe UI" w:cs="Segoe UI"/>
          <w:lang w:val="es-MX"/>
        </w:rPr>
      </w:pPr>
    </w:p>
    <w:p w14:paraId="13F29DC9" w14:textId="0AA0E318" w:rsidR="00D2474C" w:rsidRPr="000069C2" w:rsidRDefault="00EE1D63" w:rsidP="00AF3C21">
      <w:pPr>
        <w:pStyle w:val="Heading3"/>
        <w:rPr>
          <w:lang w:val="es-MX"/>
        </w:rPr>
      </w:pPr>
      <w:bookmarkStart w:id="4" w:name="_Resultados"/>
      <w:bookmarkEnd w:id="4"/>
      <w:r w:rsidRPr="000069C2">
        <w:rPr>
          <w:noProof/>
        </w:rPr>
        <mc:AlternateContent>
          <mc:Choice Requires="wps">
            <w:drawing>
              <wp:anchor distT="45720" distB="45720" distL="114300" distR="114300" simplePos="0" relativeHeight="251671552" behindDoc="0" locked="0" layoutInCell="1" allowOverlap="0" wp14:anchorId="05ADB4E5" wp14:editId="56905996">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37EDB4BD"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37EDB4BD"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0069C2">
        <w:rPr>
          <w:lang w:val="es-MX"/>
        </w:rPr>
        <w:t>Resultados</w:t>
      </w:r>
    </w:p>
    <w:p w14:paraId="42934287" w14:textId="5934B854" w:rsidR="00D2474C" w:rsidRPr="000069C2" w:rsidRDefault="008C17AF" w:rsidP="008E4DF8">
      <w:pPr>
        <w:rPr>
          <w:rFonts w:ascii="Segoe UI" w:hAnsi="Segoe UI" w:cs="Segoe UI"/>
          <w:lang w:val="es-MX"/>
        </w:rPr>
      </w:pPr>
      <w:r w:rsidRPr="000069C2">
        <w:rPr>
          <w:noProof/>
        </w:rPr>
        <w:drawing>
          <wp:anchor distT="0" distB="0" distL="114300" distR="114300" simplePos="0" relativeHeight="251663360" behindDoc="0" locked="0" layoutInCell="1" allowOverlap="1" wp14:anchorId="39BBE3CC" wp14:editId="733F269B">
            <wp:simplePos x="0" y="0"/>
            <wp:positionH relativeFrom="margin">
              <wp:align>left</wp:align>
            </wp:positionH>
            <wp:positionV relativeFrom="margin">
              <wp:posOffset>10285730</wp:posOffset>
            </wp:positionV>
            <wp:extent cx="6841490" cy="1414780"/>
            <wp:effectExtent l="152400" t="152400" r="359410"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841490"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83761" w14:textId="66E39204" w:rsidR="00F03BE3" w:rsidRPr="000069C2" w:rsidRDefault="00F03BE3" w:rsidP="008E4DF8">
      <w:pPr>
        <w:rPr>
          <w:rFonts w:ascii="Segoe UI" w:hAnsi="Segoe UI" w:cs="Segoe UI"/>
          <w:lang w:val="es-MX"/>
        </w:rPr>
      </w:pPr>
      <w:r w:rsidRPr="000069C2">
        <w:rPr>
          <w:rFonts w:ascii="Segoe UI" w:hAnsi="Segoe UI" w:cs="Segoe UI"/>
          <w:lang w:val="es-MX"/>
        </w:rPr>
        <w:t xml:space="preserve">La cantidad de registros </w:t>
      </w:r>
      <w:r w:rsidR="00526321" w:rsidRPr="000069C2">
        <w:rPr>
          <w:rFonts w:ascii="Segoe UI" w:hAnsi="Segoe UI" w:cs="Segoe UI"/>
          <w:lang w:val="es-MX"/>
        </w:rPr>
        <w:t>recuperados,</w:t>
      </w:r>
      <w:r w:rsidRPr="000069C2">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0069C2">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5C4F402" w14:textId="58B8FD92" w:rsidR="00AF3C21" w:rsidRDefault="00AF3C21" w:rsidP="008E4DF8">
      <w:pPr>
        <w:rPr>
          <w:rFonts w:ascii="Segoe UI" w:hAnsi="Segoe UI" w:cs="Segoe UI"/>
          <w:lang w:val="es-MX"/>
        </w:rPr>
      </w:pPr>
    </w:p>
    <w:p w14:paraId="4BE4AE38" w14:textId="77777777" w:rsidR="008C17AF" w:rsidRPr="000069C2" w:rsidRDefault="008C17AF" w:rsidP="008E4DF8">
      <w:pPr>
        <w:rPr>
          <w:rFonts w:ascii="Segoe UI" w:hAnsi="Segoe UI" w:cs="Segoe UI"/>
          <w:lang w:val="es-MX"/>
        </w:rPr>
      </w:pPr>
    </w:p>
    <w:p w14:paraId="19847311" w14:textId="5EF72B25" w:rsidR="00D2474C" w:rsidRPr="000069C2" w:rsidRDefault="00D2474C" w:rsidP="009E4083">
      <w:pPr>
        <w:pStyle w:val="Heading2"/>
      </w:pPr>
      <w:bookmarkStart w:id="5" w:name="_Operaciones_disponibles"/>
      <w:bookmarkEnd w:id="5"/>
      <w:r w:rsidRPr="000069C2">
        <w:t>Operaciones disponibles</w:t>
      </w:r>
    </w:p>
    <w:p w14:paraId="0920F7E5" w14:textId="2A1FAAB2" w:rsidR="00F03BE3" w:rsidRPr="000069C2" w:rsidRDefault="00F03BE3" w:rsidP="008E4DF8">
      <w:pPr>
        <w:rPr>
          <w:rFonts w:ascii="Segoe UI" w:hAnsi="Segoe UI" w:cs="Segoe UI"/>
          <w:lang w:val="es-MX"/>
        </w:rPr>
      </w:pPr>
    </w:p>
    <w:p w14:paraId="5E1B9DF1" w14:textId="1BE44895" w:rsidR="00332067" w:rsidRPr="000069C2" w:rsidRDefault="008C17AF" w:rsidP="008E4DF8">
      <w:pPr>
        <w:rPr>
          <w:rFonts w:ascii="Segoe UI" w:hAnsi="Segoe UI" w:cs="Segoe UI"/>
          <w:lang w:val="es-MX"/>
        </w:rPr>
      </w:pPr>
      <w:r w:rsidRPr="000069C2">
        <w:rPr>
          <w:noProof/>
          <w:snapToGrid/>
        </w:rPr>
        <w:drawing>
          <wp:anchor distT="0" distB="0" distL="114300" distR="114300" simplePos="0" relativeHeight="251665408" behindDoc="0" locked="0" layoutInCell="1" allowOverlap="1" wp14:anchorId="782E103F" wp14:editId="0BE6BE53">
            <wp:simplePos x="0" y="0"/>
            <wp:positionH relativeFrom="margin">
              <wp:align>left</wp:align>
            </wp:positionH>
            <wp:positionV relativeFrom="margin">
              <wp:posOffset>12687300</wp:posOffset>
            </wp:positionV>
            <wp:extent cx="1663065" cy="517525"/>
            <wp:effectExtent l="152400" t="152400" r="35623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663065"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0069C2">
        <w:rPr>
          <w:rFonts w:ascii="Segoe UI" w:hAnsi="Segoe UI" w:cs="Segoe UI"/>
          <w:lang w:val="es-MX"/>
        </w:rPr>
        <w:t xml:space="preserve">En el mantenimiento de </w:t>
      </w:r>
      <w:r w:rsidR="004248E5" w:rsidRPr="000069C2">
        <w:rPr>
          <w:rFonts w:ascii="Segoe UI" w:hAnsi="Segoe UI" w:cs="Segoe UI"/>
          <w:i/>
          <w:iCs/>
          <w:lang w:val="es-MX"/>
        </w:rPr>
        <w:t>Instructores</w:t>
      </w:r>
      <w:r w:rsidR="00332067" w:rsidRPr="000069C2">
        <w:rPr>
          <w:rFonts w:ascii="Segoe UI" w:hAnsi="Segoe UI" w:cs="Segoe UI"/>
          <w:lang w:val="es-MX"/>
        </w:rPr>
        <w:t xml:space="preserve"> se puede agregar </w:t>
      </w:r>
      <w:r w:rsidR="004248E5" w:rsidRPr="000069C2">
        <w:rPr>
          <w:rFonts w:ascii="Segoe UI" w:hAnsi="Segoe UI" w:cs="Segoe UI"/>
          <w:lang w:val="es-MX"/>
        </w:rPr>
        <w:t>instructores</w:t>
      </w:r>
      <w:r w:rsidR="00332067" w:rsidRPr="000069C2">
        <w:rPr>
          <w:rFonts w:ascii="Segoe UI" w:hAnsi="Segoe UI" w:cs="Segoe UI"/>
          <w:lang w:val="es-MX"/>
        </w:rPr>
        <w:t xml:space="preserve"> al catálogo general, editar o </w:t>
      </w:r>
      <w:r w:rsidR="0029090C" w:rsidRPr="000069C2">
        <w:rPr>
          <w:rFonts w:ascii="Segoe UI" w:hAnsi="Segoe UI" w:cs="Segoe UI"/>
          <w:lang w:val="es-MX"/>
        </w:rPr>
        <w:t xml:space="preserve">eliminar </w:t>
      </w:r>
      <w:r w:rsidR="004248E5" w:rsidRPr="000069C2">
        <w:rPr>
          <w:rFonts w:ascii="Segoe UI" w:hAnsi="Segoe UI" w:cs="Segoe UI"/>
          <w:lang w:val="es-MX"/>
        </w:rPr>
        <w:t>instructores</w:t>
      </w:r>
      <w:r w:rsidR="0029090C" w:rsidRPr="000069C2">
        <w:rPr>
          <w:rFonts w:ascii="Segoe UI" w:hAnsi="Segoe UI" w:cs="Segoe UI"/>
          <w:lang w:val="es-MX"/>
        </w:rPr>
        <w:t xml:space="preserve"> </w:t>
      </w:r>
      <w:r w:rsidR="00526321" w:rsidRPr="000069C2">
        <w:rPr>
          <w:rFonts w:ascii="Segoe UI" w:hAnsi="Segoe UI" w:cs="Segoe UI"/>
          <w:lang w:val="es-MX"/>
        </w:rPr>
        <w:t>existentes,</w:t>
      </w:r>
      <w:r w:rsidR="0029090C" w:rsidRPr="000069C2">
        <w:rPr>
          <w:rFonts w:ascii="Segoe UI" w:hAnsi="Segoe UI" w:cs="Segoe UI"/>
          <w:lang w:val="es-MX"/>
        </w:rPr>
        <w:t xml:space="preserve"> así como reactivar </w:t>
      </w:r>
      <w:r w:rsidR="004248E5" w:rsidRPr="000069C2">
        <w:rPr>
          <w:rFonts w:ascii="Segoe UI" w:hAnsi="Segoe UI" w:cs="Segoe UI"/>
          <w:lang w:val="es-MX"/>
        </w:rPr>
        <w:t>instructores</w:t>
      </w:r>
      <w:r w:rsidR="0029090C" w:rsidRPr="000069C2">
        <w:rPr>
          <w:rFonts w:ascii="Segoe UI" w:hAnsi="Segoe UI" w:cs="Segoe UI"/>
          <w:lang w:val="es-MX"/>
        </w:rPr>
        <w:t xml:space="preserve"> previamente borrad</w:t>
      </w:r>
      <w:r w:rsidR="00EE1D63" w:rsidRPr="000069C2">
        <w:rPr>
          <w:rFonts w:ascii="Segoe UI" w:hAnsi="Segoe UI" w:cs="Segoe UI"/>
          <w:lang w:val="es-MX"/>
        </w:rPr>
        <w:t>o</w:t>
      </w:r>
      <w:r w:rsidR="0029090C" w:rsidRPr="000069C2">
        <w:rPr>
          <w:rFonts w:ascii="Segoe UI" w:hAnsi="Segoe UI" w:cs="Segoe UI"/>
          <w:lang w:val="es-MX"/>
        </w:rPr>
        <w:t>s</w:t>
      </w:r>
      <w:r w:rsidR="00332067" w:rsidRPr="000069C2">
        <w:rPr>
          <w:rFonts w:ascii="Segoe UI" w:hAnsi="Segoe UI" w:cs="Segoe UI"/>
          <w:lang w:val="es-MX"/>
        </w:rPr>
        <w:t xml:space="preserve">. </w:t>
      </w:r>
    </w:p>
    <w:p w14:paraId="5EC129A4" w14:textId="2E203E62" w:rsidR="00332067" w:rsidRDefault="00332067" w:rsidP="008E4DF8">
      <w:pPr>
        <w:rPr>
          <w:rFonts w:ascii="Segoe UI" w:hAnsi="Segoe UI" w:cs="Segoe UI"/>
          <w:lang w:val="es-MX"/>
        </w:rPr>
      </w:pPr>
    </w:p>
    <w:p w14:paraId="26061357" w14:textId="5220ACFF" w:rsidR="008C17AF" w:rsidRDefault="008C17AF" w:rsidP="008E4DF8">
      <w:pPr>
        <w:rPr>
          <w:rFonts w:ascii="Segoe UI" w:hAnsi="Segoe UI" w:cs="Segoe UI"/>
          <w:lang w:val="es-MX"/>
        </w:rPr>
      </w:pPr>
    </w:p>
    <w:p w14:paraId="4A999BE9" w14:textId="77777777" w:rsidR="008C17AF" w:rsidRPr="000069C2" w:rsidRDefault="008C17AF" w:rsidP="008E4DF8">
      <w:pPr>
        <w:rPr>
          <w:rFonts w:ascii="Segoe UI" w:hAnsi="Segoe UI" w:cs="Segoe UI"/>
          <w:lang w:val="es-MX"/>
        </w:rPr>
      </w:pPr>
    </w:p>
    <w:p w14:paraId="0AA5DC62" w14:textId="7BEE8C72" w:rsidR="00D2474C" w:rsidRPr="000069C2" w:rsidRDefault="002D78AF" w:rsidP="00AF3C21">
      <w:pPr>
        <w:pStyle w:val="Heading3"/>
        <w:rPr>
          <w:lang w:val="es-MX"/>
        </w:rPr>
      </w:pPr>
      <w:bookmarkStart w:id="6" w:name="_Eliminar"/>
      <w:bookmarkEnd w:id="6"/>
      <w:r w:rsidRPr="000069C2">
        <w:rPr>
          <w:noProof/>
        </w:rPr>
        <mc:AlternateContent>
          <mc:Choice Requires="wps">
            <w:drawing>
              <wp:anchor distT="45720" distB="45720" distL="114300" distR="114300" simplePos="0" relativeHeight="251673600" behindDoc="0" locked="0" layoutInCell="1" allowOverlap="0" wp14:anchorId="379939BB" wp14:editId="3E7F0761">
                <wp:simplePos x="0" y="0"/>
                <wp:positionH relativeFrom="margin">
                  <wp:align>right</wp:align>
                </wp:positionH>
                <wp:positionV relativeFrom="margin">
                  <wp:posOffset>14325600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1B5EE6B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28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" o:allowoverlap="f" fillcolor="#f0f8fa" stroked="f">
                <v:shadow on="t" color="#548dd4 [1951]" opacity=".5" offset="-6pt,-6pt"/>
                <v:textbox>
                  <w:txbxContent>
                    <w:p w14:paraId="33460841" w14:textId="1B5EE6B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0069C2">
        <w:rPr>
          <w:lang w:val="es-MX"/>
        </w:rPr>
        <w:t>Eliminar</w:t>
      </w:r>
    </w:p>
    <w:p w14:paraId="587E360B" w14:textId="77777777" w:rsidR="00D2474C" w:rsidRPr="000069C2" w:rsidRDefault="00D2474C" w:rsidP="008E4DF8">
      <w:pPr>
        <w:rPr>
          <w:rFonts w:ascii="Segoe UI" w:hAnsi="Segoe UI" w:cs="Segoe UI"/>
          <w:lang w:val="es-MX"/>
        </w:rPr>
      </w:pPr>
    </w:p>
    <w:p w14:paraId="144DA230" w14:textId="1EA4F934" w:rsidR="00D948AF" w:rsidRPr="000069C2" w:rsidRDefault="00D948AF" w:rsidP="00D948AF">
      <w:pPr>
        <w:rPr>
          <w:rFonts w:ascii="Segoe UI" w:hAnsi="Segoe UI" w:cs="Segoe UI"/>
          <w:lang w:val="es-MX"/>
        </w:rPr>
      </w:pPr>
      <w:r w:rsidRPr="000069C2">
        <w:rPr>
          <w:rFonts w:ascii="Segoe UI" w:hAnsi="Segoe UI" w:cs="Segoe UI"/>
          <w:lang w:val="es-MX"/>
        </w:rPr>
        <w:t xml:space="preserve">Para eliminar un registro, seleccione el registro deseado en el listado de </w:t>
      </w:r>
      <w:r w:rsidR="004248E5" w:rsidRPr="000069C2">
        <w:rPr>
          <w:rFonts w:ascii="Segoe UI" w:hAnsi="Segoe UI" w:cs="Segoe UI"/>
          <w:lang w:val="es-MX"/>
        </w:rPr>
        <w:t>instructores</w:t>
      </w:r>
      <w:r w:rsidRPr="000069C2">
        <w:rPr>
          <w:rFonts w:ascii="Segoe UI" w:hAnsi="Segoe UI" w:cs="Segoe UI"/>
          <w:lang w:val="es-MX"/>
        </w:rPr>
        <w:t xml:space="preserve"> disponible y haga </w:t>
      </w:r>
      <w:r w:rsidR="00526321" w:rsidRPr="000069C2">
        <w:rPr>
          <w:rFonts w:ascii="Segoe UI" w:hAnsi="Segoe UI" w:cs="Segoe UI"/>
          <w:lang w:val="es-MX"/>
        </w:rPr>
        <w:t>clic</w:t>
      </w:r>
      <w:r w:rsidRPr="000069C2">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14967B3C" w:rsidR="00D948AF" w:rsidRPr="000069C2" w:rsidRDefault="00D948AF" w:rsidP="00D948AF">
      <w:pPr>
        <w:rPr>
          <w:rFonts w:ascii="Segoe UI" w:hAnsi="Segoe UI" w:cs="Segoe UI"/>
          <w:lang w:val="es-MX"/>
        </w:rPr>
      </w:pPr>
      <w:r w:rsidRPr="000069C2">
        <w:rPr>
          <w:rFonts w:ascii="Segoe UI" w:hAnsi="Segoe UI" w:cs="Segoe UI"/>
          <w:lang w:val="es-MX"/>
        </w:rPr>
        <w:t xml:space="preserve">Al confirmar la operación de eliminado, el sistema deshabilitará el </w:t>
      </w:r>
      <w:r w:rsidR="00526321" w:rsidRPr="000069C2">
        <w:rPr>
          <w:rFonts w:ascii="Segoe UI" w:hAnsi="Segoe UI" w:cs="Segoe UI"/>
          <w:lang w:val="es-MX"/>
        </w:rPr>
        <w:t>registro,</w:t>
      </w:r>
      <w:r w:rsidRPr="000069C2">
        <w:rPr>
          <w:rFonts w:ascii="Segoe UI" w:hAnsi="Segoe UI" w:cs="Segoe UI"/>
          <w:lang w:val="es-MX"/>
        </w:rPr>
        <w:t xml:space="preserve"> pero conservará su información para la historia de los datos de manera que será posible recuperar este registro en el futuro.</w:t>
      </w:r>
    </w:p>
    <w:p w14:paraId="46610D72" w14:textId="77777777" w:rsidR="00D948AF" w:rsidRPr="000069C2" w:rsidRDefault="00D948AF" w:rsidP="008E4DF8">
      <w:pPr>
        <w:rPr>
          <w:rFonts w:ascii="Segoe UI" w:hAnsi="Segoe UI" w:cs="Segoe UI"/>
          <w:lang w:val="es-MX"/>
        </w:rPr>
      </w:pPr>
    </w:p>
    <w:p w14:paraId="42680975" w14:textId="3EFDB1E3" w:rsidR="00D2474C" w:rsidRPr="000069C2" w:rsidRDefault="00C94472" w:rsidP="00AF3C21">
      <w:pPr>
        <w:pStyle w:val="Heading3"/>
        <w:rPr>
          <w:lang w:val="es-MX"/>
        </w:rPr>
      </w:pPr>
      <w:bookmarkStart w:id="7" w:name="_Agregar_/_editar"/>
      <w:bookmarkEnd w:id="7"/>
      <w:r w:rsidRPr="000069C2">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1916950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1916950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0069C2">
        <w:rPr>
          <w:lang w:val="es-MX"/>
        </w:rPr>
        <w:t xml:space="preserve">Agregar / </w:t>
      </w:r>
      <w:r w:rsidR="009E4083" w:rsidRPr="000069C2">
        <w:rPr>
          <w:lang w:val="es-MX"/>
        </w:rPr>
        <w:t>E</w:t>
      </w:r>
      <w:r w:rsidR="00D2474C" w:rsidRPr="000069C2">
        <w:rPr>
          <w:lang w:val="es-MX"/>
        </w:rPr>
        <w:t>ditar</w:t>
      </w:r>
    </w:p>
    <w:p w14:paraId="67FAB88E" w14:textId="77777777" w:rsidR="00D2474C" w:rsidRPr="000069C2" w:rsidRDefault="00D2474C" w:rsidP="008E4DF8">
      <w:pPr>
        <w:rPr>
          <w:rFonts w:ascii="Segoe UI" w:hAnsi="Segoe UI" w:cs="Segoe UI"/>
          <w:lang w:val="es-MX"/>
        </w:rPr>
      </w:pPr>
    </w:p>
    <w:p w14:paraId="099701B2" w14:textId="3288BABB" w:rsidR="00641439" w:rsidRPr="000069C2" w:rsidRDefault="00332067" w:rsidP="008E4DF8">
      <w:pPr>
        <w:rPr>
          <w:rFonts w:ascii="Segoe UI" w:hAnsi="Segoe UI" w:cs="Segoe UI"/>
          <w:lang w:val="es-MX"/>
        </w:rPr>
      </w:pPr>
      <w:r w:rsidRPr="000069C2">
        <w:rPr>
          <w:rFonts w:ascii="Segoe UI" w:hAnsi="Segoe UI" w:cs="Segoe UI"/>
          <w:lang w:val="es-MX"/>
        </w:rPr>
        <w:t>Si se desea agregar u</w:t>
      </w:r>
      <w:r w:rsidR="00641439" w:rsidRPr="000069C2">
        <w:rPr>
          <w:rFonts w:ascii="Segoe UI" w:hAnsi="Segoe UI" w:cs="Segoe UI"/>
          <w:lang w:val="es-MX"/>
        </w:rPr>
        <w:t xml:space="preserve">n </w:t>
      </w:r>
      <w:r w:rsidR="004248E5" w:rsidRPr="000069C2">
        <w:rPr>
          <w:rFonts w:ascii="Segoe UI" w:hAnsi="Segoe UI" w:cs="Segoe UI"/>
          <w:lang w:val="es-MX"/>
        </w:rPr>
        <w:t>instructor</w:t>
      </w:r>
      <w:r w:rsidR="00641439" w:rsidRPr="000069C2">
        <w:rPr>
          <w:rFonts w:ascii="Segoe UI" w:hAnsi="Segoe UI" w:cs="Segoe UI"/>
          <w:lang w:val="es-MX"/>
        </w:rPr>
        <w:t xml:space="preserve"> </w:t>
      </w:r>
      <w:r w:rsidRPr="000069C2">
        <w:rPr>
          <w:rFonts w:ascii="Segoe UI" w:hAnsi="Segoe UI" w:cs="Segoe UI"/>
          <w:lang w:val="es-MX"/>
        </w:rPr>
        <w:t>nuev</w:t>
      </w:r>
      <w:r w:rsidR="00EE1D63" w:rsidRPr="000069C2">
        <w:rPr>
          <w:rFonts w:ascii="Segoe UI" w:hAnsi="Segoe UI" w:cs="Segoe UI"/>
          <w:lang w:val="es-MX"/>
        </w:rPr>
        <w:t>o</w:t>
      </w:r>
      <w:r w:rsidRPr="000069C2">
        <w:rPr>
          <w:rFonts w:ascii="Segoe UI" w:hAnsi="Segoe UI" w:cs="Segoe UI"/>
          <w:lang w:val="es-MX"/>
        </w:rPr>
        <w:t xml:space="preserve"> en la aplicación se debe dar clic en el botón de </w:t>
      </w:r>
      <w:r w:rsidR="00641439" w:rsidRPr="000069C2">
        <w:rPr>
          <w:rFonts w:ascii="Segoe UI" w:hAnsi="Segoe UI" w:cs="Segoe UI"/>
          <w:lang w:val="es-MX"/>
        </w:rPr>
        <w:t xml:space="preserve">Agregar. </w:t>
      </w:r>
      <w:r w:rsidRPr="000069C2">
        <w:rPr>
          <w:rFonts w:ascii="Segoe UI" w:hAnsi="Segoe UI" w:cs="Segoe UI"/>
          <w:lang w:val="es-MX"/>
        </w:rPr>
        <w:t>Al dar clic se mostrará un</w:t>
      </w:r>
      <w:r w:rsidR="00641439" w:rsidRPr="000069C2">
        <w:rPr>
          <w:rFonts w:ascii="Segoe UI" w:hAnsi="Segoe UI" w:cs="Segoe UI"/>
          <w:lang w:val="es-MX"/>
        </w:rPr>
        <w:t>a pantalla emergente donde se solicitarán los datos necesarios para la operación. Esta pantalla emergente es la misma que aparecerá al seleccionar un registro del listado y dar clic en el botón Editar para modificar sus datos.</w:t>
      </w:r>
    </w:p>
    <w:p w14:paraId="1BB5E96F" w14:textId="545047A8" w:rsidR="00332067" w:rsidRPr="000069C2" w:rsidRDefault="00641439" w:rsidP="008E4DF8">
      <w:pPr>
        <w:rPr>
          <w:rFonts w:ascii="Segoe UI" w:hAnsi="Segoe UI" w:cs="Segoe UI"/>
          <w:lang w:val="es-MX"/>
        </w:rPr>
      </w:pPr>
      <w:r w:rsidRPr="000069C2">
        <w:rPr>
          <w:rFonts w:ascii="Segoe UI" w:hAnsi="Segoe UI" w:cs="Segoe UI"/>
          <w:lang w:val="es-MX"/>
        </w:rPr>
        <w:t xml:space="preserve"> </w:t>
      </w:r>
    </w:p>
    <w:p w14:paraId="26D9D8FE" w14:textId="4CAE938F" w:rsidR="00641439" w:rsidRPr="000069C2" w:rsidRDefault="00641439" w:rsidP="00641439">
      <w:pPr>
        <w:jc w:val="center"/>
        <w:rPr>
          <w:rFonts w:ascii="Segoe UI" w:hAnsi="Segoe UI" w:cs="Segoe UI"/>
          <w:lang w:val="es-MX"/>
        </w:rPr>
      </w:pPr>
      <w:r w:rsidRPr="000069C2">
        <w:rPr>
          <w:rFonts w:ascii="Segoe UI" w:hAnsi="Segoe UI" w:cs="Segoe UI"/>
          <w:noProof/>
          <w:snapToGrid/>
        </w:rPr>
        <w:drawing>
          <wp:inline distT="0" distB="0" distL="0" distR="0" wp14:anchorId="3AB552D0" wp14:editId="00E7838E">
            <wp:extent cx="4088871" cy="1486862"/>
            <wp:effectExtent l="152400" t="152400" r="368935"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1486862"/>
                    </a:xfrm>
                    <a:prstGeom prst="rect">
                      <a:avLst/>
                    </a:prstGeom>
                    <a:ln>
                      <a:noFill/>
                    </a:ln>
                    <a:effectLst>
                      <a:outerShdw blurRad="292100" dist="139700" dir="2700000" algn="tl" rotWithShape="0">
                        <a:srgbClr val="333333">
                          <a:alpha val="65000"/>
                        </a:srgbClr>
                      </a:outerShdw>
                    </a:effectLst>
                  </pic:spPr>
                </pic:pic>
              </a:graphicData>
            </a:graphic>
          </wp:inline>
        </w:drawing>
      </w:r>
    </w:p>
    <w:p w14:paraId="605FBEE6" w14:textId="542B5CB6" w:rsidR="00FD031E" w:rsidRPr="000069C2" w:rsidRDefault="00FD031E" w:rsidP="00641439">
      <w:pPr>
        <w:jc w:val="center"/>
        <w:rPr>
          <w:rFonts w:ascii="Segoe UI" w:hAnsi="Segoe UI" w:cs="Segoe UI"/>
          <w:lang w:val="es-MX"/>
        </w:rPr>
      </w:pPr>
    </w:p>
    <w:p w14:paraId="1E90A62F" w14:textId="20971810" w:rsidR="00FD031E" w:rsidRPr="000069C2" w:rsidRDefault="00FD031E" w:rsidP="00FD031E">
      <w:pPr>
        <w:rPr>
          <w:rFonts w:ascii="Segoe UI" w:hAnsi="Segoe UI" w:cs="Segoe UI"/>
          <w:lang w:val="es-MX"/>
        </w:rPr>
      </w:pPr>
      <w:r w:rsidRPr="000069C2">
        <w:rPr>
          <w:rFonts w:ascii="Segoe UI" w:hAnsi="Segoe UI" w:cs="Segoe UI"/>
          <w:lang w:val="es-MX"/>
        </w:rPr>
        <w:t xml:space="preserve">Al agregar un instructor primeramente deberá seleccionar el tipo de instructor: empleado, </w:t>
      </w:r>
      <w:r w:rsidR="00526321" w:rsidRPr="000069C2">
        <w:rPr>
          <w:rFonts w:ascii="Segoe UI" w:hAnsi="Segoe UI" w:cs="Segoe UI"/>
          <w:lang w:val="es-MX"/>
        </w:rPr>
        <w:t>compañía o persona externas</w:t>
      </w:r>
      <w:r w:rsidRPr="000069C2">
        <w:rPr>
          <w:rFonts w:ascii="Segoe UI" w:hAnsi="Segoe UI" w:cs="Segoe UI"/>
          <w:lang w:val="es-MX"/>
        </w:rPr>
        <w:t>. Según el tipo de instructor seleccionado deberá llenar distintos datos.</w:t>
      </w:r>
    </w:p>
    <w:p w14:paraId="2DAD4E6C" w14:textId="77A9D1B9" w:rsidR="00FD031E" w:rsidRPr="000069C2" w:rsidRDefault="00411179" w:rsidP="00FD031E">
      <w:pPr>
        <w:rPr>
          <w:rFonts w:ascii="Segoe UI" w:hAnsi="Segoe UI" w:cs="Segoe UI"/>
          <w:lang w:val="es-MX"/>
        </w:rPr>
      </w:pPr>
      <w:r w:rsidRPr="000069C2">
        <w:rPr>
          <w:rFonts w:ascii="Segoe UI" w:hAnsi="Segoe UI" w:cs="Segoe UI"/>
          <w:noProof/>
          <w:snapToGrid/>
        </w:rPr>
        <w:drawing>
          <wp:anchor distT="0" distB="0" distL="114300" distR="114300" simplePos="0" relativeHeight="251696128" behindDoc="0" locked="0" layoutInCell="1" allowOverlap="1" wp14:anchorId="047AFDB0" wp14:editId="67C301B1">
            <wp:simplePos x="0" y="0"/>
            <wp:positionH relativeFrom="margin">
              <wp:align>right</wp:align>
            </wp:positionH>
            <wp:positionV relativeFrom="margin">
              <wp:posOffset>21274405</wp:posOffset>
            </wp:positionV>
            <wp:extent cx="3502069" cy="2514600"/>
            <wp:effectExtent l="152400" t="152400" r="365125" b="3619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6950" cy="25181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0069C2">
        <w:rPr>
          <w:rFonts w:ascii="Segoe UI" w:hAnsi="Segoe UI" w:cs="Segoe UI"/>
          <w:noProof/>
          <w:snapToGrid/>
        </w:rPr>
        <w:drawing>
          <wp:inline distT="0" distB="0" distL="0" distR="0" wp14:anchorId="2BF2C170" wp14:editId="1AF3B2F1">
            <wp:extent cx="3200445" cy="4438650"/>
            <wp:effectExtent l="152400" t="152400" r="361950" b="3619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45" cy="4438650"/>
                    </a:xfrm>
                    <a:prstGeom prst="rect">
                      <a:avLst/>
                    </a:prstGeom>
                    <a:ln>
                      <a:noFill/>
                    </a:ln>
                    <a:effectLst>
                      <a:outerShdw blurRad="292100" dist="139700" dir="2700000" algn="tl" rotWithShape="0">
                        <a:srgbClr val="333333">
                          <a:alpha val="65000"/>
                        </a:srgbClr>
                      </a:outerShdw>
                    </a:effectLst>
                  </pic:spPr>
                </pic:pic>
              </a:graphicData>
            </a:graphic>
          </wp:inline>
        </w:drawing>
      </w:r>
      <w:r w:rsidRPr="000069C2">
        <w:rPr>
          <w:rFonts w:ascii="Segoe UI" w:hAnsi="Segoe UI" w:cs="Segoe UI"/>
          <w:noProof/>
          <w:snapToGrid/>
        </w:rPr>
        <w:drawing>
          <wp:anchor distT="0" distB="0" distL="114300" distR="114300" simplePos="0" relativeHeight="251695104" behindDoc="0" locked="0" layoutInCell="1" allowOverlap="1" wp14:anchorId="77A588A3" wp14:editId="69E554D4">
            <wp:simplePos x="0" y="0"/>
            <wp:positionH relativeFrom="margin">
              <wp:align>left</wp:align>
            </wp:positionH>
            <wp:positionV relativeFrom="margin">
              <wp:posOffset>20321905</wp:posOffset>
            </wp:positionV>
            <wp:extent cx="3448050" cy="2470161"/>
            <wp:effectExtent l="152400" t="152400" r="361950" b="3683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54002" cy="2474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090B967" w14:textId="2654CE9B" w:rsidR="00FD031E" w:rsidRPr="000069C2" w:rsidRDefault="00FD031E" w:rsidP="00FD031E">
      <w:pPr>
        <w:rPr>
          <w:rFonts w:ascii="Segoe UI" w:hAnsi="Segoe UI" w:cs="Segoe UI"/>
          <w:lang w:val="es-MX"/>
        </w:rPr>
      </w:pPr>
    </w:p>
    <w:p w14:paraId="66879158" w14:textId="6B39FDCA" w:rsidR="00D2474C" w:rsidRPr="000069C2" w:rsidRDefault="00C94472" w:rsidP="00AF3C21">
      <w:pPr>
        <w:pStyle w:val="Heading3"/>
        <w:rPr>
          <w:lang w:val="es-MX"/>
        </w:rPr>
      </w:pPr>
      <w:bookmarkStart w:id="8" w:name="_Datos_solicitados"/>
      <w:bookmarkEnd w:id="8"/>
      <w:r w:rsidRPr="000069C2">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004378EC"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004378EC"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0069C2">
        <w:rPr>
          <w:lang w:val="es-MX"/>
        </w:rPr>
        <w:t>Datos solicitados</w:t>
      </w:r>
    </w:p>
    <w:p w14:paraId="2AA08F8C" w14:textId="77777777" w:rsidR="005B4664" w:rsidRPr="000069C2" w:rsidRDefault="005B4664" w:rsidP="008E4DF8">
      <w:pPr>
        <w:rPr>
          <w:rFonts w:ascii="Segoe UI" w:hAnsi="Segoe UI" w:cs="Segoe UI"/>
          <w:lang w:val="es-MX"/>
        </w:rPr>
      </w:pPr>
    </w:p>
    <w:p w14:paraId="456997B2" w14:textId="06E5FE7D" w:rsidR="008E4DF8" w:rsidRPr="000069C2" w:rsidRDefault="004D1349" w:rsidP="008E4DF8">
      <w:pPr>
        <w:rPr>
          <w:rFonts w:ascii="Segoe UI" w:hAnsi="Segoe UI" w:cs="Segoe UI"/>
          <w:lang w:val="es-MX"/>
        </w:rPr>
      </w:pPr>
      <w:r w:rsidRPr="000069C2">
        <w:rPr>
          <w:rFonts w:ascii="Segoe UI" w:hAnsi="Segoe UI" w:cs="Segoe UI"/>
          <w:lang w:val="es-MX"/>
        </w:rPr>
        <w:t>L</w:t>
      </w:r>
      <w:r w:rsidR="008E4DF8" w:rsidRPr="000069C2">
        <w:rPr>
          <w:rFonts w:ascii="Segoe UI" w:hAnsi="Segoe UI" w:cs="Segoe UI"/>
          <w:lang w:val="es-MX"/>
        </w:rPr>
        <w:t>a pantalla de agregar/</w:t>
      </w:r>
      <w:r w:rsidR="00641439" w:rsidRPr="000069C2">
        <w:rPr>
          <w:rFonts w:ascii="Segoe UI" w:hAnsi="Segoe UI" w:cs="Segoe UI"/>
          <w:lang w:val="es-MX"/>
        </w:rPr>
        <w:t>e</w:t>
      </w:r>
      <w:r w:rsidR="008E4DF8" w:rsidRPr="000069C2">
        <w:rPr>
          <w:rFonts w:ascii="Segoe UI" w:hAnsi="Segoe UI" w:cs="Segoe UI"/>
          <w:lang w:val="es-MX"/>
        </w:rPr>
        <w:t>ditar presenta los siguientes campos:</w:t>
      </w:r>
    </w:p>
    <w:p w14:paraId="456997B3" w14:textId="77777777" w:rsidR="008E4DF8" w:rsidRPr="000069C2"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E46E0A" w:rsidRPr="000069C2" w14:paraId="66CD8B3B" w14:textId="77777777" w:rsidTr="000069C2">
        <w:trPr>
          <w:jc w:val="center"/>
        </w:trPr>
        <w:tc>
          <w:tcPr>
            <w:tcW w:w="9773" w:type="dxa"/>
            <w:gridSpan w:val="2"/>
            <w:shd w:val="clear" w:color="auto" w:fill="1F497D" w:themeFill="text2"/>
          </w:tcPr>
          <w:p w14:paraId="36BF5FDE" w14:textId="391C9020" w:rsidR="00E46E0A" w:rsidRPr="000069C2" w:rsidRDefault="00E46E0A" w:rsidP="00E54694">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 xml:space="preserve">Tipo: </w:t>
            </w:r>
            <w:r w:rsidR="00526321" w:rsidRPr="000069C2">
              <w:rPr>
                <w:rFonts w:ascii="Segoe UI" w:hAnsi="Segoe UI" w:cs="Segoe UI"/>
                <w:b/>
                <w:color w:val="FFFFFF" w:themeColor="background1"/>
                <w:lang w:val="es-MX"/>
              </w:rPr>
              <w:t>Compañía y Persona externas</w:t>
            </w:r>
          </w:p>
        </w:tc>
      </w:tr>
      <w:tr w:rsidR="008E4DF8" w:rsidRPr="000069C2" w14:paraId="456997B6" w14:textId="77777777" w:rsidTr="000069C2">
        <w:trPr>
          <w:jc w:val="center"/>
        </w:trPr>
        <w:tc>
          <w:tcPr>
            <w:tcW w:w="2827" w:type="dxa"/>
            <w:shd w:val="clear" w:color="auto" w:fill="1F497D" w:themeFill="text2"/>
          </w:tcPr>
          <w:p w14:paraId="456997B4" w14:textId="77777777" w:rsidR="008E4DF8" w:rsidRPr="000069C2" w:rsidRDefault="00E54694" w:rsidP="00E54694">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0069C2" w:rsidRDefault="00E54694" w:rsidP="00E54694">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Descripción</w:t>
            </w:r>
          </w:p>
        </w:tc>
      </w:tr>
      <w:tr w:rsidR="008E4DF8" w:rsidRPr="000069C2" w14:paraId="456997B9" w14:textId="77777777" w:rsidTr="000069C2">
        <w:trPr>
          <w:jc w:val="center"/>
        </w:trPr>
        <w:tc>
          <w:tcPr>
            <w:tcW w:w="2827" w:type="dxa"/>
          </w:tcPr>
          <w:p w14:paraId="456997B7" w14:textId="6A659D2A" w:rsidR="008E4DF8" w:rsidRPr="000069C2" w:rsidRDefault="00641439" w:rsidP="008E4DF8">
            <w:pPr>
              <w:rPr>
                <w:rFonts w:ascii="Segoe UI" w:hAnsi="Segoe UI" w:cs="Segoe UI"/>
                <w:lang w:val="es-MX"/>
              </w:rPr>
            </w:pPr>
            <w:r w:rsidRPr="000069C2">
              <w:rPr>
                <w:rFonts w:ascii="Segoe UI" w:hAnsi="Segoe UI" w:cs="Segoe UI"/>
                <w:lang w:val="es-MX"/>
              </w:rPr>
              <w:t xml:space="preserve">Código de </w:t>
            </w:r>
            <w:r w:rsidR="004248E5" w:rsidRPr="000069C2">
              <w:rPr>
                <w:rFonts w:ascii="Segoe UI" w:hAnsi="Segoe UI" w:cs="Segoe UI"/>
                <w:lang w:val="es-MX"/>
              </w:rPr>
              <w:t>instructor</w:t>
            </w:r>
          </w:p>
        </w:tc>
        <w:tc>
          <w:tcPr>
            <w:tcW w:w="6946" w:type="dxa"/>
          </w:tcPr>
          <w:p w14:paraId="456997B8" w14:textId="47D2147A" w:rsidR="008E4DF8" w:rsidRPr="000069C2" w:rsidRDefault="00641439" w:rsidP="008E4DF8">
            <w:pPr>
              <w:rPr>
                <w:rFonts w:ascii="Segoe UI" w:hAnsi="Segoe UI" w:cs="Segoe UI"/>
                <w:lang w:val="es-MX"/>
              </w:rPr>
            </w:pPr>
            <w:r w:rsidRPr="000069C2">
              <w:rPr>
                <w:rFonts w:ascii="Segoe UI" w:hAnsi="Segoe UI" w:cs="Segoe UI"/>
                <w:lang w:val="es-MX"/>
              </w:rPr>
              <w:t>Código alfanumérico de longitud máxima de 1</w:t>
            </w:r>
            <w:r w:rsidR="00E46E0A" w:rsidRPr="000069C2">
              <w:rPr>
                <w:rFonts w:ascii="Segoe UI" w:hAnsi="Segoe UI" w:cs="Segoe UI"/>
                <w:lang w:val="es-MX"/>
              </w:rPr>
              <w:t>0</w:t>
            </w:r>
            <w:r w:rsidRPr="000069C2">
              <w:rPr>
                <w:rFonts w:ascii="Segoe UI" w:hAnsi="Segoe UI" w:cs="Segoe UI"/>
                <w:lang w:val="es-MX"/>
              </w:rPr>
              <w:t xml:space="preserve"> caracteres, que representará al </w:t>
            </w:r>
            <w:r w:rsidR="004248E5" w:rsidRPr="000069C2">
              <w:rPr>
                <w:rFonts w:ascii="Segoe UI" w:hAnsi="Segoe UI" w:cs="Segoe UI"/>
                <w:lang w:val="es-MX"/>
              </w:rPr>
              <w:t>instructor</w:t>
            </w:r>
            <w:r w:rsidRPr="000069C2">
              <w:rPr>
                <w:rFonts w:ascii="Segoe UI" w:hAnsi="Segoe UI" w:cs="Segoe UI"/>
                <w:lang w:val="es-MX"/>
              </w:rPr>
              <w:t xml:space="preserve"> en el sistema. </w:t>
            </w:r>
          </w:p>
        </w:tc>
      </w:tr>
      <w:tr w:rsidR="008E4DF8" w:rsidRPr="000069C2" w14:paraId="456997BC" w14:textId="77777777" w:rsidTr="000069C2">
        <w:trPr>
          <w:jc w:val="center"/>
        </w:trPr>
        <w:tc>
          <w:tcPr>
            <w:tcW w:w="2827" w:type="dxa"/>
          </w:tcPr>
          <w:p w14:paraId="456997BA" w14:textId="11987951" w:rsidR="008E4DF8" w:rsidRPr="000069C2" w:rsidRDefault="00B50E88" w:rsidP="008E4DF8">
            <w:pPr>
              <w:rPr>
                <w:rFonts w:ascii="Segoe UI" w:hAnsi="Segoe UI" w:cs="Segoe UI"/>
                <w:lang w:val="es-MX"/>
              </w:rPr>
            </w:pPr>
            <w:r w:rsidRPr="000069C2">
              <w:rPr>
                <w:rFonts w:ascii="Segoe UI" w:hAnsi="Segoe UI" w:cs="Segoe UI"/>
                <w:lang w:val="es-MX"/>
              </w:rPr>
              <w:t>Nombre</w:t>
            </w:r>
          </w:p>
        </w:tc>
        <w:tc>
          <w:tcPr>
            <w:tcW w:w="6946" w:type="dxa"/>
          </w:tcPr>
          <w:p w14:paraId="456997BB" w14:textId="796680E3" w:rsidR="008E4DF8" w:rsidRPr="000069C2" w:rsidRDefault="00641439" w:rsidP="008E4DF8">
            <w:pPr>
              <w:rPr>
                <w:rFonts w:ascii="Segoe UI" w:hAnsi="Segoe UI" w:cs="Segoe UI"/>
                <w:lang w:val="es-MX"/>
              </w:rPr>
            </w:pPr>
            <w:r w:rsidRPr="000069C2">
              <w:rPr>
                <w:rFonts w:ascii="Segoe UI" w:hAnsi="Segoe UI" w:cs="Segoe UI"/>
                <w:lang w:val="es-MX"/>
              </w:rPr>
              <w:t xml:space="preserve">Descripción alfanumérica de longitud máxima de 500 caracteres, con el nombre del </w:t>
            </w:r>
            <w:r w:rsidR="004248E5" w:rsidRPr="000069C2">
              <w:rPr>
                <w:rFonts w:ascii="Segoe UI" w:hAnsi="Segoe UI" w:cs="Segoe UI"/>
                <w:lang w:val="es-MX"/>
              </w:rPr>
              <w:t>instructor</w:t>
            </w:r>
            <w:r w:rsidRPr="000069C2">
              <w:rPr>
                <w:rFonts w:ascii="Segoe UI" w:hAnsi="Segoe UI" w:cs="Segoe UI"/>
                <w:lang w:val="es-MX"/>
              </w:rPr>
              <w:t xml:space="preserve"> en el sistema.</w:t>
            </w:r>
          </w:p>
        </w:tc>
      </w:tr>
      <w:tr w:rsidR="008E4DF8" w:rsidRPr="000069C2" w14:paraId="456997C2" w14:textId="77777777" w:rsidTr="000069C2">
        <w:trPr>
          <w:jc w:val="center"/>
        </w:trPr>
        <w:tc>
          <w:tcPr>
            <w:tcW w:w="2827" w:type="dxa"/>
          </w:tcPr>
          <w:p w14:paraId="456997C0" w14:textId="3419F93F" w:rsidR="008E4DF8" w:rsidRPr="000069C2" w:rsidRDefault="00526321" w:rsidP="008E4DF8">
            <w:pPr>
              <w:rPr>
                <w:rFonts w:ascii="Segoe UI" w:hAnsi="Segoe UI" w:cs="Segoe UI"/>
                <w:lang w:val="es-MX"/>
              </w:rPr>
            </w:pPr>
            <w:r w:rsidRPr="000069C2">
              <w:rPr>
                <w:rFonts w:ascii="Segoe UI" w:hAnsi="Segoe UI" w:cs="Segoe UI"/>
                <w:lang w:val="es-MX"/>
              </w:rPr>
              <w:t>Teléfono</w:t>
            </w:r>
          </w:p>
        </w:tc>
        <w:tc>
          <w:tcPr>
            <w:tcW w:w="6946" w:type="dxa"/>
          </w:tcPr>
          <w:p w14:paraId="456997C1" w14:textId="4775CF1B" w:rsidR="008E4DF8" w:rsidRPr="000069C2" w:rsidRDefault="00E46E0A" w:rsidP="00332067">
            <w:pPr>
              <w:rPr>
                <w:rFonts w:ascii="Segoe UI" w:hAnsi="Segoe UI" w:cs="Segoe UI"/>
                <w:lang w:val="es-MX"/>
              </w:rPr>
            </w:pPr>
            <w:r w:rsidRPr="000069C2">
              <w:rPr>
                <w:rFonts w:ascii="Segoe UI" w:hAnsi="Segoe UI" w:cs="Segoe UI"/>
                <w:lang w:val="es-MX"/>
              </w:rPr>
              <w:t>Descripción alfanumérica opcional de longitud máxima de 20 caracteres, con el teléfono del instructor en el sistema.</w:t>
            </w:r>
          </w:p>
        </w:tc>
      </w:tr>
      <w:tr w:rsidR="008E4DF8" w:rsidRPr="000069C2" w14:paraId="456997C5" w14:textId="77777777" w:rsidTr="000069C2">
        <w:trPr>
          <w:jc w:val="center"/>
        </w:trPr>
        <w:tc>
          <w:tcPr>
            <w:tcW w:w="2827" w:type="dxa"/>
          </w:tcPr>
          <w:p w14:paraId="456997C3" w14:textId="79C530B7" w:rsidR="008E4DF8" w:rsidRPr="000069C2" w:rsidRDefault="00641439" w:rsidP="008E4DF8">
            <w:pPr>
              <w:rPr>
                <w:rFonts w:ascii="Segoe UI" w:hAnsi="Segoe UI" w:cs="Segoe UI"/>
                <w:lang w:val="es-MX"/>
              </w:rPr>
            </w:pPr>
            <w:r w:rsidRPr="000069C2">
              <w:rPr>
                <w:rFonts w:ascii="Segoe UI" w:hAnsi="Segoe UI" w:cs="Segoe UI"/>
                <w:lang w:val="es-MX"/>
              </w:rPr>
              <w:t>¿Habilitado?</w:t>
            </w:r>
          </w:p>
        </w:tc>
        <w:tc>
          <w:tcPr>
            <w:tcW w:w="6946" w:type="dxa"/>
          </w:tcPr>
          <w:p w14:paraId="456997C4" w14:textId="48357E31" w:rsidR="008E4DF8" w:rsidRPr="000069C2" w:rsidRDefault="00E54694" w:rsidP="008E4DF8">
            <w:pPr>
              <w:rPr>
                <w:rFonts w:ascii="Segoe UI" w:hAnsi="Segoe UI" w:cs="Segoe UI"/>
                <w:lang w:val="es-MX"/>
              </w:rPr>
            </w:pPr>
            <w:r w:rsidRPr="000069C2">
              <w:rPr>
                <w:rFonts w:ascii="Segoe UI" w:hAnsi="Segoe UI" w:cs="Segoe UI"/>
                <w:lang w:val="es-MX"/>
              </w:rPr>
              <w:t xml:space="preserve">Indica si </w:t>
            </w:r>
            <w:r w:rsidR="00F03BE3" w:rsidRPr="000069C2">
              <w:rPr>
                <w:rFonts w:ascii="Segoe UI" w:hAnsi="Segoe UI" w:cs="Segoe UI"/>
                <w:lang w:val="es-MX"/>
              </w:rPr>
              <w:t xml:space="preserve">el </w:t>
            </w:r>
            <w:r w:rsidR="004248E5" w:rsidRPr="000069C2">
              <w:rPr>
                <w:rFonts w:ascii="Segoe UI" w:hAnsi="Segoe UI" w:cs="Segoe UI"/>
                <w:lang w:val="es-MX"/>
              </w:rPr>
              <w:t>instructor</w:t>
            </w:r>
            <w:r w:rsidRPr="000069C2">
              <w:rPr>
                <w:rFonts w:ascii="Segoe UI" w:hAnsi="Segoe UI" w:cs="Segoe UI"/>
                <w:lang w:val="es-MX"/>
              </w:rPr>
              <w:t xml:space="preserve"> se encuentra activ</w:t>
            </w:r>
            <w:r w:rsidR="00B50E88" w:rsidRPr="000069C2">
              <w:rPr>
                <w:rFonts w:ascii="Segoe UI" w:hAnsi="Segoe UI" w:cs="Segoe UI"/>
                <w:lang w:val="es-MX"/>
              </w:rPr>
              <w:t>o</w:t>
            </w:r>
            <w:r w:rsidR="00F03BE3" w:rsidRPr="000069C2">
              <w:rPr>
                <w:rFonts w:ascii="Segoe UI" w:hAnsi="Segoe UI" w:cs="Segoe UI"/>
                <w:lang w:val="es-MX"/>
              </w:rPr>
              <w:t xml:space="preserve"> para ser usad</w:t>
            </w:r>
            <w:r w:rsidR="00B50E88" w:rsidRPr="000069C2">
              <w:rPr>
                <w:rFonts w:ascii="Segoe UI" w:hAnsi="Segoe UI" w:cs="Segoe UI"/>
                <w:lang w:val="es-MX"/>
              </w:rPr>
              <w:t>o</w:t>
            </w:r>
            <w:r w:rsidR="00F03BE3" w:rsidRPr="000069C2">
              <w:rPr>
                <w:rFonts w:ascii="Segoe UI" w:hAnsi="Segoe UI" w:cs="Segoe UI"/>
                <w:lang w:val="es-MX"/>
              </w:rPr>
              <w:t xml:space="preserve"> en el sistema.</w:t>
            </w:r>
          </w:p>
        </w:tc>
      </w:tr>
    </w:tbl>
    <w:p w14:paraId="4A9ACE15" w14:textId="2FE0DFF6" w:rsidR="00E46E0A" w:rsidRPr="000069C2" w:rsidRDefault="00E46E0A"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E46E0A" w:rsidRPr="000069C2" w14:paraId="29DA094D" w14:textId="77777777" w:rsidTr="000069C2">
        <w:trPr>
          <w:jc w:val="center"/>
        </w:trPr>
        <w:tc>
          <w:tcPr>
            <w:tcW w:w="9773" w:type="dxa"/>
            <w:gridSpan w:val="2"/>
            <w:shd w:val="clear" w:color="auto" w:fill="1F497D" w:themeFill="text2"/>
          </w:tcPr>
          <w:p w14:paraId="5CEA76BD" w14:textId="6F0872D3" w:rsidR="00E46E0A" w:rsidRPr="000069C2" w:rsidRDefault="00E46E0A" w:rsidP="00E41BED">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Tipo: Empleado</w:t>
            </w:r>
          </w:p>
        </w:tc>
      </w:tr>
      <w:tr w:rsidR="00E46E0A" w:rsidRPr="000069C2" w14:paraId="725E6CDA" w14:textId="77777777" w:rsidTr="000069C2">
        <w:trPr>
          <w:jc w:val="center"/>
        </w:trPr>
        <w:tc>
          <w:tcPr>
            <w:tcW w:w="2827" w:type="dxa"/>
            <w:shd w:val="clear" w:color="auto" w:fill="1F497D" w:themeFill="text2"/>
          </w:tcPr>
          <w:p w14:paraId="2CA3A43E" w14:textId="77777777" w:rsidR="00E46E0A" w:rsidRPr="000069C2" w:rsidRDefault="00E46E0A" w:rsidP="00E41BED">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Campo</w:t>
            </w:r>
          </w:p>
        </w:tc>
        <w:tc>
          <w:tcPr>
            <w:tcW w:w="6946" w:type="dxa"/>
            <w:shd w:val="clear" w:color="auto" w:fill="1F497D" w:themeFill="text2"/>
          </w:tcPr>
          <w:p w14:paraId="1CE0AD20" w14:textId="77777777" w:rsidR="00E46E0A" w:rsidRPr="000069C2" w:rsidRDefault="00E46E0A" w:rsidP="00E41BED">
            <w:pPr>
              <w:jc w:val="center"/>
              <w:rPr>
                <w:rFonts w:ascii="Segoe UI" w:hAnsi="Segoe UI" w:cs="Segoe UI"/>
                <w:b/>
                <w:color w:val="FFFFFF" w:themeColor="background1"/>
                <w:lang w:val="es-MX"/>
              </w:rPr>
            </w:pPr>
            <w:r w:rsidRPr="000069C2">
              <w:rPr>
                <w:rFonts w:ascii="Segoe UI" w:hAnsi="Segoe UI" w:cs="Segoe UI"/>
                <w:b/>
                <w:color w:val="FFFFFF" w:themeColor="background1"/>
                <w:lang w:val="es-MX"/>
              </w:rPr>
              <w:t>Descripción</w:t>
            </w:r>
          </w:p>
        </w:tc>
      </w:tr>
      <w:tr w:rsidR="00E46E0A" w:rsidRPr="000069C2" w14:paraId="2DDCEC25" w14:textId="77777777" w:rsidTr="000069C2">
        <w:trPr>
          <w:jc w:val="center"/>
        </w:trPr>
        <w:tc>
          <w:tcPr>
            <w:tcW w:w="2827" w:type="dxa"/>
          </w:tcPr>
          <w:p w14:paraId="2B82EB4C" w14:textId="59ACE0B9" w:rsidR="00E46E0A" w:rsidRPr="000069C2" w:rsidRDefault="00E46E0A" w:rsidP="00E41BED">
            <w:pPr>
              <w:rPr>
                <w:rFonts w:ascii="Segoe UI" w:hAnsi="Segoe UI" w:cs="Segoe UI"/>
                <w:lang w:val="es-MX"/>
              </w:rPr>
            </w:pPr>
            <w:r w:rsidRPr="000069C2">
              <w:rPr>
                <w:rFonts w:ascii="Segoe UI" w:hAnsi="Segoe UI" w:cs="Segoe UI"/>
                <w:lang w:val="es-MX"/>
              </w:rPr>
              <w:t>Buscar empleado</w:t>
            </w:r>
          </w:p>
        </w:tc>
        <w:tc>
          <w:tcPr>
            <w:tcW w:w="6946" w:type="dxa"/>
          </w:tcPr>
          <w:p w14:paraId="63E5DFDE" w14:textId="77777777" w:rsidR="00E46E0A" w:rsidRPr="000069C2" w:rsidRDefault="00E46E0A" w:rsidP="00E46E0A">
            <w:pPr>
              <w:rPr>
                <w:rFonts w:ascii="Segoe UI" w:hAnsi="Segoe UI" w:cs="Segoe UI"/>
                <w:lang w:val="es-MX"/>
              </w:rPr>
            </w:pPr>
            <w:r w:rsidRPr="000069C2">
              <w:rPr>
                <w:rFonts w:ascii="Segoe UI" w:hAnsi="Segoe UI" w:cs="Segoe UI"/>
                <w:lang w:val="es-MX"/>
              </w:rPr>
              <w:t xml:space="preserve">Ingrese parte del nombre del empleado deseado y espere a que el sistema complete la lista con los resultados de búsqueda de los empleados existentes que cumplen el criterio de búsqueda. Si el registro deseado no aparece, sea más específico en el criterio de búsqueda y repita la operación. </w:t>
            </w:r>
          </w:p>
          <w:p w14:paraId="58897F13" w14:textId="5D7F3837" w:rsidR="00E46E0A" w:rsidRPr="000069C2" w:rsidRDefault="00E46E0A" w:rsidP="00E46E0A">
            <w:pPr>
              <w:rPr>
                <w:rFonts w:ascii="Segoe UI" w:hAnsi="Segoe UI" w:cs="Segoe UI"/>
                <w:lang w:val="es-MX"/>
              </w:rPr>
            </w:pPr>
            <w:r w:rsidRPr="000069C2">
              <w:rPr>
                <w:rFonts w:ascii="Segoe UI" w:hAnsi="Segoe UI" w:cs="Segoe UI"/>
                <w:lang w:val="es-MX"/>
              </w:rPr>
              <w:t>Cuando el registro deseado aparezca en los resultados de búsqueda, seleccione el botón con un check junto al nombre del empleado. Esto creará una asociación entre el instructor y el empleado seleccionado y podrá ver aparecer el código del empleado y su nombre en la información del instructor.</w:t>
            </w:r>
          </w:p>
        </w:tc>
      </w:tr>
      <w:tr w:rsidR="00E46E0A" w:rsidRPr="000069C2" w14:paraId="4900B5FC" w14:textId="77777777" w:rsidTr="000069C2">
        <w:trPr>
          <w:jc w:val="center"/>
        </w:trPr>
        <w:tc>
          <w:tcPr>
            <w:tcW w:w="2827" w:type="dxa"/>
          </w:tcPr>
          <w:p w14:paraId="1039CC26" w14:textId="1C859F1C" w:rsidR="00E46E0A" w:rsidRPr="000069C2" w:rsidRDefault="00526321" w:rsidP="00E41BED">
            <w:pPr>
              <w:rPr>
                <w:rFonts w:ascii="Segoe UI" w:hAnsi="Segoe UI" w:cs="Segoe UI"/>
                <w:lang w:val="es-MX"/>
              </w:rPr>
            </w:pPr>
            <w:r w:rsidRPr="000069C2">
              <w:rPr>
                <w:rFonts w:ascii="Segoe UI" w:hAnsi="Segoe UI" w:cs="Segoe UI"/>
                <w:lang w:val="es-MX"/>
              </w:rPr>
              <w:t>Teléfono</w:t>
            </w:r>
          </w:p>
        </w:tc>
        <w:tc>
          <w:tcPr>
            <w:tcW w:w="6946" w:type="dxa"/>
          </w:tcPr>
          <w:p w14:paraId="145982EF" w14:textId="77777777" w:rsidR="00E46E0A" w:rsidRPr="000069C2" w:rsidRDefault="00E46E0A" w:rsidP="00E41BED">
            <w:pPr>
              <w:rPr>
                <w:rFonts w:ascii="Segoe UI" w:hAnsi="Segoe UI" w:cs="Segoe UI"/>
                <w:lang w:val="es-MX"/>
              </w:rPr>
            </w:pPr>
            <w:r w:rsidRPr="000069C2">
              <w:rPr>
                <w:rFonts w:ascii="Segoe UI" w:hAnsi="Segoe UI" w:cs="Segoe UI"/>
                <w:lang w:val="es-MX"/>
              </w:rPr>
              <w:t>Descripción alfanumérica opcional de longitud máxima de 20 caracteres, con el teléfono del instructor en el sistema.</w:t>
            </w:r>
          </w:p>
        </w:tc>
      </w:tr>
      <w:tr w:rsidR="00E46E0A" w:rsidRPr="000069C2" w14:paraId="5F3D5498" w14:textId="77777777" w:rsidTr="000069C2">
        <w:trPr>
          <w:jc w:val="center"/>
        </w:trPr>
        <w:tc>
          <w:tcPr>
            <w:tcW w:w="2827" w:type="dxa"/>
          </w:tcPr>
          <w:p w14:paraId="3B525000" w14:textId="77777777" w:rsidR="00E46E0A" w:rsidRPr="000069C2" w:rsidRDefault="00E46E0A" w:rsidP="00E41BED">
            <w:pPr>
              <w:rPr>
                <w:rFonts w:ascii="Segoe UI" w:hAnsi="Segoe UI" w:cs="Segoe UI"/>
                <w:lang w:val="es-MX"/>
              </w:rPr>
            </w:pPr>
            <w:r w:rsidRPr="000069C2">
              <w:rPr>
                <w:rFonts w:ascii="Segoe UI" w:hAnsi="Segoe UI" w:cs="Segoe UI"/>
                <w:lang w:val="es-MX"/>
              </w:rPr>
              <w:t>¿Habilitado?</w:t>
            </w:r>
          </w:p>
        </w:tc>
        <w:tc>
          <w:tcPr>
            <w:tcW w:w="6946" w:type="dxa"/>
          </w:tcPr>
          <w:p w14:paraId="5FD3E677" w14:textId="77777777" w:rsidR="00E46E0A" w:rsidRPr="000069C2" w:rsidRDefault="00E46E0A" w:rsidP="00E41BED">
            <w:pPr>
              <w:rPr>
                <w:rFonts w:ascii="Segoe UI" w:hAnsi="Segoe UI" w:cs="Segoe UI"/>
                <w:lang w:val="es-MX"/>
              </w:rPr>
            </w:pPr>
            <w:r w:rsidRPr="000069C2">
              <w:rPr>
                <w:rFonts w:ascii="Segoe UI" w:hAnsi="Segoe UI" w:cs="Segoe UI"/>
                <w:lang w:val="es-MX"/>
              </w:rPr>
              <w:t>Indica si el instructor se encuentra activo para ser usado en el sistema.</w:t>
            </w:r>
          </w:p>
        </w:tc>
      </w:tr>
    </w:tbl>
    <w:p w14:paraId="74C24BFF" w14:textId="77777777" w:rsidR="00E46E0A" w:rsidRPr="000069C2" w:rsidRDefault="00E46E0A" w:rsidP="008E4DF8">
      <w:pPr>
        <w:rPr>
          <w:rFonts w:ascii="Segoe UI" w:hAnsi="Segoe UI" w:cs="Segoe UI"/>
          <w:lang w:val="es-MX"/>
        </w:rPr>
      </w:pPr>
    </w:p>
    <w:p w14:paraId="456997CA" w14:textId="24370FB3" w:rsidR="008E4DF8" w:rsidRPr="000069C2" w:rsidRDefault="00F03BE3" w:rsidP="008E4DF8">
      <w:pPr>
        <w:rPr>
          <w:rFonts w:ascii="Segoe UI" w:hAnsi="Segoe UI" w:cs="Segoe UI"/>
          <w:lang w:val="es-MX"/>
        </w:rPr>
      </w:pPr>
      <w:r w:rsidRPr="000069C2">
        <w:rPr>
          <w:rFonts w:ascii="Segoe UI" w:hAnsi="Segoe UI" w:cs="Segoe UI"/>
          <w:lang w:val="es-MX"/>
        </w:rPr>
        <w:t xml:space="preserve">Al agregar o editar un </w:t>
      </w:r>
      <w:r w:rsidR="004248E5" w:rsidRPr="000069C2">
        <w:rPr>
          <w:rFonts w:ascii="Segoe UI" w:hAnsi="Segoe UI" w:cs="Segoe UI"/>
          <w:lang w:val="es-MX"/>
        </w:rPr>
        <w:t>instructor</w:t>
      </w:r>
      <w:r w:rsidRPr="000069C2">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0069C2" w:rsidRDefault="00D948AF" w:rsidP="008E4DF8">
      <w:pPr>
        <w:rPr>
          <w:rFonts w:ascii="Segoe UI" w:hAnsi="Segoe UI" w:cs="Segoe UI"/>
          <w:lang w:val="es-MX"/>
        </w:rPr>
      </w:pPr>
    </w:p>
    <w:p w14:paraId="437DEFAD" w14:textId="1F8F33E6" w:rsidR="00D2474C" w:rsidRPr="000069C2" w:rsidRDefault="00C94472" w:rsidP="00AF3C21">
      <w:pPr>
        <w:pStyle w:val="Heading3"/>
        <w:rPr>
          <w:lang w:val="es-MX"/>
        </w:rPr>
      </w:pPr>
      <w:bookmarkStart w:id="9" w:name="_Registros_duplicados"/>
      <w:bookmarkEnd w:id="9"/>
      <w:r w:rsidRPr="000069C2">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1CEB78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1CEB78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0069C2">
        <w:rPr>
          <w:lang w:val="es-MX"/>
        </w:rPr>
        <w:t>Registros duplicados</w:t>
      </w:r>
    </w:p>
    <w:p w14:paraId="7F87E28A" w14:textId="77777777" w:rsidR="00D2474C" w:rsidRPr="000069C2" w:rsidRDefault="00D2474C" w:rsidP="008E4DF8">
      <w:pPr>
        <w:rPr>
          <w:rFonts w:ascii="Segoe UI" w:hAnsi="Segoe UI" w:cs="Segoe UI"/>
          <w:lang w:val="es-MX"/>
        </w:rPr>
      </w:pPr>
    </w:p>
    <w:p w14:paraId="695882B4" w14:textId="189A68DB" w:rsidR="00D948AF" w:rsidRPr="000069C2" w:rsidRDefault="00D948AF" w:rsidP="008E4DF8">
      <w:pPr>
        <w:rPr>
          <w:rFonts w:ascii="Segoe UI" w:hAnsi="Segoe UI" w:cs="Segoe UI"/>
          <w:lang w:val="es-MX"/>
        </w:rPr>
      </w:pPr>
      <w:r w:rsidRPr="000069C2">
        <w:rPr>
          <w:rFonts w:ascii="Segoe UI" w:hAnsi="Segoe UI" w:cs="Segoe UI"/>
          <w:lang w:val="es-MX"/>
        </w:rPr>
        <w:t>Al finalizar una operación de agregado o edición el sistema validará que la información tanto por código como por nombre no se repita con ning</w:t>
      </w:r>
      <w:r w:rsidR="00E46E0A" w:rsidRPr="000069C2">
        <w:rPr>
          <w:rFonts w:ascii="Segoe UI" w:hAnsi="Segoe UI" w:cs="Segoe UI"/>
          <w:lang w:val="es-MX"/>
        </w:rPr>
        <w:t>ú</w:t>
      </w:r>
      <w:r w:rsidRPr="000069C2">
        <w:rPr>
          <w:rFonts w:ascii="Segoe UI" w:hAnsi="Segoe UI" w:cs="Segoe UI"/>
          <w:lang w:val="es-MX"/>
        </w:rPr>
        <w:t>n otr</w:t>
      </w:r>
      <w:r w:rsidR="00C2183C" w:rsidRPr="000069C2">
        <w:rPr>
          <w:rFonts w:ascii="Segoe UI" w:hAnsi="Segoe UI" w:cs="Segoe UI"/>
          <w:lang w:val="es-MX"/>
        </w:rPr>
        <w:t xml:space="preserve">o </w:t>
      </w:r>
      <w:r w:rsidR="004248E5" w:rsidRPr="000069C2">
        <w:rPr>
          <w:rFonts w:ascii="Segoe UI" w:hAnsi="Segoe UI" w:cs="Segoe UI"/>
          <w:lang w:val="es-MX"/>
        </w:rPr>
        <w:t>instructor</w:t>
      </w:r>
      <w:r w:rsidR="00C2183C" w:rsidRPr="000069C2">
        <w:rPr>
          <w:rFonts w:ascii="Segoe UI" w:hAnsi="Segoe UI" w:cs="Segoe UI"/>
          <w:lang w:val="es-MX"/>
        </w:rPr>
        <w:t xml:space="preserve"> </w:t>
      </w:r>
      <w:r w:rsidRPr="000069C2">
        <w:rPr>
          <w:rFonts w:ascii="Segoe UI" w:hAnsi="Segoe UI" w:cs="Segoe UI"/>
          <w:lang w:val="es-MX"/>
        </w:rPr>
        <w:t>en el sistema. De ser el caso que algún dato se repita el sistema le dará la advertencia y algunas opciones para proceder:</w:t>
      </w:r>
    </w:p>
    <w:p w14:paraId="24BAD3C3" w14:textId="6B990F88" w:rsidR="00D948AF" w:rsidRPr="000069C2" w:rsidRDefault="00D948AF" w:rsidP="008E4DF8">
      <w:pPr>
        <w:rPr>
          <w:rFonts w:ascii="Segoe UI" w:hAnsi="Segoe UI" w:cs="Segoe UI"/>
          <w:lang w:val="es-MX"/>
        </w:rPr>
      </w:pPr>
    </w:p>
    <w:p w14:paraId="5F778B6B" w14:textId="5EC94FC7" w:rsidR="00F03BE3" w:rsidRPr="00BB20E0" w:rsidRDefault="00E46E0A" w:rsidP="00BB20E0">
      <w:pPr>
        <w:rPr>
          <w:rFonts w:ascii="Segoe UI" w:hAnsi="Segoe UI" w:cs="Segoe UI"/>
          <w:lang w:val="es-MX"/>
        </w:rPr>
      </w:pPr>
      <w:r w:rsidRPr="000069C2">
        <w:rPr>
          <w:noProof/>
          <w:snapToGrid/>
        </w:rPr>
        <w:drawing>
          <wp:anchor distT="0" distB="0" distL="114300" distR="114300" simplePos="0" relativeHeight="251666432" behindDoc="0" locked="0" layoutInCell="1" allowOverlap="1" wp14:anchorId="2FB11FB8" wp14:editId="0A672FAD">
            <wp:simplePos x="0" y="0"/>
            <wp:positionH relativeFrom="margin">
              <wp:align>right</wp:align>
            </wp:positionH>
            <wp:positionV relativeFrom="margin">
              <wp:posOffset>34459545</wp:posOffset>
            </wp:positionV>
            <wp:extent cx="3175635" cy="2091055"/>
            <wp:effectExtent l="152400" t="152400" r="367665" b="3663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75635" cy="20910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BB20E0">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Pr="000069C2" w:rsidRDefault="00D948AF" w:rsidP="008E4DF8">
      <w:pPr>
        <w:rPr>
          <w:rFonts w:ascii="Segoe UI" w:hAnsi="Segoe UI" w:cs="Segoe UI"/>
          <w:lang w:val="es-MX"/>
        </w:rPr>
      </w:pPr>
    </w:p>
    <w:p w14:paraId="7C1BA6D5" w14:textId="4BDC3503" w:rsidR="006629B0" w:rsidRPr="000069C2" w:rsidRDefault="006629B0" w:rsidP="008E4DF8">
      <w:pPr>
        <w:rPr>
          <w:rFonts w:ascii="Segoe UI" w:hAnsi="Segoe UI" w:cs="Segoe UI"/>
          <w:lang w:val="es-MX"/>
        </w:rPr>
      </w:pPr>
    </w:p>
    <w:p w14:paraId="59EA82D7" w14:textId="3FA2AE1B" w:rsidR="006629B0" w:rsidRDefault="006629B0" w:rsidP="008E4DF8">
      <w:pPr>
        <w:rPr>
          <w:rFonts w:ascii="Segoe UI" w:hAnsi="Segoe UI" w:cs="Segoe UI"/>
          <w:lang w:val="es-MX"/>
        </w:rPr>
      </w:pPr>
    </w:p>
    <w:p w14:paraId="5EFE179A" w14:textId="54DC47F6" w:rsidR="00BB20E0" w:rsidRDefault="00BB20E0" w:rsidP="008E4DF8">
      <w:pPr>
        <w:rPr>
          <w:rFonts w:ascii="Segoe UI" w:hAnsi="Segoe UI" w:cs="Segoe UI"/>
          <w:lang w:val="es-MX"/>
        </w:rPr>
      </w:pPr>
    </w:p>
    <w:p w14:paraId="21C17A1E" w14:textId="16768AE5" w:rsidR="00BB20E0" w:rsidRDefault="00BB20E0" w:rsidP="008E4DF8">
      <w:pPr>
        <w:rPr>
          <w:rFonts w:ascii="Segoe UI" w:hAnsi="Segoe UI" w:cs="Segoe UI"/>
          <w:lang w:val="es-MX"/>
        </w:rPr>
      </w:pPr>
    </w:p>
    <w:p w14:paraId="5CBB3D4B" w14:textId="162B58BD" w:rsidR="00BB20E0" w:rsidRDefault="00BB20E0" w:rsidP="008E4DF8">
      <w:pPr>
        <w:rPr>
          <w:rFonts w:ascii="Segoe UI" w:hAnsi="Segoe UI" w:cs="Segoe UI"/>
          <w:lang w:val="es-MX"/>
        </w:rPr>
      </w:pPr>
    </w:p>
    <w:p w14:paraId="17F8131E" w14:textId="77777777" w:rsidR="00BB20E0" w:rsidRPr="000069C2" w:rsidRDefault="00BB20E0" w:rsidP="008E4DF8">
      <w:pPr>
        <w:rPr>
          <w:rFonts w:ascii="Segoe UI" w:hAnsi="Segoe UI" w:cs="Segoe UI"/>
          <w:lang w:val="es-MX"/>
        </w:rPr>
      </w:pPr>
    </w:p>
    <w:p w14:paraId="63A37AEC" w14:textId="22BFFDA5" w:rsidR="006629B0" w:rsidRPr="000069C2" w:rsidRDefault="006629B0" w:rsidP="008E4DF8">
      <w:pPr>
        <w:rPr>
          <w:rFonts w:ascii="Segoe UI" w:hAnsi="Segoe UI" w:cs="Segoe UI"/>
          <w:lang w:val="es-MX"/>
        </w:rPr>
      </w:pPr>
    </w:p>
    <w:p w14:paraId="63D99AB4" w14:textId="1CFA310D" w:rsidR="009B00E8" w:rsidRPr="00BB20E0" w:rsidRDefault="009B00E8" w:rsidP="00CD6BC1">
      <w:pPr>
        <w:pStyle w:val="Heading3"/>
        <w:rPr>
          <w:lang w:val="es-MX"/>
        </w:rPr>
      </w:pPr>
      <w:r w:rsidRPr="00BB20E0">
        <w:rPr>
          <w:lang w:val="es-MX"/>
        </w:rPr>
        <w:t>Registro desactivado</w:t>
      </w:r>
    </w:p>
    <w:p w14:paraId="424FEF8F" w14:textId="3A726B19" w:rsidR="009B00E8" w:rsidRPr="000069C2" w:rsidRDefault="00BB20E0" w:rsidP="00BB20E0">
      <w:pPr>
        <w:rPr>
          <w:rFonts w:ascii="Segoe UI" w:hAnsi="Segoe UI" w:cs="Segoe UI"/>
          <w:lang w:val="es-MX"/>
        </w:rPr>
      </w:pPr>
      <w:r w:rsidRPr="000069C2">
        <w:rPr>
          <w:rFonts w:ascii="Segoe UI" w:hAnsi="Segoe UI" w:cs="Segoe UI"/>
          <w:noProof/>
          <w:snapToGrid/>
        </w:rPr>
        <w:drawing>
          <wp:anchor distT="0" distB="0" distL="114300" distR="114300" simplePos="0" relativeHeight="251667456" behindDoc="0" locked="0" layoutInCell="1" allowOverlap="1" wp14:anchorId="58F0DC4F" wp14:editId="1A63FBA8">
            <wp:simplePos x="0" y="0"/>
            <wp:positionH relativeFrom="column">
              <wp:align>left</wp:align>
            </wp:positionH>
            <wp:positionV relativeFrom="paragraph">
              <wp:posOffset>38243510</wp:posOffset>
            </wp:positionV>
            <wp:extent cx="2701925" cy="2719705"/>
            <wp:effectExtent l="152400" t="152400" r="365125" b="3663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1925"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2465617" w14:textId="78D91E6C" w:rsidR="009B00E8" w:rsidRPr="000069C2" w:rsidRDefault="009B00E8" w:rsidP="009B00E8">
      <w:pPr>
        <w:rPr>
          <w:rFonts w:ascii="Segoe UI" w:hAnsi="Segoe UI" w:cs="Segoe UI"/>
          <w:lang w:val="es-MX"/>
        </w:rPr>
      </w:pPr>
      <w:r w:rsidRPr="000069C2">
        <w:rPr>
          <w:rFonts w:ascii="Segoe UI" w:hAnsi="Segoe UI" w:cs="Segoe UI"/>
          <w:lang w:val="es-MX"/>
        </w:rPr>
        <w:t xml:space="preserve">Esta pantalla aparecerá cuando el registro ingresado provoque un conflicto con un registro inactivo en el sistema. En este caso el sistema presenta dos opciones: </w:t>
      </w:r>
    </w:p>
    <w:p w14:paraId="3C710900" w14:textId="577310E7" w:rsidR="009B00E8" w:rsidRPr="000069C2" w:rsidRDefault="009B00E8" w:rsidP="009B00E8">
      <w:pPr>
        <w:rPr>
          <w:rFonts w:ascii="Segoe UI" w:hAnsi="Segoe UI" w:cs="Segoe UI"/>
          <w:lang w:val="es-MX"/>
        </w:rPr>
      </w:pPr>
    </w:p>
    <w:p w14:paraId="6CE6181A" w14:textId="77777777" w:rsidR="009B00E8" w:rsidRPr="000069C2" w:rsidRDefault="009B00E8" w:rsidP="009B00E8">
      <w:pPr>
        <w:pStyle w:val="ListParagraph"/>
        <w:numPr>
          <w:ilvl w:val="0"/>
          <w:numId w:val="14"/>
        </w:numPr>
        <w:rPr>
          <w:rFonts w:ascii="Segoe UI" w:hAnsi="Segoe UI" w:cs="Segoe UI"/>
          <w:lang w:val="es-MX"/>
        </w:rPr>
      </w:pPr>
      <w:r w:rsidRPr="000069C2">
        <w:rPr>
          <w:rFonts w:ascii="Segoe UI" w:hAnsi="Segoe UI" w:cs="Segoe UI"/>
          <w:lang w:val="es-MX"/>
        </w:rPr>
        <w:t>Activar el registro encontrado con sus datos originales: Con esta opción seleccionada el sistema no agregará un nuevo registro ni modificará el registro encontrado sino solamente activará el registro encontrado con sus datos originales.</w:t>
      </w:r>
    </w:p>
    <w:p w14:paraId="4FFC8D9D" w14:textId="77777777" w:rsidR="009B00E8" w:rsidRPr="000069C2" w:rsidRDefault="009B00E8" w:rsidP="009B00E8">
      <w:pPr>
        <w:pStyle w:val="ListParagraph"/>
        <w:numPr>
          <w:ilvl w:val="0"/>
          <w:numId w:val="14"/>
        </w:numPr>
        <w:rPr>
          <w:rFonts w:ascii="Segoe UI" w:hAnsi="Segoe UI" w:cs="Segoe UI"/>
          <w:lang w:val="es-MX"/>
        </w:rPr>
      </w:pPr>
      <w:r w:rsidRPr="000069C2">
        <w:rPr>
          <w:rFonts w:ascii="Segoe UI" w:hAnsi="Segoe UI" w:cs="Segoe UI"/>
          <w:lang w:val="es-MX"/>
        </w:rPr>
        <w:t>Activar registro encontrado actualizando con los nuevos datos: Con esta opción seleccionada el sistema no agregará un nuevo registro, sino que modificará el registro encontrado con los datos ingresados y activará ese registro para ser utilizado con la nueva información y toda su historia en el sistema.</w:t>
      </w:r>
    </w:p>
    <w:p w14:paraId="28411A93" w14:textId="77777777" w:rsidR="009B00E8" w:rsidRPr="000069C2" w:rsidRDefault="009B00E8" w:rsidP="009B00E8">
      <w:pPr>
        <w:rPr>
          <w:rFonts w:ascii="Segoe UI" w:hAnsi="Segoe UI" w:cs="Segoe UI"/>
          <w:lang w:val="es-MX"/>
        </w:rPr>
      </w:pPr>
    </w:p>
    <w:p w14:paraId="745C47D4" w14:textId="160F885A" w:rsidR="009B00E8" w:rsidRPr="000069C2" w:rsidRDefault="009B00E8" w:rsidP="009B00E8">
      <w:pPr>
        <w:rPr>
          <w:rFonts w:ascii="Segoe UI" w:hAnsi="Segoe UI" w:cs="Segoe UI"/>
          <w:lang w:val="es-MX"/>
        </w:rPr>
      </w:pPr>
      <w:r w:rsidRPr="000069C2">
        <w:rPr>
          <w:rFonts w:ascii="Segoe UI" w:hAnsi="Segoe UI" w:cs="Segoe UI"/>
          <w:lang w:val="es-MX"/>
        </w:rPr>
        <w:t xml:space="preserve">En caso de no estar seguro de cual es la mejor opción en su escenario le recomendamos contactara al administrador y exponer la situación. </w:t>
      </w:r>
    </w:p>
    <w:p w14:paraId="6AF12BA2" w14:textId="4123CEE7" w:rsidR="003B21C8" w:rsidRPr="000069C2" w:rsidRDefault="003B21C8" w:rsidP="009B00E8">
      <w:pPr>
        <w:rPr>
          <w:rFonts w:ascii="Segoe UI" w:hAnsi="Segoe UI" w:cs="Segoe UI"/>
          <w:lang w:val="es-MX"/>
        </w:rPr>
      </w:pPr>
    </w:p>
    <w:p w14:paraId="3DAD6E45" w14:textId="416C2B1A" w:rsidR="00F03BE3" w:rsidRPr="000069C2" w:rsidRDefault="00F03BE3" w:rsidP="00F03BE3">
      <w:pPr>
        <w:rPr>
          <w:rFonts w:ascii="Segoe UI" w:hAnsi="Segoe UI" w:cs="Segoe UI"/>
          <w:lang w:val="es-MX"/>
        </w:rPr>
      </w:pPr>
    </w:p>
    <w:sectPr w:rsidR="00F03BE3" w:rsidRPr="000069C2" w:rsidSect="002B3F47">
      <w:headerReference w:type="default" r:id="rId21"/>
      <w:footerReference w:type="default" r:id="rId22"/>
      <w:headerReference w:type="first" r:id="rId23"/>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4445" w14:textId="77777777" w:rsidR="00057F92" w:rsidRDefault="00057F92">
      <w:r>
        <w:separator/>
      </w:r>
    </w:p>
  </w:endnote>
  <w:endnote w:type="continuationSeparator" w:id="0">
    <w:p w14:paraId="0088AA37" w14:textId="77777777" w:rsidR="00057F92" w:rsidRDefault="0005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C78A" w14:textId="77777777" w:rsidR="00057F92" w:rsidRDefault="00057F92">
      <w:r>
        <w:separator/>
      </w:r>
    </w:p>
  </w:footnote>
  <w:footnote w:type="continuationSeparator" w:id="0">
    <w:p w14:paraId="0D955668" w14:textId="77777777" w:rsidR="00057F92" w:rsidRDefault="00057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32312511">
    <w:abstractNumId w:val="13"/>
  </w:num>
  <w:num w:numId="2" w16cid:durableId="372924710">
    <w:abstractNumId w:val="0"/>
  </w:num>
  <w:num w:numId="3" w16cid:durableId="737872028">
    <w:abstractNumId w:val="10"/>
  </w:num>
  <w:num w:numId="4" w16cid:durableId="1543519860">
    <w:abstractNumId w:val="9"/>
  </w:num>
  <w:num w:numId="5" w16cid:durableId="215162360">
    <w:abstractNumId w:val="11"/>
  </w:num>
  <w:num w:numId="6" w16cid:durableId="1433936873">
    <w:abstractNumId w:val="1"/>
  </w:num>
  <w:num w:numId="7" w16cid:durableId="775099039">
    <w:abstractNumId w:val="6"/>
  </w:num>
  <w:num w:numId="8" w16cid:durableId="845250392">
    <w:abstractNumId w:val="8"/>
  </w:num>
  <w:num w:numId="9" w16cid:durableId="1566646611">
    <w:abstractNumId w:val="7"/>
  </w:num>
  <w:num w:numId="10" w16cid:durableId="1194615481">
    <w:abstractNumId w:val="3"/>
  </w:num>
  <w:num w:numId="11" w16cid:durableId="1970695892">
    <w:abstractNumId w:val="12"/>
  </w:num>
  <w:num w:numId="12" w16cid:durableId="942691555">
    <w:abstractNumId w:val="5"/>
  </w:num>
  <w:num w:numId="13" w16cid:durableId="1451119820">
    <w:abstractNumId w:val="14"/>
  </w:num>
  <w:num w:numId="14" w16cid:durableId="710962846">
    <w:abstractNumId w:val="4"/>
  </w:num>
  <w:num w:numId="15" w16cid:durableId="176522947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69C2"/>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5C5"/>
    <w:rsid w:val="00047FF2"/>
    <w:rsid w:val="00050C47"/>
    <w:rsid w:val="000513D4"/>
    <w:rsid w:val="000519B7"/>
    <w:rsid w:val="000519BC"/>
    <w:rsid w:val="00052945"/>
    <w:rsid w:val="00052957"/>
    <w:rsid w:val="00053583"/>
    <w:rsid w:val="000561F4"/>
    <w:rsid w:val="00057F92"/>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6FA3"/>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AC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16BE"/>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D78AF"/>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4B3A"/>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1179"/>
    <w:rsid w:val="00412418"/>
    <w:rsid w:val="00415A48"/>
    <w:rsid w:val="0041766B"/>
    <w:rsid w:val="004211DB"/>
    <w:rsid w:val="00421F41"/>
    <w:rsid w:val="0042408C"/>
    <w:rsid w:val="004248E5"/>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07F4"/>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26321"/>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129C"/>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49F"/>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17AF"/>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A607F"/>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522"/>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A18"/>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0E0"/>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D6BC1"/>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3B87"/>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778"/>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46E0A"/>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031E"/>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86C49F68-C973-4AFB-B3A3-08D26C223140}">
  <ds:schemaRefs>
    <ds:schemaRef ds:uri="http://schemas.openxmlformats.org/officeDocument/2006/bibliography"/>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298</TotalTime>
  <Pages>1</Pages>
  <Words>895</Words>
  <Characters>5106</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5990</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25</cp:revision>
  <cp:lastPrinted>2004-06-17T14:41:00Z</cp:lastPrinted>
  <dcterms:created xsi:type="dcterms:W3CDTF">2020-05-28T17:06:00Z</dcterms:created>
  <dcterms:modified xsi:type="dcterms:W3CDTF">2023-04-11T15:29:00Z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