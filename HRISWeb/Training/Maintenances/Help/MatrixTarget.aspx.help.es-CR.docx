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1C25A" w14:textId="0F3F066E" w:rsidR="005267D5" w:rsidRPr="009E4083" w:rsidRDefault="00C158AD" w:rsidP="00FB347B">
      <w:pPr>
        <w:pStyle w:val="Heading1"/>
        <w:framePr w:wrap="notBeside"/>
        <w:ind w:left="1416" w:hanging="1416"/>
      </w:pPr>
      <w:bookmarkStart w:id="0" w:name="_Hlk98917061"/>
      <w:r>
        <w:t>Matri</w:t>
      </w:r>
      <w:r w:rsidR="006133B4">
        <w:t>z</w:t>
      </w:r>
      <w:r>
        <w:t xml:space="preserve"> Alcance</w:t>
      </w:r>
    </w:p>
    <w:tbl>
      <w:tblPr>
        <w:tblStyle w:val="TableGrid"/>
        <w:tblpPr w:leftFromText="141" w:rightFromText="141" w:vertAnchor="text" w:tblpXSpec="right" w:tblpY="1"/>
        <w:tblOverlap w:val="never"/>
        <w:tblW w:w="0" w:type="auto"/>
        <w:tblBorders>
          <w:top w:val="single" w:sz="36" w:space="0" w:color="92CDDC" w:themeColor="accent5" w:themeTint="99"/>
          <w:left w:val="single" w:sz="36" w:space="0" w:color="92CDDC" w:themeColor="accent5" w:themeTint="99"/>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tblGrid>
      <w:tr w:rsidR="00112330" w14:paraId="2072FFC2" w14:textId="77777777" w:rsidTr="003B21C8">
        <w:trPr>
          <w:trHeight w:val="4093"/>
        </w:trPr>
        <w:tc>
          <w:tcPr>
            <w:tcW w:w="3828" w:type="dxa"/>
            <w:shd w:val="clear" w:color="auto" w:fill="F0F8FA"/>
          </w:tcPr>
          <w:bookmarkEnd w:id="0"/>
          <w:p w14:paraId="0B650FE8" w14:textId="77777777" w:rsidR="00112330" w:rsidRPr="00112330" w:rsidRDefault="00112330" w:rsidP="00112330">
            <w:pPr>
              <w:pStyle w:val="Heading1"/>
              <w:framePr w:wrap="auto" w:vAnchor="margin" w:yAlign="inline"/>
            </w:pPr>
            <w:r w:rsidRPr="00112330">
              <w:t>Índice de contenido</w:t>
            </w:r>
          </w:p>
          <w:p w14:paraId="3F1FE6A3" w14:textId="77777777" w:rsidR="00112330" w:rsidRPr="00112330" w:rsidRDefault="00000000" w:rsidP="00112330">
            <w:pPr>
              <w:rPr>
                <w:rStyle w:val="Hyperlink"/>
              </w:rPr>
            </w:pPr>
            <w:hyperlink w:anchor="_Pantalla_principal" w:history="1">
              <w:r w:rsidR="00112330" w:rsidRPr="009E4083">
                <w:rPr>
                  <w:rStyle w:val="Hyperlink"/>
                  <w:rFonts w:ascii="Segoe UI" w:hAnsi="Segoe UI" w:cs="Segoe UI"/>
                  <w:lang w:val="es-MX"/>
                </w:rPr>
                <w:t>Pantalla principal</w:t>
              </w:r>
            </w:hyperlink>
          </w:p>
          <w:p w14:paraId="45DFCD43" w14:textId="77777777" w:rsidR="00112330" w:rsidRPr="00112330" w:rsidRDefault="00000000" w:rsidP="00112330">
            <w:pPr>
              <w:ind w:left="708"/>
              <w:rPr>
                <w:rStyle w:val="Hyperlink"/>
              </w:rPr>
            </w:pPr>
            <w:hyperlink w:anchor="_Descripción" w:history="1">
              <w:r w:rsidR="00112330" w:rsidRPr="009E4083">
                <w:rPr>
                  <w:rStyle w:val="Hyperlink"/>
                  <w:rFonts w:ascii="Segoe UI" w:hAnsi="Segoe UI" w:cs="Segoe UI"/>
                  <w:lang w:val="es-MX"/>
                </w:rPr>
                <w:t>Descripción</w:t>
              </w:r>
            </w:hyperlink>
          </w:p>
          <w:p w14:paraId="35D25935" w14:textId="77777777" w:rsidR="00112330" w:rsidRPr="00112330" w:rsidRDefault="00000000" w:rsidP="00112330">
            <w:pPr>
              <w:ind w:left="708"/>
              <w:rPr>
                <w:rStyle w:val="Hyperlink"/>
              </w:rPr>
            </w:pPr>
            <w:hyperlink w:anchor="_Filtrado" w:history="1">
              <w:r w:rsidR="00112330" w:rsidRPr="009E4083">
                <w:rPr>
                  <w:rStyle w:val="Hyperlink"/>
                  <w:rFonts w:ascii="Segoe UI" w:hAnsi="Segoe UI" w:cs="Segoe UI"/>
                  <w:lang w:val="es-MX"/>
                </w:rPr>
                <w:t>Filtrado</w:t>
              </w:r>
            </w:hyperlink>
          </w:p>
          <w:p w14:paraId="61B5263C" w14:textId="77777777" w:rsidR="00112330" w:rsidRPr="00112330" w:rsidRDefault="00000000" w:rsidP="00112330">
            <w:pPr>
              <w:ind w:left="708"/>
              <w:rPr>
                <w:rStyle w:val="Hyperlink"/>
              </w:rPr>
            </w:pPr>
            <w:hyperlink w:anchor="_Resultados" w:history="1">
              <w:r w:rsidR="00112330" w:rsidRPr="009E4083">
                <w:rPr>
                  <w:rStyle w:val="Hyperlink"/>
                  <w:rFonts w:ascii="Segoe UI" w:hAnsi="Segoe UI" w:cs="Segoe UI"/>
                  <w:lang w:val="es-MX"/>
                </w:rPr>
                <w:t>Resultados</w:t>
              </w:r>
            </w:hyperlink>
          </w:p>
          <w:p w14:paraId="7D88BFC8" w14:textId="77777777" w:rsidR="00112330" w:rsidRPr="00112330" w:rsidRDefault="00000000" w:rsidP="00112330">
            <w:pPr>
              <w:rPr>
                <w:rStyle w:val="Hyperlink"/>
              </w:rPr>
            </w:pPr>
            <w:hyperlink w:anchor="_Operaciones_disponibles" w:history="1">
              <w:r w:rsidR="00112330" w:rsidRPr="009E4083">
                <w:rPr>
                  <w:rStyle w:val="Hyperlink"/>
                  <w:rFonts w:ascii="Segoe UI" w:hAnsi="Segoe UI" w:cs="Segoe UI"/>
                  <w:lang w:val="es-MX"/>
                </w:rPr>
                <w:t>Operaciones disponibles</w:t>
              </w:r>
            </w:hyperlink>
          </w:p>
          <w:p w14:paraId="023262C2" w14:textId="77777777" w:rsidR="00112330" w:rsidRPr="00112330" w:rsidRDefault="00000000" w:rsidP="00112330">
            <w:pPr>
              <w:ind w:left="708"/>
              <w:rPr>
                <w:rStyle w:val="Hyperlink"/>
              </w:rPr>
            </w:pPr>
            <w:hyperlink w:anchor="_Eliminar" w:history="1">
              <w:r w:rsidR="00112330" w:rsidRPr="009E4083">
                <w:rPr>
                  <w:rStyle w:val="Hyperlink"/>
                  <w:rFonts w:ascii="Segoe UI" w:hAnsi="Segoe UI" w:cs="Segoe UI"/>
                  <w:lang w:val="es-MX"/>
                </w:rPr>
                <w:t>Eliminar</w:t>
              </w:r>
            </w:hyperlink>
          </w:p>
          <w:p w14:paraId="62034CC5" w14:textId="77777777" w:rsidR="00112330" w:rsidRPr="00112330" w:rsidRDefault="00000000" w:rsidP="00112330">
            <w:pPr>
              <w:ind w:left="708"/>
              <w:rPr>
                <w:rStyle w:val="Hyperlink"/>
              </w:rPr>
            </w:pPr>
            <w:hyperlink w:anchor="_Agregar_/_editar" w:history="1">
              <w:r w:rsidR="00112330" w:rsidRPr="009E4083">
                <w:rPr>
                  <w:rStyle w:val="Hyperlink"/>
                  <w:rFonts w:ascii="Segoe UI" w:hAnsi="Segoe UI" w:cs="Segoe UI"/>
                  <w:lang w:val="es-MX"/>
                </w:rPr>
                <w:t>Agregar / Editar</w:t>
              </w:r>
            </w:hyperlink>
          </w:p>
          <w:p w14:paraId="33A5066C" w14:textId="77777777" w:rsidR="00112330" w:rsidRPr="00112330" w:rsidRDefault="00000000" w:rsidP="00112330">
            <w:pPr>
              <w:ind w:left="708"/>
              <w:rPr>
                <w:rStyle w:val="Hyperlink"/>
              </w:rPr>
            </w:pPr>
            <w:hyperlink w:anchor="_Datos_solicitados" w:history="1">
              <w:r w:rsidR="00112330" w:rsidRPr="009E4083">
                <w:rPr>
                  <w:rStyle w:val="Hyperlink"/>
                  <w:rFonts w:ascii="Segoe UI" w:hAnsi="Segoe UI" w:cs="Segoe UI"/>
                  <w:lang w:val="es-MX"/>
                </w:rPr>
                <w:t>Datos solicitados</w:t>
              </w:r>
            </w:hyperlink>
          </w:p>
          <w:p w14:paraId="5CF43A72" w14:textId="60229350" w:rsidR="00657D1E" w:rsidRPr="005267D5" w:rsidRDefault="00000000" w:rsidP="003802E3">
            <w:pPr>
              <w:ind w:left="708"/>
              <w:rPr>
                <w:rStyle w:val="Hyperlink"/>
                <w:rFonts w:ascii="Segoe UI" w:hAnsi="Segoe UI" w:cs="Segoe UI"/>
                <w:lang w:val="es-MX"/>
              </w:rPr>
            </w:pPr>
            <w:hyperlink w:anchor="_Registros_duplicados" w:history="1">
              <w:r w:rsidR="00112330" w:rsidRPr="009E4083">
                <w:rPr>
                  <w:rStyle w:val="Hyperlink"/>
                  <w:rFonts w:ascii="Segoe UI" w:hAnsi="Segoe UI" w:cs="Segoe UI"/>
                  <w:lang w:val="es-MX"/>
                </w:rPr>
                <w:t>Registros duplicados</w:t>
              </w:r>
            </w:hyperlink>
          </w:p>
        </w:tc>
      </w:tr>
    </w:tbl>
    <w:p w14:paraId="4A9FFCA0" w14:textId="27895D0B" w:rsidR="00331064" w:rsidRPr="009E4083" w:rsidRDefault="00331064" w:rsidP="008D1020">
      <w:pPr>
        <w:rPr>
          <w:rFonts w:ascii="Segoe UI" w:hAnsi="Segoe UI" w:cs="Segoe UI"/>
          <w:lang w:val="es-MX"/>
        </w:rPr>
      </w:pPr>
    </w:p>
    <w:p w14:paraId="27063E7C" w14:textId="1477AEA4" w:rsidR="00331064" w:rsidRPr="009E4083" w:rsidRDefault="00331064" w:rsidP="009E4083">
      <w:pPr>
        <w:pStyle w:val="Heading2"/>
      </w:pPr>
      <w:bookmarkStart w:id="1" w:name="_Pantalla_principal"/>
      <w:bookmarkEnd w:id="1"/>
      <w:r w:rsidRPr="009E4083">
        <w:t>Pantalla principal</w:t>
      </w:r>
    </w:p>
    <w:p w14:paraId="1C1439C4" w14:textId="5A44D6B7" w:rsidR="00331064" w:rsidRPr="009E4083" w:rsidRDefault="00331064" w:rsidP="008D1020">
      <w:pPr>
        <w:rPr>
          <w:rFonts w:ascii="Segoe UI" w:hAnsi="Segoe UI" w:cs="Segoe UI"/>
          <w:lang w:val="es-MX"/>
        </w:rPr>
      </w:pPr>
      <w:bookmarkStart w:id="2" w:name="_Descripción"/>
      <w:bookmarkEnd w:id="2"/>
    </w:p>
    <w:p w14:paraId="5980EBC5" w14:textId="52F813AB" w:rsidR="00D2474C" w:rsidRPr="00AF3C21" w:rsidRDefault="00D2474C" w:rsidP="00AF3C21">
      <w:pPr>
        <w:pStyle w:val="Heading3"/>
      </w:pPr>
      <w:r w:rsidRPr="00AF3C21">
        <w:t>Descripción</w:t>
      </w:r>
    </w:p>
    <w:p w14:paraId="12177B7D" w14:textId="77777777" w:rsidR="00D2474C" w:rsidRPr="009E4083" w:rsidRDefault="00D2474C" w:rsidP="008D1020">
      <w:pPr>
        <w:rPr>
          <w:rFonts w:ascii="Segoe UI" w:hAnsi="Segoe UI" w:cs="Segoe UI"/>
          <w:lang w:val="es-MX"/>
        </w:rPr>
      </w:pPr>
    </w:p>
    <w:p w14:paraId="00AA0177" w14:textId="57D7CEB1" w:rsidR="00112330" w:rsidRDefault="00ED213D" w:rsidP="008D1020">
      <w:pPr>
        <w:rPr>
          <w:rFonts w:ascii="Segoe UI" w:hAnsi="Segoe UI" w:cs="Segoe UI"/>
          <w:i/>
          <w:lang w:val="es-MX"/>
        </w:rPr>
      </w:pPr>
      <w:r>
        <w:rPr>
          <w:rFonts w:ascii="Segoe UI" w:hAnsi="Segoe UI" w:cs="Segoe UI"/>
          <w:lang w:val="es-MX"/>
        </w:rPr>
        <w:t>E</w:t>
      </w:r>
      <w:r w:rsidRPr="009E4083">
        <w:rPr>
          <w:rFonts w:ascii="Segoe UI" w:hAnsi="Segoe UI" w:cs="Segoe UI"/>
          <w:lang w:val="es-MX"/>
        </w:rPr>
        <w:t xml:space="preserve">n la pantalla se muestra el catálogo general de </w:t>
      </w:r>
      <w:r w:rsidR="00DE1C40">
        <w:rPr>
          <w:rFonts w:ascii="Segoe UI" w:hAnsi="Segoe UI" w:cs="Segoe UI"/>
          <w:lang w:val="es-MX"/>
        </w:rPr>
        <w:t>las matrices</w:t>
      </w:r>
      <w:r>
        <w:rPr>
          <w:rFonts w:ascii="Segoe UI" w:hAnsi="Segoe UI" w:cs="Segoe UI"/>
          <w:i/>
          <w:iCs/>
          <w:lang w:val="es-MX"/>
        </w:rPr>
        <w:t xml:space="preserve"> de alcance </w:t>
      </w:r>
      <w:r w:rsidRPr="009E4083">
        <w:rPr>
          <w:rFonts w:ascii="Segoe UI" w:hAnsi="Segoe UI" w:cs="Segoe UI"/>
          <w:lang w:val="es-MX"/>
        </w:rPr>
        <w:t xml:space="preserve">disponibles para </w:t>
      </w:r>
      <w:r>
        <w:rPr>
          <w:rFonts w:ascii="Segoe UI" w:hAnsi="Segoe UI" w:cs="Segoe UI"/>
          <w:lang w:val="es-MX"/>
        </w:rPr>
        <w:t>Capacitaciones</w:t>
      </w:r>
      <w:r w:rsidRPr="009E4083">
        <w:rPr>
          <w:rFonts w:ascii="Segoe UI" w:hAnsi="Segoe UI" w:cs="Segoe UI"/>
          <w:lang w:val="es-MX"/>
        </w:rPr>
        <w:t xml:space="preserve"> existentes en la aplicación</w:t>
      </w:r>
      <w:r w:rsidR="005267D5">
        <w:rPr>
          <w:rFonts w:ascii="Segoe UI" w:hAnsi="Segoe UI" w:cs="Segoe UI"/>
          <w:i/>
          <w:lang w:val="es-MX"/>
        </w:rPr>
        <w:t>.</w:t>
      </w:r>
    </w:p>
    <w:p w14:paraId="79E35E57" w14:textId="77777777" w:rsidR="00341445" w:rsidRDefault="00341445" w:rsidP="008D1020">
      <w:pPr>
        <w:rPr>
          <w:rFonts w:ascii="Segoe UI" w:hAnsi="Segoe UI" w:cs="Segoe UI"/>
          <w:lang w:val="es-MX"/>
        </w:rPr>
      </w:pPr>
    </w:p>
    <w:p w14:paraId="456997AF" w14:textId="4447E547" w:rsidR="0048428C" w:rsidRPr="00341445" w:rsidRDefault="00341445" w:rsidP="006B761B">
      <w:pPr>
        <w:rPr>
          <w:rFonts w:ascii="Segoe UI" w:hAnsi="Segoe UI" w:cs="Segoe UI"/>
          <w:lang w:val="es-MX"/>
        </w:rPr>
      </w:pPr>
      <w:r w:rsidRPr="00341445">
        <w:rPr>
          <w:rFonts w:ascii="Segoe UI" w:hAnsi="Segoe UI" w:cs="Segoe UI"/>
          <w:noProof/>
          <w:lang w:val="es-MX"/>
        </w:rPr>
        <w:drawing>
          <wp:inline distT="0" distB="0" distL="0" distR="0" wp14:anchorId="1533B035" wp14:editId="792239A5">
            <wp:extent cx="10437628" cy="4962422"/>
            <wp:effectExtent l="152400" t="152400" r="363855" b="3530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456324" cy="4971311"/>
                    </a:xfrm>
                    <a:prstGeom prst="rect">
                      <a:avLst/>
                    </a:prstGeom>
                    <a:ln>
                      <a:noFill/>
                    </a:ln>
                    <a:effectLst>
                      <a:outerShdw blurRad="292100" dist="139700" dir="2700000" algn="tl" rotWithShape="0">
                        <a:srgbClr val="333333">
                          <a:alpha val="65000"/>
                        </a:srgbClr>
                      </a:outerShdw>
                    </a:effectLst>
                  </pic:spPr>
                </pic:pic>
              </a:graphicData>
            </a:graphic>
          </wp:inline>
        </w:drawing>
      </w:r>
    </w:p>
    <w:p w14:paraId="19FD9D66" w14:textId="77777777" w:rsidR="006B761B" w:rsidRPr="009E4083" w:rsidRDefault="006B761B" w:rsidP="006B761B">
      <w:pPr>
        <w:rPr>
          <w:rFonts w:ascii="Segoe UI" w:hAnsi="Segoe UI" w:cs="Segoe UI"/>
          <w:lang w:val="es-MX"/>
        </w:rPr>
      </w:pPr>
    </w:p>
    <w:p w14:paraId="1003F224" w14:textId="5AF7D7A2" w:rsidR="00D2474C" w:rsidRPr="009E4083" w:rsidRDefault="00C94472" w:rsidP="00AF3C21">
      <w:pPr>
        <w:pStyle w:val="Heading3"/>
        <w:rPr>
          <w:lang w:val="es-MX"/>
        </w:rPr>
      </w:pPr>
      <w:r w:rsidRPr="009E4083">
        <w:rPr>
          <w:noProof/>
        </w:rPr>
        <mc:AlternateContent>
          <mc:Choice Requires="wps">
            <w:drawing>
              <wp:anchor distT="45720" distB="45720" distL="114300" distR="114300" simplePos="0" relativeHeight="251669504" behindDoc="0" locked="0" layoutInCell="1" allowOverlap="0" wp14:anchorId="4BD257E7" wp14:editId="702DCE60">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617C937A"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D257E7" id="_x0000_t202" coordsize="21600,21600" o:spt="202" path="m,l,21600r21600,l21600,xe">
                <v:stroke joinstyle="miter"/>
                <v:path gradientshapeok="t" o:connecttype="rect"/>
              </v:shapetype>
              <v:shape id="Text Box 2" o:spid="_x0000_s1026"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" o:allowoverlap="f" fillcolor="#f0f8fa" stroked="f">
                <v:shadow on="t" color="#548dd4 [1951]" opacity=".5" offset="-6pt,-6pt"/>
                <v:textbox>
                  <w:txbxContent>
                    <w:p w14:paraId="64E36290" w14:textId="617C937A"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bookmarkStart w:id="3" w:name="_Filtrado"/>
      <w:bookmarkEnd w:id="3"/>
      <w:r w:rsidR="00D2474C" w:rsidRPr="009E4083">
        <w:rPr>
          <w:lang w:val="es-MX"/>
        </w:rPr>
        <w:t>Filtrado</w:t>
      </w:r>
    </w:p>
    <w:p w14:paraId="1ABE14F5" w14:textId="50144C0A" w:rsidR="00D2474C" w:rsidRPr="009E4083" w:rsidRDefault="00D2474C" w:rsidP="008E4DF8">
      <w:pPr>
        <w:rPr>
          <w:rFonts w:ascii="Segoe UI" w:hAnsi="Segoe UI" w:cs="Segoe UI"/>
          <w:lang w:val="es-MX"/>
        </w:rPr>
      </w:pPr>
    </w:p>
    <w:p w14:paraId="593B1965" w14:textId="004EF521" w:rsidR="00341445" w:rsidRDefault="00341445" w:rsidP="00341445">
      <w:pPr>
        <w:rPr>
          <w:rFonts w:ascii="Segoe UI" w:hAnsi="Segoe UI" w:cs="Segoe UI"/>
          <w:lang w:val="es-MX"/>
        </w:rPr>
      </w:pPr>
      <w:r w:rsidRPr="00341445">
        <w:rPr>
          <w:rFonts w:ascii="Segoe UI" w:hAnsi="Segoe UI" w:cs="Segoe UI"/>
          <w:noProof/>
          <w:lang w:val="es-MX"/>
        </w:rPr>
        <w:drawing>
          <wp:anchor distT="0" distB="0" distL="114300" distR="114300" simplePos="0" relativeHeight="251661312" behindDoc="0" locked="0" layoutInCell="1" allowOverlap="1" wp14:anchorId="7457FFAC" wp14:editId="109913B1">
            <wp:simplePos x="0" y="0"/>
            <wp:positionH relativeFrom="margin">
              <wp:align>left</wp:align>
            </wp:positionH>
            <wp:positionV relativeFrom="margin">
              <wp:posOffset>9011285</wp:posOffset>
            </wp:positionV>
            <wp:extent cx="6781800" cy="1438275"/>
            <wp:effectExtent l="152400" t="152400" r="361950" b="3714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bwMode="auto">
                    <a:xfrm>
                      <a:off x="0" y="0"/>
                      <a:ext cx="6827780" cy="14485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975611" w14:textId="46ECCAB2" w:rsidR="005267D5" w:rsidRPr="00341445" w:rsidRDefault="00ED213D" w:rsidP="00341445">
      <w:pPr>
        <w:rPr>
          <w:rFonts w:ascii="Segoe UI" w:hAnsi="Segoe UI" w:cs="Segoe UI"/>
          <w:lang w:val="es-MX"/>
        </w:rPr>
      </w:pPr>
      <w:r w:rsidRPr="00341445">
        <w:rPr>
          <w:rFonts w:ascii="Segoe UI" w:hAnsi="Segoe UI" w:cs="Segoe UI"/>
          <w:lang w:val="es-MX"/>
        </w:rPr>
        <w:t>El listado de Matri</w:t>
      </w:r>
      <w:r w:rsidR="006133B4">
        <w:rPr>
          <w:rFonts w:ascii="Segoe UI" w:hAnsi="Segoe UI" w:cs="Segoe UI"/>
          <w:lang w:val="es-MX"/>
        </w:rPr>
        <w:t>z</w:t>
      </w:r>
      <w:r w:rsidRPr="00341445">
        <w:rPr>
          <w:rFonts w:ascii="Segoe UI" w:hAnsi="Segoe UI" w:cs="Segoe UI"/>
          <w:lang w:val="es-MX"/>
        </w:rPr>
        <w:t xml:space="preserve"> Alcance que se muestra en la página principal del mantenimiento puede ser filtrado utilizando los campos disponibles para ello en la parte superior de la ventana se filtra por código o por nombre. Al incluir uno o más filtros y hacer clic sobre el botón Buscar se listarán las matrices de alcance que cumplan todos los criterios de búsqueda especificados</w:t>
      </w:r>
      <w:r w:rsidR="005267D5" w:rsidRPr="00341445">
        <w:rPr>
          <w:rFonts w:ascii="Segoe UI" w:hAnsi="Segoe UI" w:cs="Segoe UI"/>
          <w:lang w:val="es-MX"/>
        </w:rPr>
        <w:t xml:space="preserve">. </w:t>
      </w:r>
    </w:p>
    <w:p w14:paraId="29D41B15" w14:textId="616BB533" w:rsidR="00AF3C21" w:rsidRDefault="00AF3C21" w:rsidP="008E4DF8">
      <w:pPr>
        <w:rPr>
          <w:rFonts w:ascii="Segoe UI" w:hAnsi="Segoe UI" w:cs="Segoe UI"/>
          <w:lang w:val="es-MX"/>
        </w:rPr>
      </w:pPr>
    </w:p>
    <w:p w14:paraId="7C136055" w14:textId="0E6391EC" w:rsidR="00324EBE" w:rsidRDefault="00324EBE" w:rsidP="008E4DF8">
      <w:pPr>
        <w:rPr>
          <w:rFonts w:ascii="Segoe UI" w:hAnsi="Segoe UI" w:cs="Segoe UI"/>
          <w:lang w:val="es-MX"/>
        </w:rPr>
      </w:pPr>
    </w:p>
    <w:p w14:paraId="1CE1B3B9" w14:textId="703181D6" w:rsidR="00324EBE" w:rsidRDefault="00324EBE" w:rsidP="008E4DF8">
      <w:pPr>
        <w:rPr>
          <w:rFonts w:ascii="Segoe UI" w:hAnsi="Segoe UI" w:cs="Segoe UI"/>
          <w:lang w:val="es-MX"/>
        </w:rPr>
      </w:pPr>
    </w:p>
    <w:p w14:paraId="364EE62E" w14:textId="77777777" w:rsidR="00C158AD" w:rsidRPr="009E4083" w:rsidRDefault="00C158AD" w:rsidP="008E4DF8">
      <w:pPr>
        <w:rPr>
          <w:rFonts w:ascii="Segoe UI" w:hAnsi="Segoe UI" w:cs="Segoe UI"/>
          <w:lang w:val="es-MX"/>
        </w:rPr>
      </w:pPr>
    </w:p>
    <w:p w14:paraId="13F29DC9" w14:textId="5A763954" w:rsidR="00D2474C" w:rsidRPr="009E4083" w:rsidRDefault="00EE1D63" w:rsidP="00AF3C21">
      <w:pPr>
        <w:pStyle w:val="Heading3"/>
        <w:rPr>
          <w:lang w:val="es-MX"/>
        </w:rPr>
      </w:pPr>
      <w:bookmarkStart w:id="4" w:name="_Resultados"/>
      <w:bookmarkEnd w:id="4"/>
      <w:r w:rsidRPr="009E4083">
        <w:rPr>
          <w:noProof/>
        </w:rPr>
        <mc:AlternateContent>
          <mc:Choice Requires="wps">
            <w:drawing>
              <wp:anchor distT="45720" distB="45720" distL="114300" distR="114300" simplePos="0" relativeHeight="251671552" behindDoc="0" locked="0" layoutInCell="1" allowOverlap="0" wp14:anchorId="05ADB4E5" wp14:editId="147790D7">
                <wp:simplePos x="0" y="0"/>
                <wp:positionH relativeFrom="margin">
                  <wp:align>right</wp:align>
                </wp:positionH>
                <wp:positionV relativeFrom="margin">
                  <wp:posOffset>10079990</wp:posOffset>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7E22672F"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7" type="#_x0000_t202" style="position:absolute;left:0;text-align:left;margin-left:23.05pt;margin-top:793.7pt;width:74.25pt;height:28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" o:allowoverlap="f" fillcolor="#f0f8fa" stroked="f">
                <v:shadow on="t" color="#548dd4 [1951]" opacity=".5" offset="-6pt,-6pt"/>
                <v:textbox>
                  <w:txbxContent>
                    <w:p w14:paraId="3D619ACA" w14:textId="7E22672F"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Resultados</w:t>
      </w:r>
    </w:p>
    <w:p w14:paraId="42934287" w14:textId="36D31EBB" w:rsidR="00D2474C" w:rsidRPr="009E4083" w:rsidRDefault="00D2474C" w:rsidP="008E4DF8">
      <w:pPr>
        <w:rPr>
          <w:rFonts w:ascii="Segoe UI" w:hAnsi="Segoe UI" w:cs="Segoe UI"/>
          <w:lang w:val="es-MX"/>
        </w:rPr>
      </w:pPr>
    </w:p>
    <w:p w14:paraId="4C3B7568" w14:textId="6EBB8F18" w:rsidR="005267D5" w:rsidRPr="009E4083" w:rsidRDefault="00FB347B" w:rsidP="005267D5">
      <w:pPr>
        <w:rPr>
          <w:rFonts w:ascii="Segoe UI" w:hAnsi="Segoe UI" w:cs="Segoe UI"/>
          <w:lang w:val="es-MX"/>
        </w:rPr>
      </w:pPr>
      <w:bookmarkStart w:id="5" w:name="_Operaciones_disponibles"/>
      <w:bookmarkEnd w:id="5"/>
      <w:r w:rsidRPr="009E4083">
        <w:rPr>
          <w:noProof/>
        </w:rPr>
        <w:drawing>
          <wp:anchor distT="0" distB="0" distL="114300" distR="114300" simplePos="0" relativeHeight="251663360" behindDoc="0" locked="0" layoutInCell="1" allowOverlap="1" wp14:anchorId="39BBE3CC" wp14:editId="05BD1705">
            <wp:simplePos x="0" y="0"/>
            <wp:positionH relativeFrom="margin">
              <wp:posOffset>-624205</wp:posOffset>
            </wp:positionH>
            <wp:positionV relativeFrom="margin">
              <wp:posOffset>-9385300</wp:posOffset>
            </wp:positionV>
            <wp:extent cx="6289675" cy="1429385"/>
            <wp:effectExtent l="152400" t="152400" r="358775" b="36131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bwMode="auto">
                    <a:xfrm>
                      <a:off x="0" y="0"/>
                      <a:ext cx="6289675" cy="142938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213D" w:rsidRPr="009E4083">
        <w:rPr>
          <w:rFonts w:ascii="Segoe UI" w:hAnsi="Segoe UI" w:cs="Segoe UI"/>
          <w:lang w:val="es-MX"/>
        </w:rPr>
        <w:t>La cantidad de registros recuperados, así como la cantidad de páginas en los que se dividen se mostrarán al pie de la tabla de resultados, donde también podrá seleccionar la página deseada para explorarlos. También puede ordenar los resultados por cada una de las columnas dando clic sobre su encabezado para mostrarlos tanto de manera ascendente como descendente repitiendo el clic sobre el encabezado. Esta operación ordenará todos los registros de todas las páginas disponibles y mostrará los resultados según su preferencia</w:t>
      </w:r>
      <w:r w:rsidR="005267D5" w:rsidRPr="009E4083">
        <w:rPr>
          <w:rFonts w:ascii="Segoe UI" w:hAnsi="Segoe UI" w:cs="Segoe UI"/>
          <w:lang w:val="es-MX"/>
        </w:rPr>
        <w:t>.</w:t>
      </w:r>
    </w:p>
    <w:p w14:paraId="5F152E86" w14:textId="7213E65B" w:rsidR="005267D5" w:rsidRDefault="005267D5" w:rsidP="008E4DF8">
      <w:pPr>
        <w:rPr>
          <w:rFonts w:ascii="Segoe UI" w:hAnsi="Segoe UI" w:cs="Segoe UI"/>
          <w:lang w:val="es-MX"/>
        </w:rPr>
      </w:pPr>
    </w:p>
    <w:p w14:paraId="007922E1" w14:textId="423BC1EB" w:rsidR="001575AE" w:rsidRDefault="001575AE" w:rsidP="008E4DF8">
      <w:pPr>
        <w:rPr>
          <w:rFonts w:ascii="Segoe UI" w:hAnsi="Segoe UI" w:cs="Segoe UI"/>
          <w:lang w:val="es-MX"/>
        </w:rPr>
      </w:pPr>
    </w:p>
    <w:p w14:paraId="098B2659" w14:textId="7C3781C4" w:rsidR="001575AE" w:rsidRDefault="001575AE" w:rsidP="008E4DF8">
      <w:pPr>
        <w:rPr>
          <w:rFonts w:ascii="Segoe UI" w:hAnsi="Segoe UI" w:cs="Segoe UI"/>
          <w:lang w:val="es-MX"/>
        </w:rPr>
      </w:pPr>
    </w:p>
    <w:p w14:paraId="787A36EF" w14:textId="039A5D0C" w:rsidR="001D2688" w:rsidRDefault="001D2688" w:rsidP="008E4DF8">
      <w:pPr>
        <w:rPr>
          <w:rFonts w:ascii="Segoe UI" w:hAnsi="Segoe UI" w:cs="Segoe UI"/>
          <w:lang w:val="es-MX"/>
        </w:rPr>
      </w:pPr>
    </w:p>
    <w:p w14:paraId="53F05054" w14:textId="77777777" w:rsidR="001D2688" w:rsidRPr="009E4083" w:rsidRDefault="001D2688" w:rsidP="008E4DF8">
      <w:pPr>
        <w:rPr>
          <w:rFonts w:ascii="Segoe UI" w:hAnsi="Segoe UI" w:cs="Segoe UI"/>
          <w:lang w:val="es-MX"/>
        </w:rPr>
      </w:pPr>
    </w:p>
    <w:p w14:paraId="19847311" w14:textId="59E6CD0D" w:rsidR="00D2474C" w:rsidRPr="009E4083" w:rsidRDefault="00D2474C" w:rsidP="009E4083">
      <w:pPr>
        <w:pStyle w:val="Heading2"/>
      </w:pPr>
      <w:r w:rsidRPr="009E4083">
        <w:t>Operaciones disponibles</w:t>
      </w:r>
    </w:p>
    <w:p w14:paraId="0920F7E5" w14:textId="07C0B524" w:rsidR="00F03BE3" w:rsidRPr="009E4083" w:rsidRDefault="00F03BE3" w:rsidP="008E4DF8">
      <w:pPr>
        <w:rPr>
          <w:rFonts w:ascii="Segoe UI" w:hAnsi="Segoe UI" w:cs="Segoe UI"/>
          <w:lang w:val="es-MX"/>
        </w:rPr>
      </w:pPr>
    </w:p>
    <w:p w14:paraId="5E1B9DF1" w14:textId="4FB65B63" w:rsidR="00332067" w:rsidRPr="009E4083" w:rsidRDefault="002472A2" w:rsidP="008E4DF8">
      <w:pPr>
        <w:rPr>
          <w:rFonts w:ascii="Segoe UI" w:hAnsi="Segoe UI" w:cs="Segoe UI"/>
          <w:lang w:val="es-MX"/>
        </w:rPr>
      </w:pPr>
      <w:r w:rsidRPr="009E4083">
        <w:rPr>
          <w:noProof/>
          <w:snapToGrid/>
        </w:rPr>
        <w:drawing>
          <wp:anchor distT="0" distB="0" distL="114300" distR="114300" simplePos="0" relativeHeight="251665408" behindDoc="0" locked="0" layoutInCell="1" allowOverlap="1" wp14:anchorId="782E103F" wp14:editId="59726F3B">
            <wp:simplePos x="0" y="0"/>
            <wp:positionH relativeFrom="margin">
              <wp:posOffset>-624173</wp:posOffset>
            </wp:positionH>
            <wp:positionV relativeFrom="margin">
              <wp:posOffset>-12766180</wp:posOffset>
            </wp:positionV>
            <wp:extent cx="2461525" cy="655122"/>
            <wp:effectExtent l="152400" t="152400" r="358140" b="35496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476237" cy="65903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13C5" w:rsidRPr="009E4083">
        <w:rPr>
          <w:rFonts w:ascii="Segoe UI" w:hAnsi="Segoe UI" w:cs="Segoe UI"/>
          <w:lang w:val="es-MX"/>
        </w:rPr>
        <w:t xml:space="preserve">En el mantenimiento de </w:t>
      </w:r>
      <w:r w:rsidR="007B13C5">
        <w:rPr>
          <w:rFonts w:ascii="Segoe UI" w:hAnsi="Segoe UI" w:cs="Segoe UI"/>
          <w:i/>
          <w:iCs/>
          <w:lang w:val="es-MX"/>
        </w:rPr>
        <w:t>Matri</w:t>
      </w:r>
      <w:r w:rsidR="006133B4">
        <w:rPr>
          <w:rFonts w:ascii="Segoe UI" w:hAnsi="Segoe UI" w:cs="Segoe UI"/>
          <w:i/>
          <w:iCs/>
          <w:lang w:val="es-MX"/>
        </w:rPr>
        <w:t>z</w:t>
      </w:r>
      <w:r w:rsidR="007B13C5">
        <w:rPr>
          <w:rFonts w:ascii="Segoe UI" w:hAnsi="Segoe UI" w:cs="Segoe UI"/>
          <w:i/>
          <w:iCs/>
          <w:lang w:val="es-MX"/>
        </w:rPr>
        <w:t xml:space="preserve"> Alcance </w:t>
      </w:r>
      <w:r w:rsidR="007B13C5" w:rsidRPr="009E4083">
        <w:rPr>
          <w:rFonts w:ascii="Segoe UI" w:hAnsi="Segoe UI" w:cs="Segoe UI"/>
          <w:lang w:val="es-MX"/>
        </w:rPr>
        <w:t>se puede agregar</w:t>
      </w:r>
      <w:r w:rsidR="007B13C5">
        <w:rPr>
          <w:rFonts w:ascii="Segoe UI" w:hAnsi="Segoe UI" w:cs="Segoe UI"/>
          <w:lang w:val="es-MX"/>
        </w:rPr>
        <w:t xml:space="preserve"> registros,</w:t>
      </w:r>
      <w:r w:rsidR="007B13C5" w:rsidRPr="009E4083">
        <w:rPr>
          <w:rFonts w:ascii="Segoe UI" w:hAnsi="Segoe UI" w:cs="Segoe UI"/>
          <w:lang w:val="es-MX"/>
        </w:rPr>
        <w:t xml:space="preserve"> editar o eliminar </w:t>
      </w:r>
      <w:r w:rsidR="007B13C5">
        <w:rPr>
          <w:rFonts w:ascii="Segoe UI" w:hAnsi="Segoe UI" w:cs="Segoe UI"/>
          <w:lang w:val="es-MX"/>
        </w:rPr>
        <w:t>registros</w:t>
      </w:r>
      <w:r w:rsidR="007B13C5" w:rsidRPr="00793B72">
        <w:rPr>
          <w:rFonts w:ascii="Segoe UI" w:hAnsi="Segoe UI" w:cs="Segoe UI"/>
          <w:lang w:val="es-MX"/>
        </w:rPr>
        <w:t xml:space="preserve"> </w:t>
      </w:r>
      <w:r w:rsidR="007B13C5" w:rsidRPr="009E4083">
        <w:rPr>
          <w:rFonts w:ascii="Segoe UI" w:hAnsi="Segoe UI" w:cs="Segoe UI"/>
          <w:lang w:val="es-MX"/>
        </w:rPr>
        <w:t xml:space="preserve">existentes, así como reactivar </w:t>
      </w:r>
      <w:r w:rsidR="007B13C5">
        <w:rPr>
          <w:rFonts w:ascii="Segoe UI" w:hAnsi="Segoe UI" w:cs="Segoe UI"/>
          <w:lang w:val="es-MX"/>
        </w:rPr>
        <w:t xml:space="preserve">registro </w:t>
      </w:r>
      <w:r w:rsidR="007B13C5" w:rsidRPr="009E4083">
        <w:rPr>
          <w:rFonts w:ascii="Segoe UI" w:hAnsi="Segoe UI" w:cs="Segoe UI"/>
          <w:lang w:val="es-MX"/>
        </w:rPr>
        <w:t>previamente borrad</w:t>
      </w:r>
      <w:r w:rsidR="007B13C5">
        <w:rPr>
          <w:rFonts w:ascii="Segoe UI" w:hAnsi="Segoe UI" w:cs="Segoe UI"/>
          <w:lang w:val="es-MX"/>
        </w:rPr>
        <w:t>o</w:t>
      </w:r>
      <w:r w:rsidR="006A72FC">
        <w:rPr>
          <w:rFonts w:ascii="Segoe UI" w:hAnsi="Segoe UI" w:cs="Segoe UI"/>
          <w:lang w:val="es-MX"/>
        </w:rPr>
        <w:t>s</w:t>
      </w:r>
      <w:r w:rsidR="00332067" w:rsidRPr="009E4083">
        <w:rPr>
          <w:rFonts w:ascii="Segoe UI" w:hAnsi="Segoe UI" w:cs="Segoe UI"/>
          <w:lang w:val="es-MX"/>
        </w:rPr>
        <w:t xml:space="preserve">. </w:t>
      </w:r>
    </w:p>
    <w:p w14:paraId="5EC129A4" w14:textId="497F68BA" w:rsidR="00332067" w:rsidRDefault="00332067" w:rsidP="008E4DF8">
      <w:pPr>
        <w:rPr>
          <w:rFonts w:ascii="Segoe UI" w:hAnsi="Segoe UI" w:cs="Segoe UI"/>
          <w:lang w:val="es-MX"/>
        </w:rPr>
      </w:pPr>
    </w:p>
    <w:p w14:paraId="37E191D2" w14:textId="63A3EE7E" w:rsidR="00C158AD" w:rsidRDefault="00C158AD" w:rsidP="008E4DF8">
      <w:pPr>
        <w:rPr>
          <w:rFonts w:ascii="Segoe UI" w:hAnsi="Segoe UI" w:cs="Segoe UI"/>
          <w:lang w:val="es-MX"/>
        </w:rPr>
      </w:pPr>
    </w:p>
    <w:p w14:paraId="2301435F" w14:textId="77777777" w:rsidR="00C158AD" w:rsidRPr="009E4083" w:rsidRDefault="00C158AD" w:rsidP="008E4DF8">
      <w:pPr>
        <w:rPr>
          <w:rFonts w:ascii="Segoe UI" w:hAnsi="Segoe UI" w:cs="Segoe UI"/>
          <w:lang w:val="es-MX"/>
        </w:rPr>
      </w:pPr>
    </w:p>
    <w:p w14:paraId="0AA5DC62" w14:textId="5FAC934C" w:rsidR="00D2474C" w:rsidRPr="009E4083" w:rsidRDefault="0046646A" w:rsidP="00AF3C21">
      <w:pPr>
        <w:pStyle w:val="Heading3"/>
        <w:rPr>
          <w:lang w:val="es-MX"/>
        </w:rPr>
      </w:pPr>
      <w:bookmarkStart w:id="6" w:name="_Eliminar"/>
      <w:bookmarkEnd w:id="6"/>
      <w:r w:rsidRPr="009E4083">
        <w:rPr>
          <w:noProof/>
        </w:rPr>
        <mc:AlternateContent>
          <mc:Choice Requires="wps">
            <w:drawing>
              <wp:anchor distT="45720" distB="45720" distL="114300" distR="114300" simplePos="0" relativeHeight="251673600" behindDoc="0" locked="0" layoutInCell="1" allowOverlap="0" wp14:anchorId="379939BB" wp14:editId="5522BAE5">
                <wp:simplePos x="0" y="0"/>
                <wp:positionH relativeFrom="margin">
                  <wp:align>right</wp:align>
                </wp:positionH>
                <wp:positionV relativeFrom="margin">
                  <wp:posOffset>15415895</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3460841" w14:textId="3A52AB34"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8" type="#_x0000_t202" style="position:absolute;left:0;text-align:left;margin-left:23.05pt;margin-top:1213.85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" o:allowoverlap="f" fillcolor="#f0f8fa" stroked="f">
                <v:shadow on="t" color="#548dd4 [1951]" opacity=".5" offset="-6pt,-6pt"/>
                <v:textbox>
                  <w:txbxContent>
                    <w:p w14:paraId="33460841" w14:textId="3A52AB34"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Eliminar</w:t>
      </w:r>
    </w:p>
    <w:p w14:paraId="587E360B" w14:textId="77777777" w:rsidR="00D2474C" w:rsidRPr="009E4083" w:rsidRDefault="00D2474C" w:rsidP="008E4DF8">
      <w:pPr>
        <w:rPr>
          <w:rFonts w:ascii="Segoe UI" w:hAnsi="Segoe UI" w:cs="Segoe UI"/>
          <w:lang w:val="es-MX"/>
        </w:rPr>
      </w:pPr>
    </w:p>
    <w:p w14:paraId="6A87D91D" w14:textId="0D443059" w:rsidR="007B13C5" w:rsidRDefault="007B13C5" w:rsidP="007B13C5">
      <w:pPr>
        <w:rPr>
          <w:rFonts w:ascii="Segoe UI" w:hAnsi="Segoe UI" w:cs="Segoe UI"/>
          <w:lang w:val="es-MX"/>
        </w:rPr>
      </w:pPr>
      <w:r w:rsidRPr="009E4083">
        <w:rPr>
          <w:rFonts w:ascii="Segoe UI" w:hAnsi="Segoe UI" w:cs="Segoe UI"/>
          <w:lang w:val="es-MX"/>
        </w:rPr>
        <w:t xml:space="preserve">Para eliminar un registro, seleccione el registro deseado en el listado de </w:t>
      </w:r>
      <w:r>
        <w:rPr>
          <w:rFonts w:ascii="Segoe UI" w:hAnsi="Segoe UI" w:cs="Segoe UI"/>
          <w:lang w:val="es-MX"/>
        </w:rPr>
        <w:t>Matri</w:t>
      </w:r>
      <w:r w:rsidR="006133B4">
        <w:rPr>
          <w:rFonts w:ascii="Segoe UI" w:hAnsi="Segoe UI" w:cs="Segoe UI"/>
          <w:lang w:val="es-MX"/>
        </w:rPr>
        <w:t>z</w:t>
      </w:r>
      <w:r>
        <w:rPr>
          <w:rFonts w:ascii="Segoe UI" w:hAnsi="Segoe UI" w:cs="Segoe UI"/>
          <w:lang w:val="es-MX"/>
        </w:rPr>
        <w:t xml:space="preserve"> Alcance</w:t>
      </w:r>
      <w:r w:rsidRPr="009E4083">
        <w:rPr>
          <w:rFonts w:ascii="Segoe UI" w:hAnsi="Segoe UI" w:cs="Segoe UI"/>
          <w:lang w:val="es-MX"/>
        </w:rPr>
        <w:t xml:space="preserve"> disponible</w:t>
      </w:r>
      <w:r>
        <w:rPr>
          <w:rFonts w:ascii="Segoe UI" w:hAnsi="Segoe UI" w:cs="Segoe UI"/>
          <w:lang w:val="es-MX"/>
        </w:rPr>
        <w:t>s</w:t>
      </w:r>
      <w:r w:rsidRPr="009E4083">
        <w:rPr>
          <w:rFonts w:ascii="Segoe UI" w:hAnsi="Segoe UI" w:cs="Segoe UI"/>
          <w:lang w:val="es-MX"/>
        </w:rPr>
        <w:t xml:space="preserve"> y haga clic sobre el botón eliminar. Inmediatamente el sistema mostrará una pantalla de confirmación donde podrá proceder con la operación o cancelar la misma.</w:t>
      </w:r>
    </w:p>
    <w:p w14:paraId="78A128A4" w14:textId="77777777" w:rsidR="007B13C5" w:rsidRPr="009E4083" w:rsidRDefault="007B13C5" w:rsidP="007B13C5">
      <w:pPr>
        <w:rPr>
          <w:rFonts w:ascii="Segoe UI" w:hAnsi="Segoe UI" w:cs="Segoe UI"/>
          <w:lang w:val="es-MX"/>
        </w:rPr>
      </w:pPr>
    </w:p>
    <w:p w14:paraId="0153C1C4" w14:textId="59A10620" w:rsidR="00D948AF" w:rsidRPr="009E4083" w:rsidRDefault="007B13C5" w:rsidP="007B13C5">
      <w:pPr>
        <w:rPr>
          <w:rFonts w:ascii="Segoe UI" w:hAnsi="Segoe UI" w:cs="Segoe UI"/>
          <w:lang w:val="es-MX"/>
        </w:rPr>
      </w:pPr>
      <w:r w:rsidRPr="009E4083">
        <w:rPr>
          <w:rFonts w:ascii="Segoe UI" w:hAnsi="Segoe UI" w:cs="Segoe UI"/>
          <w:lang w:val="es-MX"/>
        </w:rPr>
        <w:t>Al confirmar la operación de eliminado, el sistema deshabilitará el registro, pero conservará su información para la historia de los datos de manera que será posible recuperar este registro en el futuro</w:t>
      </w:r>
      <w:r w:rsidR="005267D5" w:rsidRPr="009E4083">
        <w:rPr>
          <w:rFonts w:ascii="Segoe UI" w:hAnsi="Segoe UI" w:cs="Segoe UI"/>
          <w:lang w:val="es-MX"/>
        </w:rPr>
        <w:t>.</w:t>
      </w:r>
    </w:p>
    <w:p w14:paraId="46610D72" w14:textId="77777777" w:rsidR="00D948AF" w:rsidRPr="009E4083" w:rsidRDefault="00D948AF" w:rsidP="008E4DF8">
      <w:pPr>
        <w:rPr>
          <w:rFonts w:ascii="Segoe UI" w:hAnsi="Segoe UI" w:cs="Segoe UI"/>
          <w:lang w:val="es-MX"/>
        </w:rPr>
      </w:pPr>
    </w:p>
    <w:p w14:paraId="42680975" w14:textId="3EFDB1E3" w:rsidR="00D2474C" w:rsidRPr="009E4083" w:rsidRDefault="00C94472" w:rsidP="00AF3C21">
      <w:pPr>
        <w:pStyle w:val="Heading3"/>
        <w:rPr>
          <w:lang w:val="es-MX"/>
        </w:rPr>
      </w:pPr>
      <w:bookmarkStart w:id="7" w:name="_Agregar_/_editar"/>
      <w:bookmarkEnd w:id="7"/>
      <w:r w:rsidRPr="009E4083">
        <w:rPr>
          <w:noProof/>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2972A4B" w14:textId="21FD0E99"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29"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mo48t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2972A4B" w14:textId="21FD0E99"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 xml:space="preserve">Agregar / </w:t>
      </w:r>
      <w:r w:rsidR="009E4083">
        <w:rPr>
          <w:lang w:val="es-MX"/>
        </w:rPr>
        <w:t>E</w:t>
      </w:r>
      <w:r w:rsidR="00D2474C" w:rsidRPr="009E4083">
        <w:rPr>
          <w:lang w:val="es-MX"/>
        </w:rPr>
        <w:t>ditar</w:t>
      </w:r>
    </w:p>
    <w:p w14:paraId="67FAB88E" w14:textId="77777777" w:rsidR="00D2474C" w:rsidRPr="009E4083" w:rsidRDefault="00D2474C" w:rsidP="008E4DF8">
      <w:pPr>
        <w:rPr>
          <w:rFonts w:ascii="Segoe UI" w:hAnsi="Segoe UI" w:cs="Segoe UI"/>
          <w:lang w:val="es-MX"/>
        </w:rPr>
      </w:pPr>
    </w:p>
    <w:p w14:paraId="1BB5E96F" w14:textId="425C52CE" w:rsidR="00332067" w:rsidRPr="009E4083" w:rsidRDefault="007B13C5" w:rsidP="008E4DF8">
      <w:pPr>
        <w:rPr>
          <w:rFonts w:ascii="Segoe UI" w:hAnsi="Segoe UI" w:cs="Segoe UI"/>
          <w:lang w:val="es-MX"/>
        </w:rPr>
      </w:pPr>
      <w:r w:rsidRPr="009E4083">
        <w:rPr>
          <w:rFonts w:ascii="Segoe UI" w:hAnsi="Segoe UI" w:cs="Segoe UI"/>
          <w:lang w:val="es-MX"/>
        </w:rPr>
        <w:t xml:space="preserve">Si se desea agregar </w:t>
      </w:r>
      <w:r>
        <w:rPr>
          <w:rFonts w:ascii="Segoe UI" w:hAnsi="Segoe UI" w:cs="Segoe UI"/>
          <w:lang w:val="es-MX"/>
        </w:rPr>
        <w:t>un nuevo</w:t>
      </w:r>
      <w:r w:rsidRPr="009E4083">
        <w:rPr>
          <w:rFonts w:ascii="Segoe UI" w:hAnsi="Segoe UI" w:cs="Segoe UI"/>
          <w:lang w:val="es-MX"/>
        </w:rPr>
        <w:t xml:space="preserve"> </w:t>
      </w:r>
      <w:r>
        <w:rPr>
          <w:rFonts w:ascii="Segoe UI" w:hAnsi="Segoe UI" w:cs="Segoe UI"/>
          <w:lang w:val="es-MX"/>
        </w:rPr>
        <w:t xml:space="preserve">Matriz Alcance </w:t>
      </w:r>
      <w:r w:rsidRPr="009E4083">
        <w:rPr>
          <w:rFonts w:ascii="Segoe UI" w:hAnsi="Segoe UI" w:cs="Segoe UI"/>
          <w:lang w:val="es-MX"/>
        </w:rPr>
        <w:t>en la aplicación se debe dar clic en el botón de Agregar. Al dar clic se mostrará una pantalla emergente donde se solicitarán los datos necesarios para la operación. Esta pantalla emergente es la misma que aparecerá al seleccionar un registro del listado y dar clic en el botón Editar para modificar sus datos</w:t>
      </w:r>
      <w:r w:rsidR="005267D5" w:rsidRPr="009E4083">
        <w:rPr>
          <w:rFonts w:ascii="Segoe UI" w:hAnsi="Segoe UI" w:cs="Segoe UI"/>
          <w:lang w:val="es-MX"/>
        </w:rPr>
        <w:t>.</w:t>
      </w:r>
      <w:r w:rsidR="00641439" w:rsidRPr="009E4083">
        <w:rPr>
          <w:rFonts w:ascii="Segoe UI" w:hAnsi="Segoe UI" w:cs="Segoe UI"/>
          <w:lang w:val="es-MX"/>
        </w:rPr>
        <w:t xml:space="preserve"> </w:t>
      </w:r>
    </w:p>
    <w:p w14:paraId="26D9D8FE" w14:textId="51808830" w:rsidR="00641439" w:rsidRDefault="00786A08" w:rsidP="00641439">
      <w:pPr>
        <w:jc w:val="center"/>
        <w:rPr>
          <w:rFonts w:ascii="Segoe UI" w:hAnsi="Segoe UI" w:cs="Segoe UI"/>
          <w:lang w:val="es-MX"/>
        </w:rPr>
      </w:pPr>
      <w:r w:rsidRPr="009E4083">
        <w:rPr>
          <w:rFonts w:ascii="Segoe UI" w:hAnsi="Segoe UI" w:cs="Segoe UI"/>
          <w:noProof/>
          <w:snapToGrid/>
        </w:rPr>
        <w:drawing>
          <wp:inline distT="0" distB="0" distL="0" distR="0" wp14:anchorId="4AF57F44" wp14:editId="472027C6">
            <wp:extent cx="7566561" cy="4725929"/>
            <wp:effectExtent l="152400" t="152400" r="358775" b="36068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577709" cy="4732892"/>
                    </a:xfrm>
                    <a:prstGeom prst="rect">
                      <a:avLst/>
                    </a:prstGeom>
                    <a:ln>
                      <a:noFill/>
                    </a:ln>
                    <a:effectLst>
                      <a:outerShdw blurRad="292100" dist="139700" dir="2700000" algn="tl" rotWithShape="0">
                        <a:srgbClr val="333333">
                          <a:alpha val="65000"/>
                        </a:srgbClr>
                      </a:outerShdw>
                    </a:effectLst>
                  </pic:spPr>
                </pic:pic>
              </a:graphicData>
            </a:graphic>
          </wp:inline>
        </w:drawing>
      </w:r>
    </w:p>
    <w:p w14:paraId="43387993" w14:textId="77777777" w:rsidR="00600F9C" w:rsidRPr="009E4083" w:rsidRDefault="00600F9C" w:rsidP="00600F9C">
      <w:pPr>
        <w:rPr>
          <w:rFonts w:ascii="Segoe UI" w:hAnsi="Segoe UI" w:cs="Segoe UI"/>
          <w:lang w:val="es-MX"/>
        </w:rPr>
      </w:pPr>
    </w:p>
    <w:p w14:paraId="66879158" w14:textId="6B39FDCA" w:rsidR="00D2474C" w:rsidRPr="009E4083" w:rsidRDefault="00C94472" w:rsidP="00AF3C21">
      <w:pPr>
        <w:pStyle w:val="Heading3"/>
        <w:rPr>
          <w:lang w:val="es-MX"/>
        </w:rPr>
      </w:pPr>
      <w:bookmarkStart w:id="8" w:name="_Datos_solicitados"/>
      <w:bookmarkEnd w:id="8"/>
      <w:r w:rsidRPr="009E4083">
        <w:rPr>
          <w:noProof/>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01CCF730" w14:textId="3EB2B0D4"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0"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01CCF730" w14:textId="3EB2B0D4"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Datos solicitados</w:t>
      </w:r>
    </w:p>
    <w:p w14:paraId="2AA08F8C" w14:textId="77777777" w:rsidR="005B4664" w:rsidRPr="009E4083" w:rsidRDefault="005B4664" w:rsidP="008E4DF8">
      <w:pPr>
        <w:rPr>
          <w:rFonts w:ascii="Segoe UI" w:hAnsi="Segoe UI" w:cs="Segoe UI"/>
          <w:lang w:val="es-MX"/>
        </w:rPr>
      </w:pPr>
    </w:p>
    <w:p w14:paraId="456997B2" w14:textId="06E5FE7D" w:rsidR="008E4DF8" w:rsidRPr="009E4083" w:rsidRDefault="004D1349" w:rsidP="008E4DF8">
      <w:pPr>
        <w:rPr>
          <w:rFonts w:ascii="Segoe UI" w:hAnsi="Segoe UI" w:cs="Segoe UI"/>
          <w:lang w:val="es-MX"/>
        </w:rPr>
      </w:pPr>
      <w:r w:rsidRPr="009E4083">
        <w:rPr>
          <w:rFonts w:ascii="Segoe UI" w:hAnsi="Segoe UI" w:cs="Segoe UI"/>
          <w:lang w:val="es-MX"/>
        </w:rPr>
        <w:t>L</w:t>
      </w:r>
      <w:r w:rsidR="008E4DF8" w:rsidRPr="009E4083">
        <w:rPr>
          <w:rFonts w:ascii="Segoe UI" w:hAnsi="Segoe UI" w:cs="Segoe UI"/>
          <w:lang w:val="es-MX"/>
        </w:rPr>
        <w:t>a pantalla de agregar/</w:t>
      </w:r>
      <w:r w:rsidR="00641439" w:rsidRPr="009E4083">
        <w:rPr>
          <w:rFonts w:ascii="Segoe UI" w:hAnsi="Segoe UI" w:cs="Segoe UI"/>
          <w:lang w:val="es-MX"/>
        </w:rPr>
        <w:t>e</w:t>
      </w:r>
      <w:r w:rsidR="008E4DF8" w:rsidRPr="009E4083">
        <w:rPr>
          <w:rFonts w:ascii="Segoe UI" w:hAnsi="Segoe UI" w:cs="Segoe UI"/>
          <w:lang w:val="es-MX"/>
        </w:rPr>
        <w:t>ditar presenta los siguientes campos:</w:t>
      </w:r>
    </w:p>
    <w:p w14:paraId="456997B3" w14:textId="77777777" w:rsidR="008E4DF8" w:rsidRPr="009E4083" w:rsidRDefault="008E4DF8" w:rsidP="008E4DF8">
      <w:pPr>
        <w:rPr>
          <w:rFonts w:ascii="Segoe UI" w:hAnsi="Segoe UI" w:cs="Segoe UI"/>
          <w:lang w:val="es-MX"/>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43"/>
        <w:gridCol w:w="6189"/>
      </w:tblGrid>
      <w:tr w:rsidR="008E4DF8" w:rsidRPr="009E4083" w14:paraId="456997B6" w14:textId="77777777" w:rsidTr="006A72FC">
        <w:trPr>
          <w:jc w:val="center"/>
        </w:trPr>
        <w:tc>
          <w:tcPr>
            <w:tcW w:w="2827" w:type="dxa"/>
            <w:shd w:val="clear" w:color="auto" w:fill="1F497D" w:themeFill="text2"/>
          </w:tcPr>
          <w:p w14:paraId="456997B4" w14:textId="77777777" w:rsidR="008E4DF8" w:rsidRPr="009E4083" w:rsidRDefault="00E54694" w:rsidP="00E54694">
            <w:pPr>
              <w:jc w:val="center"/>
              <w:rPr>
                <w:rFonts w:ascii="Segoe UI" w:hAnsi="Segoe UI" w:cs="Segoe UI"/>
                <w:b/>
                <w:color w:val="FFFFFF" w:themeColor="background1"/>
                <w:lang w:val="es-MX"/>
              </w:rPr>
            </w:pPr>
            <w:bookmarkStart w:id="9" w:name="_Hlk119940553"/>
            <w:r w:rsidRPr="009E4083">
              <w:rPr>
                <w:rFonts w:ascii="Segoe UI" w:hAnsi="Segoe UI" w:cs="Segoe UI"/>
                <w:b/>
                <w:color w:val="FFFFFF" w:themeColor="background1"/>
                <w:lang w:val="es-MX"/>
              </w:rPr>
              <w:t>Campo</w:t>
            </w:r>
          </w:p>
        </w:tc>
        <w:tc>
          <w:tcPr>
            <w:tcW w:w="6946" w:type="dxa"/>
            <w:shd w:val="clear" w:color="auto" w:fill="1F497D" w:themeFill="text2"/>
          </w:tcPr>
          <w:p w14:paraId="456997B5" w14:textId="77777777" w:rsidR="008E4DF8" w:rsidRPr="009E4083" w:rsidRDefault="00E54694" w:rsidP="00E54694">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Descripción</w:t>
            </w:r>
          </w:p>
        </w:tc>
      </w:tr>
      <w:tr w:rsidR="005267D5" w:rsidRPr="009E4083" w14:paraId="456997BC" w14:textId="77777777" w:rsidTr="006A72FC">
        <w:trPr>
          <w:jc w:val="center"/>
        </w:trPr>
        <w:tc>
          <w:tcPr>
            <w:tcW w:w="2827" w:type="dxa"/>
          </w:tcPr>
          <w:p w14:paraId="456997BA" w14:textId="4485A872" w:rsidR="005267D5" w:rsidRPr="009E4083" w:rsidRDefault="002F41BD" w:rsidP="005267D5">
            <w:pPr>
              <w:rPr>
                <w:rFonts w:ascii="Segoe UI" w:hAnsi="Segoe UI" w:cs="Segoe UI"/>
                <w:lang w:val="es-MX"/>
              </w:rPr>
            </w:pPr>
            <w:r>
              <w:rPr>
                <w:rFonts w:ascii="Segoe UI" w:hAnsi="Segoe UI" w:cs="Segoe UI"/>
                <w:lang w:val="es-MX"/>
              </w:rPr>
              <w:t>Código</w:t>
            </w:r>
          </w:p>
        </w:tc>
        <w:tc>
          <w:tcPr>
            <w:tcW w:w="6946" w:type="dxa"/>
          </w:tcPr>
          <w:p w14:paraId="456997BB" w14:textId="1E61A192" w:rsidR="005267D5" w:rsidRPr="009E4083" w:rsidRDefault="005267D5" w:rsidP="005267D5">
            <w:pPr>
              <w:rPr>
                <w:rFonts w:ascii="Segoe UI" w:hAnsi="Segoe UI" w:cs="Segoe UI"/>
                <w:lang w:val="es-MX"/>
              </w:rPr>
            </w:pPr>
            <w:r w:rsidRPr="009E4083">
              <w:rPr>
                <w:rFonts w:ascii="Segoe UI" w:hAnsi="Segoe UI" w:cs="Segoe UI"/>
                <w:lang w:val="es-MX"/>
              </w:rPr>
              <w:t xml:space="preserve">Descripción alfanumérica de longitud máxima de </w:t>
            </w:r>
            <w:r w:rsidR="002F41BD">
              <w:rPr>
                <w:rFonts w:ascii="Segoe UI" w:hAnsi="Segoe UI" w:cs="Segoe UI"/>
                <w:lang w:val="es-MX"/>
              </w:rPr>
              <w:t>1</w:t>
            </w:r>
            <w:r w:rsidRPr="009E4083">
              <w:rPr>
                <w:rFonts w:ascii="Segoe UI" w:hAnsi="Segoe UI" w:cs="Segoe UI"/>
                <w:lang w:val="es-MX"/>
              </w:rPr>
              <w:t xml:space="preserve">0 caracteres, con </w:t>
            </w:r>
            <w:r w:rsidR="002F41BD">
              <w:rPr>
                <w:rFonts w:ascii="Segoe UI" w:hAnsi="Segoe UI" w:cs="Segoe UI"/>
                <w:lang w:val="es-MX"/>
              </w:rPr>
              <w:t xml:space="preserve">el código </w:t>
            </w:r>
            <w:r w:rsidRPr="009E4083">
              <w:rPr>
                <w:rFonts w:ascii="Segoe UI" w:hAnsi="Segoe UI" w:cs="Segoe UI"/>
                <w:lang w:val="es-MX"/>
              </w:rPr>
              <w:t>de</w:t>
            </w:r>
            <w:r w:rsidR="008B77C2">
              <w:rPr>
                <w:rFonts w:ascii="Segoe UI" w:hAnsi="Segoe UI" w:cs="Segoe UI"/>
                <w:lang w:val="es-MX"/>
              </w:rPr>
              <w:t xml:space="preserve">l </w:t>
            </w:r>
            <w:r w:rsidR="007B13C5">
              <w:rPr>
                <w:rFonts w:ascii="Segoe UI" w:hAnsi="Segoe UI" w:cs="Segoe UI"/>
                <w:lang w:val="es-MX"/>
              </w:rPr>
              <w:t>Matri</w:t>
            </w:r>
            <w:r w:rsidR="006133B4">
              <w:rPr>
                <w:rFonts w:ascii="Segoe UI" w:hAnsi="Segoe UI" w:cs="Segoe UI"/>
                <w:lang w:val="es-MX"/>
              </w:rPr>
              <w:t>z</w:t>
            </w:r>
            <w:r w:rsidR="007B13C5">
              <w:rPr>
                <w:rFonts w:ascii="Segoe UI" w:hAnsi="Segoe UI" w:cs="Segoe UI"/>
                <w:lang w:val="es-MX"/>
              </w:rPr>
              <w:t xml:space="preserve"> Alcance</w:t>
            </w:r>
            <w:r w:rsidR="00015E3E">
              <w:rPr>
                <w:rFonts w:ascii="Segoe UI" w:hAnsi="Segoe UI" w:cs="Segoe UI"/>
                <w:lang w:val="es-MX"/>
              </w:rPr>
              <w:t xml:space="preserve"> </w:t>
            </w:r>
            <w:r w:rsidRPr="009E4083">
              <w:rPr>
                <w:rFonts w:ascii="Segoe UI" w:hAnsi="Segoe UI" w:cs="Segoe UI"/>
                <w:lang w:val="es-MX"/>
              </w:rPr>
              <w:t>en el sistema.</w:t>
            </w:r>
          </w:p>
        </w:tc>
      </w:tr>
      <w:tr w:rsidR="002F41BD" w:rsidRPr="009E4083" w14:paraId="5A9587DC" w14:textId="77777777" w:rsidTr="006A72FC">
        <w:trPr>
          <w:jc w:val="center"/>
        </w:trPr>
        <w:tc>
          <w:tcPr>
            <w:tcW w:w="2827" w:type="dxa"/>
          </w:tcPr>
          <w:p w14:paraId="4691F5B5" w14:textId="4D2E071F" w:rsidR="002F41BD" w:rsidRDefault="002F41BD" w:rsidP="002F41BD">
            <w:pPr>
              <w:rPr>
                <w:rFonts w:ascii="Segoe UI" w:hAnsi="Segoe UI" w:cs="Segoe UI"/>
                <w:lang w:val="es-MX"/>
              </w:rPr>
            </w:pPr>
            <w:r>
              <w:rPr>
                <w:rFonts w:ascii="Segoe UI" w:hAnsi="Segoe UI" w:cs="Segoe UI"/>
                <w:lang w:val="es-MX"/>
              </w:rPr>
              <w:t>Nombre</w:t>
            </w:r>
          </w:p>
        </w:tc>
        <w:tc>
          <w:tcPr>
            <w:tcW w:w="6946" w:type="dxa"/>
          </w:tcPr>
          <w:p w14:paraId="688BE9CF" w14:textId="28DEA797" w:rsidR="002F41BD" w:rsidRPr="009E4083" w:rsidRDefault="002F41BD" w:rsidP="002F41BD">
            <w:pPr>
              <w:rPr>
                <w:rFonts w:ascii="Segoe UI" w:hAnsi="Segoe UI" w:cs="Segoe UI"/>
                <w:lang w:val="es-MX"/>
              </w:rPr>
            </w:pPr>
            <w:r w:rsidRPr="009E4083">
              <w:rPr>
                <w:rFonts w:ascii="Segoe UI" w:hAnsi="Segoe UI" w:cs="Segoe UI"/>
                <w:lang w:val="es-MX"/>
              </w:rPr>
              <w:t xml:space="preserve">Descripción alfanumérica de longitud máxima de 500 caracteres, con </w:t>
            </w:r>
            <w:r>
              <w:rPr>
                <w:rFonts w:ascii="Segoe UI" w:hAnsi="Segoe UI" w:cs="Segoe UI"/>
                <w:lang w:val="es-MX"/>
              </w:rPr>
              <w:t xml:space="preserve">la descripción </w:t>
            </w:r>
            <w:r w:rsidRPr="009E4083">
              <w:rPr>
                <w:rFonts w:ascii="Segoe UI" w:hAnsi="Segoe UI" w:cs="Segoe UI"/>
                <w:lang w:val="es-MX"/>
              </w:rPr>
              <w:t>de</w:t>
            </w:r>
            <w:r>
              <w:rPr>
                <w:rFonts w:ascii="Segoe UI" w:hAnsi="Segoe UI" w:cs="Segoe UI"/>
                <w:lang w:val="es-MX"/>
              </w:rPr>
              <w:t xml:space="preserve">l </w:t>
            </w:r>
            <w:r w:rsidR="007B13C5">
              <w:rPr>
                <w:rFonts w:ascii="Segoe UI" w:hAnsi="Segoe UI" w:cs="Segoe UI"/>
                <w:lang w:val="es-MX"/>
              </w:rPr>
              <w:t>Matri</w:t>
            </w:r>
            <w:r w:rsidR="006133B4">
              <w:rPr>
                <w:rFonts w:ascii="Segoe UI" w:hAnsi="Segoe UI" w:cs="Segoe UI"/>
                <w:lang w:val="es-MX"/>
              </w:rPr>
              <w:t>z</w:t>
            </w:r>
            <w:r w:rsidR="007B13C5">
              <w:rPr>
                <w:rFonts w:ascii="Segoe UI" w:hAnsi="Segoe UI" w:cs="Segoe UI"/>
                <w:lang w:val="es-MX"/>
              </w:rPr>
              <w:t xml:space="preserve"> Alcance </w:t>
            </w:r>
            <w:r w:rsidRPr="009E4083">
              <w:rPr>
                <w:rFonts w:ascii="Segoe UI" w:hAnsi="Segoe UI" w:cs="Segoe UI"/>
                <w:lang w:val="es-MX"/>
              </w:rPr>
              <w:t>en el sistema.</w:t>
            </w:r>
          </w:p>
        </w:tc>
      </w:tr>
      <w:tr w:rsidR="00786A08" w:rsidRPr="009E4083" w14:paraId="77C70D54" w14:textId="77777777" w:rsidTr="006A72FC">
        <w:trPr>
          <w:jc w:val="center"/>
        </w:trPr>
        <w:tc>
          <w:tcPr>
            <w:tcW w:w="2827" w:type="dxa"/>
          </w:tcPr>
          <w:p w14:paraId="3E1704F1" w14:textId="1848DF56" w:rsidR="00786A08" w:rsidRDefault="00786A08" w:rsidP="002F41BD">
            <w:pPr>
              <w:rPr>
                <w:rFonts w:ascii="Segoe UI" w:hAnsi="Segoe UI" w:cs="Segoe UI"/>
                <w:lang w:val="es-MX"/>
              </w:rPr>
            </w:pPr>
            <w:r>
              <w:rPr>
                <w:rFonts w:ascii="Segoe UI" w:hAnsi="Segoe UI" w:cs="Segoe UI"/>
                <w:lang w:val="es-MX"/>
              </w:rPr>
              <w:t>División</w:t>
            </w:r>
          </w:p>
        </w:tc>
        <w:tc>
          <w:tcPr>
            <w:tcW w:w="6946" w:type="dxa"/>
          </w:tcPr>
          <w:p w14:paraId="142558A9" w14:textId="14A80CF6" w:rsidR="00786A08" w:rsidRPr="009E4083" w:rsidRDefault="00786A08" w:rsidP="002F41BD">
            <w:pPr>
              <w:rPr>
                <w:rFonts w:ascii="Segoe UI" w:hAnsi="Segoe UI" w:cs="Segoe UI"/>
                <w:lang w:val="es-MX"/>
              </w:rPr>
            </w:pPr>
            <w:r>
              <w:rPr>
                <w:rFonts w:ascii="Segoe UI" w:hAnsi="Segoe UI" w:cs="Segoe UI"/>
                <w:lang w:val="es-MX"/>
              </w:rPr>
              <w:t>Muestra el listado de las divisiones registrados en el sistema</w:t>
            </w:r>
          </w:p>
        </w:tc>
      </w:tr>
      <w:tr w:rsidR="00786A08" w:rsidRPr="009E4083" w14:paraId="56BE2E57" w14:textId="77777777" w:rsidTr="006A72FC">
        <w:trPr>
          <w:jc w:val="center"/>
        </w:trPr>
        <w:tc>
          <w:tcPr>
            <w:tcW w:w="2827" w:type="dxa"/>
          </w:tcPr>
          <w:p w14:paraId="2686C4F6" w14:textId="2AF1CAD0" w:rsidR="00786A08" w:rsidRDefault="00786A08" w:rsidP="002F41BD">
            <w:pPr>
              <w:rPr>
                <w:rFonts w:ascii="Segoe UI" w:hAnsi="Segoe UI" w:cs="Segoe UI"/>
                <w:lang w:val="es-MX"/>
              </w:rPr>
            </w:pPr>
            <w:r>
              <w:rPr>
                <w:rFonts w:ascii="Segoe UI" w:hAnsi="Segoe UI" w:cs="Segoe UI"/>
                <w:lang w:val="es-MX"/>
              </w:rPr>
              <w:t>Estructura por</w:t>
            </w:r>
          </w:p>
        </w:tc>
        <w:tc>
          <w:tcPr>
            <w:tcW w:w="6946" w:type="dxa"/>
          </w:tcPr>
          <w:p w14:paraId="1B3EE404" w14:textId="2A268D78" w:rsidR="00786A08" w:rsidRPr="009E4083" w:rsidRDefault="00786A08" w:rsidP="002F41BD">
            <w:pPr>
              <w:rPr>
                <w:rFonts w:ascii="Segoe UI" w:hAnsi="Segoe UI" w:cs="Segoe UI"/>
                <w:lang w:val="es-MX"/>
              </w:rPr>
            </w:pPr>
            <w:r>
              <w:rPr>
                <w:rFonts w:ascii="Segoe UI" w:hAnsi="Segoe UI" w:cs="Segoe UI"/>
                <w:lang w:val="es-MX"/>
              </w:rPr>
              <w:t>Muestra el listado de los tipos de estructura registrados en el sistema</w:t>
            </w:r>
          </w:p>
        </w:tc>
      </w:tr>
      <w:tr w:rsidR="00786A08" w:rsidRPr="009E4083" w14:paraId="3AD40198" w14:textId="77777777" w:rsidTr="006A72FC">
        <w:trPr>
          <w:jc w:val="center"/>
        </w:trPr>
        <w:tc>
          <w:tcPr>
            <w:tcW w:w="2827" w:type="dxa"/>
          </w:tcPr>
          <w:p w14:paraId="2C23E48C" w14:textId="641F6E11" w:rsidR="00786A08" w:rsidRDefault="00786A08" w:rsidP="002F41BD">
            <w:pPr>
              <w:rPr>
                <w:rFonts w:ascii="Segoe UI" w:hAnsi="Segoe UI" w:cs="Segoe UI"/>
                <w:lang w:val="es-MX"/>
              </w:rPr>
            </w:pPr>
            <w:r>
              <w:rPr>
                <w:rFonts w:ascii="Segoe UI" w:hAnsi="Segoe UI" w:cs="Segoe UI"/>
                <w:lang w:val="es-MX"/>
              </w:rPr>
              <w:t>Zona</w:t>
            </w:r>
          </w:p>
        </w:tc>
        <w:tc>
          <w:tcPr>
            <w:tcW w:w="6946" w:type="dxa"/>
          </w:tcPr>
          <w:p w14:paraId="78038A0D" w14:textId="752A00D2" w:rsidR="00786A08" w:rsidRPr="009E4083" w:rsidRDefault="00786A08" w:rsidP="002F41BD">
            <w:pPr>
              <w:rPr>
                <w:rFonts w:ascii="Segoe UI" w:hAnsi="Segoe UI" w:cs="Segoe UI"/>
                <w:lang w:val="es-MX"/>
              </w:rPr>
            </w:pPr>
            <w:r>
              <w:rPr>
                <w:rFonts w:ascii="Segoe UI" w:hAnsi="Segoe UI" w:cs="Segoe UI"/>
                <w:lang w:val="es-MX"/>
              </w:rPr>
              <w:t>Muestra el listado de las zonas registrados en el sistema</w:t>
            </w:r>
          </w:p>
        </w:tc>
      </w:tr>
      <w:tr w:rsidR="00786A08" w:rsidRPr="009E4083" w14:paraId="08B8C9ED" w14:textId="77777777" w:rsidTr="006A72FC">
        <w:trPr>
          <w:jc w:val="center"/>
        </w:trPr>
        <w:tc>
          <w:tcPr>
            <w:tcW w:w="2827" w:type="dxa"/>
          </w:tcPr>
          <w:p w14:paraId="235F61CF" w14:textId="24E3669C" w:rsidR="00786A08" w:rsidRDefault="00786A08" w:rsidP="002F41BD">
            <w:pPr>
              <w:rPr>
                <w:rFonts w:ascii="Segoe UI" w:hAnsi="Segoe UI" w:cs="Segoe UI"/>
                <w:lang w:val="es-MX"/>
              </w:rPr>
            </w:pPr>
            <w:r>
              <w:rPr>
                <w:rFonts w:ascii="Segoe UI" w:hAnsi="Segoe UI" w:cs="Segoe UI"/>
                <w:lang w:val="es-MX"/>
              </w:rPr>
              <w:t>Mini Zona</w:t>
            </w:r>
          </w:p>
        </w:tc>
        <w:tc>
          <w:tcPr>
            <w:tcW w:w="6946" w:type="dxa"/>
          </w:tcPr>
          <w:p w14:paraId="1D380231" w14:textId="403CCBC8" w:rsidR="00786A08" w:rsidRPr="009E4083" w:rsidRDefault="00786A08" w:rsidP="002F41BD">
            <w:pPr>
              <w:rPr>
                <w:rFonts w:ascii="Segoe UI" w:hAnsi="Segoe UI" w:cs="Segoe UI"/>
                <w:lang w:val="es-MX"/>
              </w:rPr>
            </w:pPr>
            <w:r>
              <w:rPr>
                <w:rFonts w:ascii="Segoe UI" w:hAnsi="Segoe UI" w:cs="Segoe UI"/>
                <w:lang w:val="es-MX"/>
              </w:rPr>
              <w:t>Muestra el listado de las mini zonas registrados en el sistema</w:t>
            </w:r>
          </w:p>
        </w:tc>
      </w:tr>
      <w:tr w:rsidR="00786A08" w:rsidRPr="009E4083" w14:paraId="4750EFEF" w14:textId="77777777" w:rsidTr="006A72FC">
        <w:trPr>
          <w:jc w:val="center"/>
        </w:trPr>
        <w:tc>
          <w:tcPr>
            <w:tcW w:w="2827" w:type="dxa"/>
          </w:tcPr>
          <w:p w14:paraId="15E8FA90" w14:textId="0474CF39" w:rsidR="00786A08" w:rsidRDefault="00786A08" w:rsidP="002F41BD">
            <w:pPr>
              <w:rPr>
                <w:rFonts w:ascii="Segoe UI" w:hAnsi="Segoe UI" w:cs="Segoe UI"/>
                <w:lang w:val="es-MX"/>
              </w:rPr>
            </w:pPr>
            <w:r>
              <w:rPr>
                <w:rFonts w:ascii="Segoe UI" w:hAnsi="Segoe UI" w:cs="Segoe UI"/>
                <w:lang w:val="es-MX"/>
              </w:rPr>
              <w:t>Finca</w:t>
            </w:r>
          </w:p>
        </w:tc>
        <w:tc>
          <w:tcPr>
            <w:tcW w:w="6946" w:type="dxa"/>
          </w:tcPr>
          <w:p w14:paraId="25E1178B" w14:textId="75FB7A19" w:rsidR="00786A08" w:rsidRPr="009E4083" w:rsidRDefault="00786A08" w:rsidP="002F41BD">
            <w:pPr>
              <w:rPr>
                <w:rFonts w:ascii="Segoe UI" w:hAnsi="Segoe UI" w:cs="Segoe UI"/>
                <w:lang w:val="es-MX"/>
              </w:rPr>
            </w:pPr>
            <w:r>
              <w:rPr>
                <w:rFonts w:ascii="Segoe UI" w:hAnsi="Segoe UI" w:cs="Segoe UI"/>
                <w:lang w:val="es-MX"/>
              </w:rPr>
              <w:t>Muestra el listado de las fincas registrados en el sistema</w:t>
            </w:r>
          </w:p>
        </w:tc>
      </w:tr>
      <w:tr w:rsidR="00786A08" w:rsidRPr="009E4083" w14:paraId="37FB1D33" w14:textId="77777777" w:rsidTr="006A72FC">
        <w:trPr>
          <w:jc w:val="center"/>
        </w:trPr>
        <w:tc>
          <w:tcPr>
            <w:tcW w:w="2827" w:type="dxa"/>
          </w:tcPr>
          <w:p w14:paraId="36C3134B" w14:textId="6300C140" w:rsidR="00786A08" w:rsidRDefault="00786A08" w:rsidP="002F41BD">
            <w:pPr>
              <w:rPr>
                <w:rFonts w:ascii="Segoe UI" w:hAnsi="Segoe UI" w:cs="Segoe UI"/>
                <w:lang w:val="es-MX"/>
              </w:rPr>
            </w:pPr>
            <w:r>
              <w:rPr>
                <w:rFonts w:ascii="Segoe UI" w:hAnsi="Segoe UI" w:cs="Segoe UI"/>
                <w:lang w:val="es-MX"/>
              </w:rPr>
              <w:t>Compañía</w:t>
            </w:r>
          </w:p>
        </w:tc>
        <w:tc>
          <w:tcPr>
            <w:tcW w:w="6946" w:type="dxa"/>
          </w:tcPr>
          <w:p w14:paraId="74C801D4" w14:textId="2E6D30CA" w:rsidR="00786A08" w:rsidRPr="009E4083" w:rsidRDefault="00786A08" w:rsidP="002F41BD">
            <w:pPr>
              <w:rPr>
                <w:rFonts w:ascii="Segoe UI" w:hAnsi="Segoe UI" w:cs="Segoe UI"/>
                <w:lang w:val="es-MX"/>
              </w:rPr>
            </w:pPr>
            <w:r>
              <w:rPr>
                <w:rFonts w:ascii="Segoe UI" w:hAnsi="Segoe UI" w:cs="Segoe UI"/>
                <w:lang w:val="es-MX"/>
              </w:rPr>
              <w:t>Muestra el listado de las compañías registrados en el sistema</w:t>
            </w:r>
          </w:p>
        </w:tc>
      </w:tr>
      <w:tr w:rsidR="00786A08" w:rsidRPr="009E4083" w14:paraId="254B1FFD" w14:textId="77777777" w:rsidTr="006A72FC">
        <w:trPr>
          <w:jc w:val="center"/>
        </w:trPr>
        <w:tc>
          <w:tcPr>
            <w:tcW w:w="2827" w:type="dxa"/>
          </w:tcPr>
          <w:p w14:paraId="17FFA91C" w14:textId="45113FDF" w:rsidR="00786A08" w:rsidRDefault="00786A08" w:rsidP="002F41BD">
            <w:pPr>
              <w:rPr>
                <w:rFonts w:ascii="Segoe UI" w:hAnsi="Segoe UI" w:cs="Segoe UI"/>
                <w:lang w:val="es-MX"/>
              </w:rPr>
            </w:pPr>
            <w:r>
              <w:rPr>
                <w:rFonts w:ascii="Segoe UI" w:hAnsi="Segoe UI" w:cs="Segoe UI"/>
                <w:lang w:val="es-MX"/>
              </w:rPr>
              <w:t>Clase Nómina</w:t>
            </w:r>
          </w:p>
        </w:tc>
        <w:tc>
          <w:tcPr>
            <w:tcW w:w="6946" w:type="dxa"/>
          </w:tcPr>
          <w:p w14:paraId="460768C5" w14:textId="3D4F9E84" w:rsidR="00786A08" w:rsidRPr="009E4083" w:rsidRDefault="00786A08" w:rsidP="002F41BD">
            <w:pPr>
              <w:rPr>
                <w:rFonts w:ascii="Segoe UI" w:hAnsi="Segoe UI" w:cs="Segoe UI"/>
                <w:lang w:val="es-MX"/>
              </w:rPr>
            </w:pPr>
            <w:r>
              <w:rPr>
                <w:rFonts w:ascii="Segoe UI" w:hAnsi="Segoe UI" w:cs="Segoe UI"/>
                <w:lang w:val="es-MX"/>
              </w:rPr>
              <w:t>Muestra el listado de clases de nómina registrados en el sistema</w:t>
            </w:r>
          </w:p>
        </w:tc>
      </w:tr>
      <w:tr w:rsidR="002F41BD" w:rsidRPr="00E8197D" w14:paraId="456997BF" w14:textId="77777777" w:rsidTr="006A72FC">
        <w:trPr>
          <w:jc w:val="center"/>
        </w:trPr>
        <w:tc>
          <w:tcPr>
            <w:tcW w:w="2827" w:type="dxa"/>
          </w:tcPr>
          <w:p w14:paraId="456997BD" w14:textId="3FC0FF6E" w:rsidR="002F41BD" w:rsidRPr="009E4083" w:rsidRDefault="002F41BD" w:rsidP="002F41BD">
            <w:pPr>
              <w:rPr>
                <w:rFonts w:ascii="Segoe UI" w:hAnsi="Segoe UI" w:cs="Segoe UI"/>
                <w:lang w:val="es-MX"/>
              </w:rPr>
            </w:pPr>
            <w:r w:rsidRPr="009E4083">
              <w:rPr>
                <w:rFonts w:ascii="Segoe UI" w:hAnsi="Segoe UI" w:cs="Segoe UI"/>
                <w:lang w:val="es-MX"/>
              </w:rPr>
              <w:t>¿Habilitado?</w:t>
            </w:r>
          </w:p>
        </w:tc>
        <w:tc>
          <w:tcPr>
            <w:tcW w:w="6946" w:type="dxa"/>
          </w:tcPr>
          <w:p w14:paraId="456997BE" w14:textId="47B3E3D8" w:rsidR="002F41BD" w:rsidRPr="009E4083" w:rsidRDefault="002F41BD" w:rsidP="002F41BD">
            <w:pPr>
              <w:rPr>
                <w:rFonts w:ascii="Segoe UI" w:hAnsi="Segoe UI" w:cs="Segoe UI"/>
                <w:lang w:val="es-MX"/>
              </w:rPr>
            </w:pPr>
            <w:r w:rsidRPr="009E4083">
              <w:rPr>
                <w:rFonts w:ascii="Segoe UI" w:hAnsi="Segoe UI" w:cs="Segoe UI"/>
                <w:lang w:val="es-MX"/>
              </w:rPr>
              <w:t xml:space="preserve">Indica si </w:t>
            </w:r>
            <w:r>
              <w:rPr>
                <w:rFonts w:ascii="Segoe UI" w:hAnsi="Segoe UI" w:cs="Segoe UI"/>
                <w:lang w:val="es-MX"/>
              </w:rPr>
              <w:t xml:space="preserve">el </w:t>
            </w:r>
            <w:r w:rsidR="007B13C5">
              <w:rPr>
                <w:rFonts w:ascii="Segoe UI" w:hAnsi="Segoe UI" w:cs="Segoe UI"/>
                <w:lang w:val="es-MX"/>
              </w:rPr>
              <w:t>Matri</w:t>
            </w:r>
            <w:r w:rsidR="006133B4">
              <w:rPr>
                <w:rFonts w:ascii="Segoe UI" w:hAnsi="Segoe UI" w:cs="Segoe UI"/>
                <w:lang w:val="es-MX"/>
              </w:rPr>
              <w:t>z</w:t>
            </w:r>
            <w:r w:rsidR="007B13C5">
              <w:rPr>
                <w:rFonts w:ascii="Segoe UI" w:hAnsi="Segoe UI" w:cs="Segoe UI"/>
                <w:lang w:val="es-MX"/>
              </w:rPr>
              <w:t xml:space="preserve"> Alcance </w:t>
            </w:r>
            <w:r w:rsidRPr="009E4083">
              <w:rPr>
                <w:rFonts w:ascii="Segoe UI" w:hAnsi="Segoe UI" w:cs="Segoe UI"/>
                <w:lang w:val="es-MX"/>
              </w:rPr>
              <w:t>se encuentra activ</w:t>
            </w:r>
            <w:r>
              <w:rPr>
                <w:rFonts w:ascii="Segoe UI" w:hAnsi="Segoe UI" w:cs="Segoe UI"/>
                <w:lang w:val="es-MX"/>
              </w:rPr>
              <w:t>o</w:t>
            </w:r>
            <w:r w:rsidRPr="009E4083">
              <w:rPr>
                <w:rFonts w:ascii="Segoe UI" w:hAnsi="Segoe UI" w:cs="Segoe UI"/>
                <w:lang w:val="es-MX"/>
              </w:rPr>
              <w:t xml:space="preserve"> para ser usad</w:t>
            </w:r>
            <w:r>
              <w:rPr>
                <w:rFonts w:ascii="Segoe UI" w:hAnsi="Segoe UI" w:cs="Segoe UI"/>
                <w:lang w:val="es-MX"/>
              </w:rPr>
              <w:t>o</w:t>
            </w:r>
            <w:r w:rsidRPr="009E4083">
              <w:rPr>
                <w:rFonts w:ascii="Segoe UI" w:hAnsi="Segoe UI" w:cs="Segoe UI"/>
                <w:lang w:val="es-MX"/>
              </w:rPr>
              <w:t xml:space="preserve"> en el sistema.</w:t>
            </w:r>
          </w:p>
        </w:tc>
      </w:tr>
      <w:bookmarkEnd w:id="9"/>
    </w:tbl>
    <w:p w14:paraId="12676635" w14:textId="77777777" w:rsidR="00E57EB2" w:rsidRPr="009E4083" w:rsidRDefault="00E57EB2" w:rsidP="008E4DF8">
      <w:pPr>
        <w:rPr>
          <w:rFonts w:ascii="Segoe UI" w:hAnsi="Segoe UI" w:cs="Segoe UI"/>
          <w:lang w:val="es-MX"/>
        </w:rPr>
      </w:pPr>
    </w:p>
    <w:p w14:paraId="456997CA" w14:textId="2C573919" w:rsidR="008E4DF8" w:rsidRPr="009E4083" w:rsidRDefault="00F03BE3" w:rsidP="008E4DF8">
      <w:pPr>
        <w:rPr>
          <w:rFonts w:ascii="Segoe UI" w:hAnsi="Segoe UI" w:cs="Segoe UI"/>
          <w:lang w:val="es-MX"/>
        </w:rPr>
      </w:pPr>
      <w:r w:rsidRPr="009E4083">
        <w:rPr>
          <w:rFonts w:ascii="Segoe UI" w:hAnsi="Segoe UI" w:cs="Segoe UI"/>
          <w:lang w:val="es-MX"/>
        </w:rPr>
        <w:t xml:space="preserve">Al agregar o editar </w:t>
      </w:r>
      <w:r w:rsidR="008B77C2">
        <w:rPr>
          <w:rFonts w:ascii="Segoe UI" w:hAnsi="Segoe UI" w:cs="Segoe UI"/>
          <w:lang w:val="es-MX"/>
        </w:rPr>
        <w:t xml:space="preserve">un </w:t>
      </w:r>
      <w:r w:rsidR="007B13C5">
        <w:rPr>
          <w:rFonts w:ascii="Segoe UI" w:hAnsi="Segoe UI" w:cs="Segoe UI"/>
          <w:lang w:val="es-MX"/>
        </w:rPr>
        <w:t>Matri</w:t>
      </w:r>
      <w:r w:rsidR="006133B4">
        <w:rPr>
          <w:rFonts w:ascii="Segoe UI" w:hAnsi="Segoe UI" w:cs="Segoe UI"/>
          <w:lang w:val="es-MX"/>
        </w:rPr>
        <w:t>z</w:t>
      </w:r>
      <w:r w:rsidR="007B13C5">
        <w:rPr>
          <w:rFonts w:ascii="Segoe UI" w:hAnsi="Segoe UI" w:cs="Segoe UI"/>
          <w:lang w:val="es-MX"/>
        </w:rPr>
        <w:t xml:space="preserve"> Alcance </w:t>
      </w:r>
      <w:r w:rsidRPr="009E4083">
        <w:rPr>
          <w:rFonts w:ascii="Segoe UI" w:hAnsi="Segoe UI" w:cs="Segoe UI"/>
          <w:lang w:val="es-MX"/>
        </w:rPr>
        <w:t>haga clic en el botón aceptar para finalizar la operación o bien en cancelar o en el ícono de cerrar en la parte superior derecha de la pantalla emergente para cancelar la operación.</w:t>
      </w:r>
    </w:p>
    <w:p w14:paraId="603C9E0C" w14:textId="6E4E0E0D" w:rsidR="00D948AF" w:rsidRPr="009E4083" w:rsidRDefault="00D948AF" w:rsidP="008E4DF8">
      <w:pPr>
        <w:rPr>
          <w:rFonts w:ascii="Segoe UI" w:hAnsi="Segoe UI" w:cs="Segoe UI"/>
          <w:lang w:val="es-MX"/>
        </w:rPr>
      </w:pPr>
    </w:p>
    <w:p w14:paraId="437DEFAD" w14:textId="1F8F33E6" w:rsidR="00D2474C" w:rsidRPr="009E4083" w:rsidRDefault="00C94472" w:rsidP="00AF3C21">
      <w:pPr>
        <w:pStyle w:val="Heading3"/>
        <w:rPr>
          <w:lang w:val="es-MX"/>
        </w:rPr>
      </w:pPr>
      <w:bookmarkStart w:id="10" w:name="_Registros_duplicados"/>
      <w:bookmarkEnd w:id="10"/>
      <w:r w:rsidRPr="009E4083">
        <w:rPr>
          <w:noProof/>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040961B" w14:textId="6FA21281"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1"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6040961B" w14:textId="6FA21281"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Registros duplicados</w:t>
      </w:r>
    </w:p>
    <w:p w14:paraId="7F87E28A" w14:textId="77777777" w:rsidR="00D2474C" w:rsidRPr="009E4083" w:rsidRDefault="00D2474C" w:rsidP="008E4DF8">
      <w:pPr>
        <w:rPr>
          <w:rFonts w:ascii="Segoe UI" w:hAnsi="Segoe UI" w:cs="Segoe UI"/>
          <w:lang w:val="es-MX"/>
        </w:rPr>
      </w:pPr>
    </w:p>
    <w:p w14:paraId="695882B4" w14:textId="65C52B47" w:rsidR="00D948AF" w:rsidRPr="009E4083" w:rsidRDefault="00D948AF" w:rsidP="008E4DF8">
      <w:pPr>
        <w:rPr>
          <w:rFonts w:ascii="Segoe UI" w:hAnsi="Segoe UI" w:cs="Segoe UI"/>
          <w:lang w:val="es-MX"/>
        </w:rPr>
      </w:pPr>
      <w:r w:rsidRPr="009E4083">
        <w:rPr>
          <w:rFonts w:ascii="Segoe UI" w:hAnsi="Segoe UI" w:cs="Segoe UI"/>
          <w:lang w:val="es-MX"/>
        </w:rPr>
        <w:t xml:space="preserve">Al finalizar una operación de agregado o edición el sistema validará que la información con </w:t>
      </w:r>
      <w:r w:rsidR="00502D05" w:rsidRPr="009E4083">
        <w:rPr>
          <w:rFonts w:ascii="Segoe UI" w:hAnsi="Segoe UI" w:cs="Segoe UI"/>
          <w:lang w:val="es-MX"/>
        </w:rPr>
        <w:t xml:space="preserve">ningún otro </w:t>
      </w:r>
      <w:r w:rsidR="00855B2E">
        <w:rPr>
          <w:rFonts w:ascii="Segoe UI" w:hAnsi="Segoe UI" w:cs="Segoe UI"/>
          <w:lang w:val="es-MX"/>
        </w:rPr>
        <w:t>Matri</w:t>
      </w:r>
      <w:r w:rsidR="006133B4">
        <w:rPr>
          <w:rFonts w:ascii="Segoe UI" w:hAnsi="Segoe UI" w:cs="Segoe UI"/>
          <w:lang w:val="es-MX"/>
        </w:rPr>
        <w:t>z</w:t>
      </w:r>
      <w:r w:rsidR="00855B2E">
        <w:rPr>
          <w:rFonts w:ascii="Segoe UI" w:hAnsi="Segoe UI" w:cs="Segoe UI"/>
          <w:lang w:val="es-MX"/>
        </w:rPr>
        <w:t xml:space="preserve"> Alcance </w:t>
      </w:r>
      <w:r w:rsidRPr="009E4083">
        <w:rPr>
          <w:rFonts w:ascii="Segoe UI" w:hAnsi="Segoe UI" w:cs="Segoe UI"/>
          <w:lang w:val="es-MX"/>
        </w:rPr>
        <w:t>en el sistema. De ser el caso que algún dato se repita el sistema le dará la advertencia y algunas opciones para proceder:</w:t>
      </w:r>
    </w:p>
    <w:p w14:paraId="24BAD3C3" w14:textId="297234CC" w:rsidR="00D948AF" w:rsidRPr="009E4083" w:rsidRDefault="00D948AF" w:rsidP="008E4DF8">
      <w:pPr>
        <w:rPr>
          <w:rFonts w:ascii="Segoe UI" w:hAnsi="Segoe UI" w:cs="Segoe UI"/>
          <w:lang w:val="es-MX"/>
        </w:rPr>
      </w:pPr>
    </w:p>
    <w:p w14:paraId="5F778B6B" w14:textId="1D602C5C" w:rsidR="00F03BE3" w:rsidRPr="009E4083" w:rsidRDefault="00FB347B" w:rsidP="008E4DF8">
      <w:pPr>
        <w:rPr>
          <w:rFonts w:ascii="Segoe UI" w:hAnsi="Segoe UI" w:cs="Segoe UI"/>
          <w:lang w:val="es-MX"/>
        </w:rPr>
      </w:pPr>
      <w:r w:rsidRPr="009E4083">
        <w:rPr>
          <w:rFonts w:ascii="Segoe UI" w:hAnsi="Segoe UI" w:cs="Segoe UI"/>
          <w:noProof/>
          <w:snapToGrid/>
        </w:rPr>
        <w:drawing>
          <wp:anchor distT="0" distB="0" distL="114300" distR="114300" simplePos="0" relativeHeight="251666432" behindDoc="0" locked="0" layoutInCell="1" allowOverlap="1" wp14:anchorId="2FB11FB8" wp14:editId="63495FE4">
            <wp:simplePos x="0" y="0"/>
            <wp:positionH relativeFrom="margin">
              <wp:posOffset>-624205</wp:posOffset>
            </wp:positionH>
            <wp:positionV relativeFrom="margin">
              <wp:posOffset>-25380950</wp:posOffset>
            </wp:positionV>
            <wp:extent cx="4127500" cy="2237105"/>
            <wp:effectExtent l="152400" t="152400" r="368300" b="35369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4127500" cy="223710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948AF" w:rsidRPr="009E4083">
        <w:rPr>
          <w:rFonts w:ascii="Segoe UI" w:hAnsi="Segoe UI" w:cs="Segoe UI"/>
          <w:lang w:val="es-MX"/>
        </w:rPr>
        <w:t>Esta pantalla aparecerá cuando el registro ingresado provoque un conflicto con otro registro activo en el sistema. En este caso no hay más opción que aceptar la advertencia y modificar los datos.</w:t>
      </w:r>
    </w:p>
    <w:p w14:paraId="7D71E3B4" w14:textId="1B1E7FDB" w:rsidR="00D948AF" w:rsidRDefault="00D948AF" w:rsidP="008E4DF8">
      <w:pPr>
        <w:rPr>
          <w:rFonts w:ascii="Segoe UI" w:hAnsi="Segoe UI" w:cs="Segoe UI"/>
          <w:lang w:val="es-MX"/>
        </w:rPr>
      </w:pPr>
    </w:p>
    <w:p w14:paraId="7C1BA6D5" w14:textId="4EB0D73C" w:rsidR="006629B0" w:rsidRDefault="006629B0" w:rsidP="008E4DF8">
      <w:pPr>
        <w:rPr>
          <w:rFonts w:ascii="Segoe UI" w:hAnsi="Segoe UI" w:cs="Segoe UI"/>
          <w:lang w:val="es-MX"/>
        </w:rPr>
      </w:pPr>
    </w:p>
    <w:p w14:paraId="713E084A" w14:textId="73D0E382" w:rsidR="00725028" w:rsidRDefault="00725028" w:rsidP="008E4DF8">
      <w:pPr>
        <w:rPr>
          <w:rFonts w:ascii="Segoe UI" w:hAnsi="Segoe UI" w:cs="Segoe UI"/>
          <w:lang w:val="es-MX"/>
        </w:rPr>
      </w:pPr>
    </w:p>
    <w:p w14:paraId="2FB4F055" w14:textId="4B74BB54" w:rsidR="00725028" w:rsidRDefault="00725028" w:rsidP="008E4DF8">
      <w:pPr>
        <w:rPr>
          <w:rFonts w:ascii="Segoe UI" w:hAnsi="Segoe UI" w:cs="Segoe UI"/>
          <w:lang w:val="es-MX"/>
        </w:rPr>
      </w:pPr>
    </w:p>
    <w:p w14:paraId="5843662C" w14:textId="2CB38BF7" w:rsidR="00725028" w:rsidRDefault="00725028" w:rsidP="008E4DF8">
      <w:pPr>
        <w:rPr>
          <w:rFonts w:ascii="Segoe UI" w:hAnsi="Segoe UI" w:cs="Segoe UI"/>
          <w:lang w:val="es-MX"/>
        </w:rPr>
      </w:pPr>
    </w:p>
    <w:p w14:paraId="7F0D3E5F" w14:textId="3A1EB2D4" w:rsidR="00725028" w:rsidRDefault="00725028" w:rsidP="008E4DF8">
      <w:pPr>
        <w:rPr>
          <w:rFonts w:ascii="Segoe UI" w:hAnsi="Segoe UI" w:cs="Segoe UI"/>
          <w:lang w:val="es-MX"/>
        </w:rPr>
      </w:pPr>
    </w:p>
    <w:p w14:paraId="46BF53A5" w14:textId="34F8B89C" w:rsidR="00725028" w:rsidRDefault="00725028" w:rsidP="008E4DF8">
      <w:pPr>
        <w:rPr>
          <w:rFonts w:ascii="Segoe UI" w:hAnsi="Segoe UI" w:cs="Segoe UI"/>
          <w:lang w:val="es-MX"/>
        </w:rPr>
      </w:pPr>
    </w:p>
    <w:p w14:paraId="44CF0014" w14:textId="6DD2B047" w:rsidR="00725028" w:rsidRDefault="00725028" w:rsidP="008E4DF8">
      <w:pPr>
        <w:rPr>
          <w:rFonts w:ascii="Segoe UI" w:hAnsi="Segoe UI" w:cs="Segoe UI"/>
          <w:lang w:val="es-MX"/>
        </w:rPr>
      </w:pPr>
    </w:p>
    <w:p w14:paraId="46C18CBA" w14:textId="21FBDB2A" w:rsidR="000907E6" w:rsidRDefault="000907E6" w:rsidP="008E4DF8">
      <w:pPr>
        <w:rPr>
          <w:rFonts w:ascii="Segoe UI" w:hAnsi="Segoe UI" w:cs="Segoe UI"/>
          <w:lang w:val="es-MX"/>
        </w:rPr>
      </w:pPr>
    </w:p>
    <w:p w14:paraId="5613A543" w14:textId="4AB7CE5C" w:rsidR="005C7B43" w:rsidRDefault="005C7B43" w:rsidP="008E4DF8">
      <w:pPr>
        <w:rPr>
          <w:rFonts w:ascii="Segoe UI" w:hAnsi="Segoe UI" w:cs="Segoe UI"/>
          <w:lang w:val="es-MX"/>
        </w:rPr>
      </w:pPr>
    </w:p>
    <w:p w14:paraId="08748328" w14:textId="78D83FF0" w:rsidR="005C7B43" w:rsidRDefault="005C7B43" w:rsidP="008E4DF8">
      <w:pPr>
        <w:rPr>
          <w:rFonts w:ascii="Segoe UI" w:hAnsi="Segoe UI" w:cs="Segoe UI"/>
          <w:lang w:val="es-MX"/>
        </w:rPr>
      </w:pPr>
    </w:p>
    <w:p w14:paraId="1B19D30D" w14:textId="77777777" w:rsidR="005C7B43" w:rsidRDefault="005C7B43" w:rsidP="008E4DF8">
      <w:pPr>
        <w:rPr>
          <w:rFonts w:ascii="Segoe UI" w:hAnsi="Segoe UI" w:cs="Segoe UI"/>
          <w:lang w:val="es-MX"/>
        </w:rPr>
      </w:pPr>
    </w:p>
    <w:sectPr w:rsidR="005C7B43" w:rsidSect="002B3F47">
      <w:headerReference w:type="default" r:id="rId17"/>
      <w:footerReference w:type="default" r:id="rId18"/>
      <w:headerReference w:type="first" r:id="rId19"/>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C3ED9" w14:textId="77777777" w:rsidR="00572E5B" w:rsidRDefault="00572E5B">
      <w:r>
        <w:separator/>
      </w:r>
    </w:p>
  </w:endnote>
  <w:endnote w:type="continuationSeparator" w:id="0">
    <w:p w14:paraId="17234827" w14:textId="77777777" w:rsidR="00572E5B" w:rsidRDefault="00572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rPr>
      <w:tab/>
    </w:r>
    <w:r>
      <w:rPr>
        <w:b/>
        <w:i/>
        <w:sz w:val="18"/>
      </w:rPr>
      <w:tab/>
    </w:r>
    <w:r>
      <w:rPr>
        <w:b/>
        <w:sz w:val="18"/>
      </w:rPr>
      <w:t>Page</w:t>
    </w:r>
    <w:r w:rsidRPr="00561377">
      <w:rPr>
        <w:b/>
        <w:sz w:val="18"/>
      </w:rPr>
      <w:t xml:space="preserve">   </w:t>
    </w:r>
    <w:r w:rsidRPr="00561377">
      <w:rPr>
        <w:b/>
        <w:sz w:val="18"/>
      </w:rPr>
      <w:fldChar w:fldCharType="begin"/>
    </w:r>
    <w:r w:rsidRPr="00561377">
      <w:rPr>
        <w:b/>
        <w:sz w:val="18"/>
      </w:rPr>
      <w:instrText xml:space="preserve"> PAGE </w:instrText>
    </w:r>
    <w:r w:rsidRPr="00561377">
      <w:rPr>
        <w:b/>
        <w:sz w:val="18"/>
      </w:rPr>
      <w:fldChar w:fldCharType="separate"/>
    </w:r>
    <w:r>
      <w:rPr>
        <w:b/>
        <w:noProof/>
        <w:sz w:val="18"/>
      </w:rPr>
      <w:t>41</w:t>
    </w:r>
    <w:r w:rsidRPr="00561377">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B9A2F" w14:textId="77777777" w:rsidR="00572E5B" w:rsidRDefault="00572E5B">
      <w:r>
        <w:separator/>
      </w:r>
    </w:p>
  </w:footnote>
  <w:footnote w:type="continuationSeparator" w:id="0">
    <w:p w14:paraId="292587AE" w14:textId="77777777" w:rsidR="00572E5B" w:rsidRDefault="00572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US" w:eastAsia="en-US"/>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US" w:eastAsia="en-US"/>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219903784">
    <w:abstractNumId w:val="13"/>
  </w:num>
  <w:num w:numId="2" w16cid:durableId="2024241912">
    <w:abstractNumId w:val="0"/>
  </w:num>
  <w:num w:numId="3" w16cid:durableId="698240980">
    <w:abstractNumId w:val="10"/>
  </w:num>
  <w:num w:numId="4" w16cid:durableId="1860661167">
    <w:abstractNumId w:val="9"/>
  </w:num>
  <w:num w:numId="5" w16cid:durableId="495222211">
    <w:abstractNumId w:val="11"/>
  </w:num>
  <w:num w:numId="6" w16cid:durableId="420877133">
    <w:abstractNumId w:val="1"/>
  </w:num>
  <w:num w:numId="7" w16cid:durableId="1128743980">
    <w:abstractNumId w:val="6"/>
  </w:num>
  <w:num w:numId="8" w16cid:durableId="1712151171">
    <w:abstractNumId w:val="8"/>
  </w:num>
  <w:num w:numId="9" w16cid:durableId="292760864">
    <w:abstractNumId w:val="7"/>
  </w:num>
  <w:num w:numId="10" w16cid:durableId="1596136584">
    <w:abstractNumId w:val="3"/>
  </w:num>
  <w:num w:numId="11" w16cid:durableId="191845760">
    <w:abstractNumId w:val="12"/>
  </w:num>
  <w:num w:numId="12" w16cid:durableId="1458598605">
    <w:abstractNumId w:val="5"/>
  </w:num>
  <w:num w:numId="13" w16cid:durableId="1576166207">
    <w:abstractNumId w:val="14"/>
  </w:num>
  <w:num w:numId="14" w16cid:durableId="1345470997">
    <w:abstractNumId w:val="4"/>
  </w:num>
  <w:num w:numId="15" w16cid:durableId="1554850094">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10"/>
  <w:displayBackgroundShape/>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1C89"/>
    <w:rsid w:val="00013405"/>
    <w:rsid w:val="00014AC4"/>
    <w:rsid w:val="00015E3E"/>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41D7"/>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58FD"/>
    <w:rsid w:val="00066EF2"/>
    <w:rsid w:val="00066F37"/>
    <w:rsid w:val="0006776A"/>
    <w:rsid w:val="00067CA0"/>
    <w:rsid w:val="00067D30"/>
    <w:rsid w:val="00067FBC"/>
    <w:rsid w:val="000703DC"/>
    <w:rsid w:val="00070F6A"/>
    <w:rsid w:val="000714FB"/>
    <w:rsid w:val="000722C9"/>
    <w:rsid w:val="000724E3"/>
    <w:rsid w:val="000727D5"/>
    <w:rsid w:val="0007399E"/>
    <w:rsid w:val="00073E20"/>
    <w:rsid w:val="000746BB"/>
    <w:rsid w:val="00075AA3"/>
    <w:rsid w:val="00075E3B"/>
    <w:rsid w:val="0007652C"/>
    <w:rsid w:val="0007670A"/>
    <w:rsid w:val="000777AD"/>
    <w:rsid w:val="00077B67"/>
    <w:rsid w:val="000801A8"/>
    <w:rsid w:val="00083623"/>
    <w:rsid w:val="000839F2"/>
    <w:rsid w:val="000849E5"/>
    <w:rsid w:val="00085339"/>
    <w:rsid w:val="000907E6"/>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4A2D"/>
    <w:rsid w:val="000C6824"/>
    <w:rsid w:val="000C7070"/>
    <w:rsid w:val="000C79C7"/>
    <w:rsid w:val="000D1E75"/>
    <w:rsid w:val="000D2238"/>
    <w:rsid w:val="000D2F88"/>
    <w:rsid w:val="000D3392"/>
    <w:rsid w:val="000D44B6"/>
    <w:rsid w:val="000D54D5"/>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330"/>
    <w:rsid w:val="001126B8"/>
    <w:rsid w:val="00112A6F"/>
    <w:rsid w:val="00113E0B"/>
    <w:rsid w:val="001149BF"/>
    <w:rsid w:val="00114F34"/>
    <w:rsid w:val="00115F43"/>
    <w:rsid w:val="00116087"/>
    <w:rsid w:val="001164ED"/>
    <w:rsid w:val="00116CD1"/>
    <w:rsid w:val="0011774E"/>
    <w:rsid w:val="001206A7"/>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575AE"/>
    <w:rsid w:val="00157F89"/>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77A6F"/>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5290"/>
    <w:rsid w:val="001B7A73"/>
    <w:rsid w:val="001C194B"/>
    <w:rsid w:val="001C19CB"/>
    <w:rsid w:val="001C1D69"/>
    <w:rsid w:val="001C20DD"/>
    <w:rsid w:val="001C21B3"/>
    <w:rsid w:val="001C38A8"/>
    <w:rsid w:val="001C3E1D"/>
    <w:rsid w:val="001C528A"/>
    <w:rsid w:val="001C5BA2"/>
    <w:rsid w:val="001C7B82"/>
    <w:rsid w:val="001D01CF"/>
    <w:rsid w:val="001D232F"/>
    <w:rsid w:val="001D2688"/>
    <w:rsid w:val="001D2873"/>
    <w:rsid w:val="001D37E5"/>
    <w:rsid w:val="001D3924"/>
    <w:rsid w:val="001D4DB4"/>
    <w:rsid w:val="001D4E3A"/>
    <w:rsid w:val="001E0B8D"/>
    <w:rsid w:val="001E1E2E"/>
    <w:rsid w:val="001E294B"/>
    <w:rsid w:val="001E3054"/>
    <w:rsid w:val="001E4F85"/>
    <w:rsid w:val="001E51A9"/>
    <w:rsid w:val="001E62A0"/>
    <w:rsid w:val="001E6ACD"/>
    <w:rsid w:val="001F0780"/>
    <w:rsid w:val="001F1AA1"/>
    <w:rsid w:val="001F2169"/>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472A2"/>
    <w:rsid w:val="00250231"/>
    <w:rsid w:val="002514D8"/>
    <w:rsid w:val="00251F84"/>
    <w:rsid w:val="0025218B"/>
    <w:rsid w:val="002530C1"/>
    <w:rsid w:val="00253197"/>
    <w:rsid w:val="00255831"/>
    <w:rsid w:val="00256D49"/>
    <w:rsid w:val="00256F90"/>
    <w:rsid w:val="00260FBC"/>
    <w:rsid w:val="00261FA3"/>
    <w:rsid w:val="002620CE"/>
    <w:rsid w:val="00264657"/>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9AB"/>
    <w:rsid w:val="002C2A3B"/>
    <w:rsid w:val="002C3805"/>
    <w:rsid w:val="002C3977"/>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1BD"/>
    <w:rsid w:val="002F4838"/>
    <w:rsid w:val="002F4999"/>
    <w:rsid w:val="002F5110"/>
    <w:rsid w:val="002F624B"/>
    <w:rsid w:val="002F7447"/>
    <w:rsid w:val="002F7917"/>
    <w:rsid w:val="0030062A"/>
    <w:rsid w:val="00301389"/>
    <w:rsid w:val="003026DF"/>
    <w:rsid w:val="00302DC3"/>
    <w:rsid w:val="00305061"/>
    <w:rsid w:val="0030704F"/>
    <w:rsid w:val="00310832"/>
    <w:rsid w:val="003113E1"/>
    <w:rsid w:val="00313320"/>
    <w:rsid w:val="00316559"/>
    <w:rsid w:val="00316F9A"/>
    <w:rsid w:val="00322590"/>
    <w:rsid w:val="003226E8"/>
    <w:rsid w:val="003230C9"/>
    <w:rsid w:val="003240DC"/>
    <w:rsid w:val="00324AAC"/>
    <w:rsid w:val="00324EBE"/>
    <w:rsid w:val="0032599F"/>
    <w:rsid w:val="00326410"/>
    <w:rsid w:val="00327E2D"/>
    <w:rsid w:val="003308F0"/>
    <w:rsid w:val="00331064"/>
    <w:rsid w:val="00332067"/>
    <w:rsid w:val="00332FF6"/>
    <w:rsid w:val="003349F1"/>
    <w:rsid w:val="003362CA"/>
    <w:rsid w:val="00337B42"/>
    <w:rsid w:val="0034000C"/>
    <w:rsid w:val="0034028B"/>
    <w:rsid w:val="00341445"/>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02E3"/>
    <w:rsid w:val="003811EF"/>
    <w:rsid w:val="0038426F"/>
    <w:rsid w:val="00385F5F"/>
    <w:rsid w:val="003863BD"/>
    <w:rsid w:val="00386924"/>
    <w:rsid w:val="003876B4"/>
    <w:rsid w:val="00392CCD"/>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1C8"/>
    <w:rsid w:val="003B258E"/>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38CC"/>
    <w:rsid w:val="00406175"/>
    <w:rsid w:val="00406B77"/>
    <w:rsid w:val="004072D7"/>
    <w:rsid w:val="0041090E"/>
    <w:rsid w:val="00412418"/>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46A"/>
    <w:rsid w:val="00466C0C"/>
    <w:rsid w:val="0046790B"/>
    <w:rsid w:val="00467AB9"/>
    <w:rsid w:val="00470F4F"/>
    <w:rsid w:val="00471701"/>
    <w:rsid w:val="004720E0"/>
    <w:rsid w:val="00472D52"/>
    <w:rsid w:val="00473AA2"/>
    <w:rsid w:val="004764CD"/>
    <w:rsid w:val="0047664E"/>
    <w:rsid w:val="0047762C"/>
    <w:rsid w:val="00480025"/>
    <w:rsid w:val="0048360A"/>
    <w:rsid w:val="00483D73"/>
    <w:rsid w:val="0048428C"/>
    <w:rsid w:val="004874E8"/>
    <w:rsid w:val="00487555"/>
    <w:rsid w:val="004879F9"/>
    <w:rsid w:val="004901A3"/>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99F"/>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D05"/>
    <w:rsid w:val="00502F23"/>
    <w:rsid w:val="00503174"/>
    <w:rsid w:val="0050541C"/>
    <w:rsid w:val="0050744B"/>
    <w:rsid w:val="00510693"/>
    <w:rsid w:val="005116CB"/>
    <w:rsid w:val="00511E5C"/>
    <w:rsid w:val="005171E1"/>
    <w:rsid w:val="00517C0F"/>
    <w:rsid w:val="00522423"/>
    <w:rsid w:val="005267D5"/>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E5B"/>
    <w:rsid w:val="00572F07"/>
    <w:rsid w:val="00574A4D"/>
    <w:rsid w:val="005802D8"/>
    <w:rsid w:val="00581764"/>
    <w:rsid w:val="0058202B"/>
    <w:rsid w:val="005825D5"/>
    <w:rsid w:val="00582EAD"/>
    <w:rsid w:val="0058646A"/>
    <w:rsid w:val="00587D06"/>
    <w:rsid w:val="005907EA"/>
    <w:rsid w:val="0059239E"/>
    <w:rsid w:val="00595031"/>
    <w:rsid w:val="0059527E"/>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C0ADE"/>
    <w:rsid w:val="005C1F39"/>
    <w:rsid w:val="005C2444"/>
    <w:rsid w:val="005C75B6"/>
    <w:rsid w:val="005C7652"/>
    <w:rsid w:val="005C7B43"/>
    <w:rsid w:val="005D2826"/>
    <w:rsid w:val="005D2B01"/>
    <w:rsid w:val="005D2BFD"/>
    <w:rsid w:val="005D365D"/>
    <w:rsid w:val="005D4463"/>
    <w:rsid w:val="005D462B"/>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0F9C"/>
    <w:rsid w:val="00601C43"/>
    <w:rsid w:val="00601F75"/>
    <w:rsid w:val="00601F93"/>
    <w:rsid w:val="00603A7D"/>
    <w:rsid w:val="00603C20"/>
    <w:rsid w:val="00604DEA"/>
    <w:rsid w:val="00604EA7"/>
    <w:rsid w:val="0060569F"/>
    <w:rsid w:val="006061FD"/>
    <w:rsid w:val="006100ED"/>
    <w:rsid w:val="00611C3E"/>
    <w:rsid w:val="006133B4"/>
    <w:rsid w:val="00615A86"/>
    <w:rsid w:val="006204B2"/>
    <w:rsid w:val="0062128C"/>
    <w:rsid w:val="0062431A"/>
    <w:rsid w:val="0062490E"/>
    <w:rsid w:val="006254AC"/>
    <w:rsid w:val="006322CE"/>
    <w:rsid w:val="0063428F"/>
    <w:rsid w:val="00634603"/>
    <w:rsid w:val="00635C8C"/>
    <w:rsid w:val="00641439"/>
    <w:rsid w:val="00641C72"/>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57D1E"/>
    <w:rsid w:val="00661AD3"/>
    <w:rsid w:val="0066206F"/>
    <w:rsid w:val="006629B0"/>
    <w:rsid w:val="006712CA"/>
    <w:rsid w:val="00673A30"/>
    <w:rsid w:val="00673BC7"/>
    <w:rsid w:val="006773D2"/>
    <w:rsid w:val="006778BD"/>
    <w:rsid w:val="006833FC"/>
    <w:rsid w:val="00683865"/>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2FC"/>
    <w:rsid w:val="006A77C6"/>
    <w:rsid w:val="006A7D50"/>
    <w:rsid w:val="006B1AAF"/>
    <w:rsid w:val="006B2333"/>
    <w:rsid w:val="006B26E3"/>
    <w:rsid w:val="006B2BDC"/>
    <w:rsid w:val="006B2C8E"/>
    <w:rsid w:val="006B2DDF"/>
    <w:rsid w:val="006B40FB"/>
    <w:rsid w:val="006B4150"/>
    <w:rsid w:val="006B5D93"/>
    <w:rsid w:val="006B6D87"/>
    <w:rsid w:val="006B761B"/>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028"/>
    <w:rsid w:val="007251F5"/>
    <w:rsid w:val="00726EE5"/>
    <w:rsid w:val="0073017C"/>
    <w:rsid w:val="00730707"/>
    <w:rsid w:val="0073183E"/>
    <w:rsid w:val="007318A0"/>
    <w:rsid w:val="00731B56"/>
    <w:rsid w:val="00731E02"/>
    <w:rsid w:val="007332D3"/>
    <w:rsid w:val="00733528"/>
    <w:rsid w:val="00734313"/>
    <w:rsid w:val="00734553"/>
    <w:rsid w:val="00734849"/>
    <w:rsid w:val="0073583A"/>
    <w:rsid w:val="00735D4B"/>
    <w:rsid w:val="00736105"/>
    <w:rsid w:val="00736BCA"/>
    <w:rsid w:val="00737B10"/>
    <w:rsid w:val="00737E4B"/>
    <w:rsid w:val="00740224"/>
    <w:rsid w:val="007407F2"/>
    <w:rsid w:val="00742131"/>
    <w:rsid w:val="00743B55"/>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276C"/>
    <w:rsid w:val="00764637"/>
    <w:rsid w:val="00765072"/>
    <w:rsid w:val="00766179"/>
    <w:rsid w:val="00767BC2"/>
    <w:rsid w:val="00772475"/>
    <w:rsid w:val="007733A5"/>
    <w:rsid w:val="0077439C"/>
    <w:rsid w:val="0077560D"/>
    <w:rsid w:val="007818B7"/>
    <w:rsid w:val="007837D2"/>
    <w:rsid w:val="00784A54"/>
    <w:rsid w:val="00784BFF"/>
    <w:rsid w:val="00785FD3"/>
    <w:rsid w:val="00786A08"/>
    <w:rsid w:val="00792619"/>
    <w:rsid w:val="0079426D"/>
    <w:rsid w:val="00794341"/>
    <w:rsid w:val="00794A10"/>
    <w:rsid w:val="00796306"/>
    <w:rsid w:val="007A0F07"/>
    <w:rsid w:val="007A103A"/>
    <w:rsid w:val="007A3727"/>
    <w:rsid w:val="007A55BF"/>
    <w:rsid w:val="007A6063"/>
    <w:rsid w:val="007B069F"/>
    <w:rsid w:val="007B13C5"/>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40BC"/>
    <w:rsid w:val="007E61F4"/>
    <w:rsid w:val="007E76FD"/>
    <w:rsid w:val="007E7855"/>
    <w:rsid w:val="007E79DB"/>
    <w:rsid w:val="007F16E7"/>
    <w:rsid w:val="007F22A3"/>
    <w:rsid w:val="007F27FA"/>
    <w:rsid w:val="007F40F1"/>
    <w:rsid w:val="00804973"/>
    <w:rsid w:val="00804A3A"/>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291E"/>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1BEA"/>
    <w:rsid w:val="00852202"/>
    <w:rsid w:val="0085226F"/>
    <w:rsid w:val="0085267C"/>
    <w:rsid w:val="00852A0A"/>
    <w:rsid w:val="008554D3"/>
    <w:rsid w:val="00855B2E"/>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A25"/>
    <w:rsid w:val="00883409"/>
    <w:rsid w:val="00884314"/>
    <w:rsid w:val="00884537"/>
    <w:rsid w:val="00884587"/>
    <w:rsid w:val="00884A67"/>
    <w:rsid w:val="008855C2"/>
    <w:rsid w:val="00887B18"/>
    <w:rsid w:val="008920D1"/>
    <w:rsid w:val="00892CBB"/>
    <w:rsid w:val="0089333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7C2"/>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0E35"/>
    <w:rsid w:val="009720E7"/>
    <w:rsid w:val="00976B87"/>
    <w:rsid w:val="00980824"/>
    <w:rsid w:val="0098203B"/>
    <w:rsid w:val="00982A5B"/>
    <w:rsid w:val="009836E8"/>
    <w:rsid w:val="00984760"/>
    <w:rsid w:val="00984AA1"/>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BC2"/>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DE9"/>
    <w:rsid w:val="00A12EE8"/>
    <w:rsid w:val="00A1333B"/>
    <w:rsid w:val="00A1446D"/>
    <w:rsid w:val="00A146C7"/>
    <w:rsid w:val="00A14D9E"/>
    <w:rsid w:val="00A168AA"/>
    <w:rsid w:val="00A1699B"/>
    <w:rsid w:val="00A201BE"/>
    <w:rsid w:val="00A2186C"/>
    <w:rsid w:val="00A22564"/>
    <w:rsid w:val="00A227D0"/>
    <w:rsid w:val="00A23187"/>
    <w:rsid w:val="00A2361A"/>
    <w:rsid w:val="00A2399C"/>
    <w:rsid w:val="00A23AA5"/>
    <w:rsid w:val="00A269E7"/>
    <w:rsid w:val="00A269FA"/>
    <w:rsid w:val="00A32C6F"/>
    <w:rsid w:val="00A3380A"/>
    <w:rsid w:val="00A35CF1"/>
    <w:rsid w:val="00A3660A"/>
    <w:rsid w:val="00A42FA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2F4C"/>
    <w:rsid w:val="00A636AF"/>
    <w:rsid w:val="00A64E5E"/>
    <w:rsid w:val="00A66AA5"/>
    <w:rsid w:val="00A66D8D"/>
    <w:rsid w:val="00A67246"/>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E46"/>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21"/>
    <w:rsid w:val="00AF4FEF"/>
    <w:rsid w:val="00AF592D"/>
    <w:rsid w:val="00AF5B82"/>
    <w:rsid w:val="00B008A7"/>
    <w:rsid w:val="00B0175B"/>
    <w:rsid w:val="00B0181F"/>
    <w:rsid w:val="00B01853"/>
    <w:rsid w:val="00B02025"/>
    <w:rsid w:val="00B02436"/>
    <w:rsid w:val="00B025C5"/>
    <w:rsid w:val="00B028E8"/>
    <w:rsid w:val="00B04D85"/>
    <w:rsid w:val="00B07696"/>
    <w:rsid w:val="00B07ABB"/>
    <w:rsid w:val="00B128DC"/>
    <w:rsid w:val="00B13FB3"/>
    <w:rsid w:val="00B14FA1"/>
    <w:rsid w:val="00B159BC"/>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0E88"/>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4E5E"/>
    <w:rsid w:val="00BA6689"/>
    <w:rsid w:val="00BB08DF"/>
    <w:rsid w:val="00BB2D8A"/>
    <w:rsid w:val="00BB2FD7"/>
    <w:rsid w:val="00BB3F26"/>
    <w:rsid w:val="00BC00BF"/>
    <w:rsid w:val="00BC01DF"/>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B4C"/>
    <w:rsid w:val="00C02C05"/>
    <w:rsid w:val="00C0461F"/>
    <w:rsid w:val="00C07FF1"/>
    <w:rsid w:val="00C12818"/>
    <w:rsid w:val="00C130BD"/>
    <w:rsid w:val="00C13BBB"/>
    <w:rsid w:val="00C15456"/>
    <w:rsid w:val="00C1589D"/>
    <w:rsid w:val="00C158AD"/>
    <w:rsid w:val="00C17EA9"/>
    <w:rsid w:val="00C20043"/>
    <w:rsid w:val="00C20937"/>
    <w:rsid w:val="00C20CE2"/>
    <w:rsid w:val="00C2183C"/>
    <w:rsid w:val="00C2199F"/>
    <w:rsid w:val="00C22FBC"/>
    <w:rsid w:val="00C23440"/>
    <w:rsid w:val="00C24215"/>
    <w:rsid w:val="00C25113"/>
    <w:rsid w:val="00C3085C"/>
    <w:rsid w:val="00C31D1E"/>
    <w:rsid w:val="00C33CD2"/>
    <w:rsid w:val="00C36C61"/>
    <w:rsid w:val="00C37317"/>
    <w:rsid w:val="00C37C12"/>
    <w:rsid w:val="00C37CD7"/>
    <w:rsid w:val="00C40E26"/>
    <w:rsid w:val="00C42000"/>
    <w:rsid w:val="00C44BBE"/>
    <w:rsid w:val="00C44BEB"/>
    <w:rsid w:val="00C53D28"/>
    <w:rsid w:val="00C54D28"/>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4FDF"/>
    <w:rsid w:val="00C96E68"/>
    <w:rsid w:val="00C97462"/>
    <w:rsid w:val="00C9764F"/>
    <w:rsid w:val="00CA17F8"/>
    <w:rsid w:val="00CA1EFC"/>
    <w:rsid w:val="00CA257B"/>
    <w:rsid w:val="00CA5BA9"/>
    <w:rsid w:val="00CA5C97"/>
    <w:rsid w:val="00CA5D15"/>
    <w:rsid w:val="00CA6668"/>
    <w:rsid w:val="00CA6C86"/>
    <w:rsid w:val="00CA6EB1"/>
    <w:rsid w:val="00CB0498"/>
    <w:rsid w:val="00CB082E"/>
    <w:rsid w:val="00CB1C05"/>
    <w:rsid w:val="00CB4302"/>
    <w:rsid w:val="00CB4D23"/>
    <w:rsid w:val="00CB50B4"/>
    <w:rsid w:val="00CC3C9C"/>
    <w:rsid w:val="00CC5492"/>
    <w:rsid w:val="00CC71B2"/>
    <w:rsid w:val="00CD0F00"/>
    <w:rsid w:val="00CD263C"/>
    <w:rsid w:val="00CD3373"/>
    <w:rsid w:val="00CD3905"/>
    <w:rsid w:val="00CD3A20"/>
    <w:rsid w:val="00CD4A0F"/>
    <w:rsid w:val="00CD5881"/>
    <w:rsid w:val="00CD5953"/>
    <w:rsid w:val="00CD5D72"/>
    <w:rsid w:val="00CE0A10"/>
    <w:rsid w:val="00CE1895"/>
    <w:rsid w:val="00CE3C22"/>
    <w:rsid w:val="00CE4B45"/>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783"/>
    <w:rsid w:val="00D128B6"/>
    <w:rsid w:val="00D13371"/>
    <w:rsid w:val="00D137A2"/>
    <w:rsid w:val="00D13F3A"/>
    <w:rsid w:val="00D14478"/>
    <w:rsid w:val="00D1489A"/>
    <w:rsid w:val="00D153BE"/>
    <w:rsid w:val="00D15EEF"/>
    <w:rsid w:val="00D1639D"/>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252"/>
    <w:rsid w:val="00D314B1"/>
    <w:rsid w:val="00D31D54"/>
    <w:rsid w:val="00D32C57"/>
    <w:rsid w:val="00D32FCD"/>
    <w:rsid w:val="00D350A5"/>
    <w:rsid w:val="00D36212"/>
    <w:rsid w:val="00D37422"/>
    <w:rsid w:val="00D37975"/>
    <w:rsid w:val="00D406CF"/>
    <w:rsid w:val="00D43029"/>
    <w:rsid w:val="00D436A4"/>
    <w:rsid w:val="00D4498A"/>
    <w:rsid w:val="00D51A24"/>
    <w:rsid w:val="00D54C8F"/>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625D"/>
    <w:rsid w:val="00D977DD"/>
    <w:rsid w:val="00D97A7A"/>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7E9"/>
    <w:rsid w:val="00DD0CA8"/>
    <w:rsid w:val="00DD1F7F"/>
    <w:rsid w:val="00DD2532"/>
    <w:rsid w:val="00DD2AB1"/>
    <w:rsid w:val="00DD2D96"/>
    <w:rsid w:val="00DD42D4"/>
    <w:rsid w:val="00DD4889"/>
    <w:rsid w:val="00DD6F83"/>
    <w:rsid w:val="00DD7452"/>
    <w:rsid w:val="00DD7879"/>
    <w:rsid w:val="00DE0365"/>
    <w:rsid w:val="00DE09DD"/>
    <w:rsid w:val="00DE1C40"/>
    <w:rsid w:val="00DE1F38"/>
    <w:rsid w:val="00DE5E18"/>
    <w:rsid w:val="00DE5FF7"/>
    <w:rsid w:val="00DE70D2"/>
    <w:rsid w:val="00DF201F"/>
    <w:rsid w:val="00DF4606"/>
    <w:rsid w:val="00DF7CDB"/>
    <w:rsid w:val="00E03417"/>
    <w:rsid w:val="00E03D69"/>
    <w:rsid w:val="00E04387"/>
    <w:rsid w:val="00E06988"/>
    <w:rsid w:val="00E07883"/>
    <w:rsid w:val="00E079CF"/>
    <w:rsid w:val="00E1066D"/>
    <w:rsid w:val="00E108A6"/>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818"/>
    <w:rsid w:val="00E32090"/>
    <w:rsid w:val="00E32B40"/>
    <w:rsid w:val="00E3538A"/>
    <w:rsid w:val="00E358E2"/>
    <w:rsid w:val="00E3637D"/>
    <w:rsid w:val="00E379A8"/>
    <w:rsid w:val="00E416CA"/>
    <w:rsid w:val="00E429A0"/>
    <w:rsid w:val="00E42E27"/>
    <w:rsid w:val="00E44770"/>
    <w:rsid w:val="00E50754"/>
    <w:rsid w:val="00E50FE9"/>
    <w:rsid w:val="00E51EF1"/>
    <w:rsid w:val="00E532B8"/>
    <w:rsid w:val="00E54694"/>
    <w:rsid w:val="00E54DA1"/>
    <w:rsid w:val="00E55047"/>
    <w:rsid w:val="00E55418"/>
    <w:rsid w:val="00E56B77"/>
    <w:rsid w:val="00E56BE4"/>
    <w:rsid w:val="00E57EB2"/>
    <w:rsid w:val="00E60A75"/>
    <w:rsid w:val="00E65EDA"/>
    <w:rsid w:val="00E668E1"/>
    <w:rsid w:val="00E67B5E"/>
    <w:rsid w:val="00E67CC0"/>
    <w:rsid w:val="00E706A4"/>
    <w:rsid w:val="00E70701"/>
    <w:rsid w:val="00E70EFA"/>
    <w:rsid w:val="00E72871"/>
    <w:rsid w:val="00E72A96"/>
    <w:rsid w:val="00E72DDE"/>
    <w:rsid w:val="00E739C4"/>
    <w:rsid w:val="00E74203"/>
    <w:rsid w:val="00E75832"/>
    <w:rsid w:val="00E77CE8"/>
    <w:rsid w:val="00E80E2F"/>
    <w:rsid w:val="00E8197D"/>
    <w:rsid w:val="00E84275"/>
    <w:rsid w:val="00E84910"/>
    <w:rsid w:val="00E8493F"/>
    <w:rsid w:val="00E85965"/>
    <w:rsid w:val="00E85BDD"/>
    <w:rsid w:val="00E86C04"/>
    <w:rsid w:val="00E91519"/>
    <w:rsid w:val="00E91948"/>
    <w:rsid w:val="00E91CE6"/>
    <w:rsid w:val="00E929D5"/>
    <w:rsid w:val="00E9345B"/>
    <w:rsid w:val="00E939AF"/>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19D9"/>
    <w:rsid w:val="00EC28D3"/>
    <w:rsid w:val="00EC2E6A"/>
    <w:rsid w:val="00EC36F1"/>
    <w:rsid w:val="00EC6129"/>
    <w:rsid w:val="00EC6F2A"/>
    <w:rsid w:val="00EC7283"/>
    <w:rsid w:val="00EC78B5"/>
    <w:rsid w:val="00EC7AFE"/>
    <w:rsid w:val="00ED05F6"/>
    <w:rsid w:val="00ED098F"/>
    <w:rsid w:val="00ED16C6"/>
    <w:rsid w:val="00ED1D9A"/>
    <w:rsid w:val="00ED213D"/>
    <w:rsid w:val="00ED2A1C"/>
    <w:rsid w:val="00ED35AB"/>
    <w:rsid w:val="00ED417D"/>
    <w:rsid w:val="00ED44FF"/>
    <w:rsid w:val="00ED5BF4"/>
    <w:rsid w:val="00ED6876"/>
    <w:rsid w:val="00ED74D2"/>
    <w:rsid w:val="00EE0B0D"/>
    <w:rsid w:val="00EE1D63"/>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683"/>
    <w:rsid w:val="00F21815"/>
    <w:rsid w:val="00F24145"/>
    <w:rsid w:val="00F256F4"/>
    <w:rsid w:val="00F26123"/>
    <w:rsid w:val="00F26E7D"/>
    <w:rsid w:val="00F279F0"/>
    <w:rsid w:val="00F329D8"/>
    <w:rsid w:val="00F32F52"/>
    <w:rsid w:val="00F35FF8"/>
    <w:rsid w:val="00F36EE8"/>
    <w:rsid w:val="00F37C49"/>
    <w:rsid w:val="00F37F51"/>
    <w:rsid w:val="00F40D31"/>
    <w:rsid w:val="00F4144F"/>
    <w:rsid w:val="00F41933"/>
    <w:rsid w:val="00F4238E"/>
    <w:rsid w:val="00F42C1D"/>
    <w:rsid w:val="00F42D8B"/>
    <w:rsid w:val="00F432FA"/>
    <w:rsid w:val="00F44EA8"/>
    <w:rsid w:val="00F46155"/>
    <w:rsid w:val="00F4763B"/>
    <w:rsid w:val="00F47A23"/>
    <w:rsid w:val="00F51516"/>
    <w:rsid w:val="00F5204B"/>
    <w:rsid w:val="00F52737"/>
    <w:rsid w:val="00F531A3"/>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3A65"/>
    <w:rsid w:val="00F748A5"/>
    <w:rsid w:val="00F77DFA"/>
    <w:rsid w:val="00F80057"/>
    <w:rsid w:val="00F8019D"/>
    <w:rsid w:val="00F80C8A"/>
    <w:rsid w:val="00F813B0"/>
    <w:rsid w:val="00F821D1"/>
    <w:rsid w:val="00F82EE1"/>
    <w:rsid w:val="00F83567"/>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47B"/>
    <w:rsid w:val="00FB3D42"/>
    <w:rsid w:val="00FB4DFC"/>
    <w:rsid w:val="00FB4FAF"/>
    <w:rsid w:val="00FB694B"/>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3865"/>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link w:val="Heading3Char"/>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customStyle="1" w:styleId="Heading3Char">
    <w:name w:val="Heading 3 Char"/>
    <w:basedOn w:val="DefaultParagraphFont"/>
    <w:link w:val="Heading3"/>
    <w:rsid w:val="005267D5"/>
    <w:rPr>
      <w:rFonts w:ascii="Segoe UI" w:hAnsi="Segoe UI" w:cs="Segoe UI"/>
      <w:sz w:val="24"/>
      <w:lang w:val="es-C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dzamora\My%20Documents\SFCO\Metodo%20de%20desarrollo\Plantillas\Plantilla%20requerimientos%20del%20sistem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3.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4.xml><?xml version="1.0" encoding="utf-8"?>
<ds:datastoreItem xmlns:ds="http://schemas.openxmlformats.org/officeDocument/2006/customXml" ds:itemID="{BF508730-7640-429B-9D1E-7EF41BD2E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requerimientos del sistema.dotx</Template>
  <TotalTime>559</TotalTime>
  <Pages>1</Pages>
  <Words>641</Words>
  <Characters>3654</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 Manual de Usuario</vt:lpstr>
      <vt:lpstr>Closing Schedules Manual de Usuario</vt:lpstr>
    </vt:vector>
  </TitlesOfParts>
  <Company/>
  <LinksUpToDate>false</LinksUpToDate>
  <CharactersWithSpaces>4287</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Mario Murillo Navarrete</cp:lastModifiedBy>
  <cp:revision>73</cp:revision>
  <cp:lastPrinted>2004-06-17T14:41:00Z</cp:lastPrinted>
  <dcterms:created xsi:type="dcterms:W3CDTF">2020-05-28T17:06:00Z</dcterms:created>
  <dcterms:modified xsi:type="dcterms:W3CDTF">2023-11-17T22:23:00Z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