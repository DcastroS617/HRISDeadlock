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C25A" w14:textId="3547A792" w:rsidR="005267D5" w:rsidRPr="009E4083" w:rsidRDefault="006C176D" w:rsidP="00FB347B">
      <w:pPr>
        <w:pStyle w:val="Heading1"/>
        <w:framePr w:wrap="notBeside"/>
        <w:ind w:left="1416" w:hanging="1416"/>
      </w:pPr>
      <w:bookmarkStart w:id="0" w:name="_Hlk98917061"/>
      <w:r>
        <w:t>Asignar cursos al plan</w:t>
      </w:r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</w:tblGrid>
      <w:tr w:rsidR="00112330" w14:paraId="2072FFC2" w14:textId="77777777" w:rsidTr="0008285B">
        <w:trPr>
          <w:trHeight w:val="4093"/>
        </w:trPr>
        <w:tc>
          <w:tcPr>
            <w:tcW w:w="4503" w:type="dxa"/>
            <w:shd w:val="clear" w:color="auto" w:fill="F0F8FA"/>
          </w:tcPr>
          <w:bookmarkEnd w:id="0"/>
          <w:p w14:paraId="0B650FE8" w14:textId="77777777" w:rsidR="00112330" w:rsidRPr="00112330" w:rsidRDefault="00112330" w:rsidP="00112330">
            <w:pPr>
              <w:pStyle w:val="Heading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000000" w:rsidP="00112330">
            <w:pPr>
              <w:rPr>
                <w:rStyle w:val="Hyperlink"/>
              </w:rPr>
            </w:pPr>
            <w:hyperlink w:anchor="_Pantalla_principal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45DFCD43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Descripción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Filtrado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Filtrado</w:t>
              </w:r>
            </w:hyperlink>
          </w:p>
          <w:p w14:paraId="61B5263C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Resultados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Resultados</w:t>
              </w:r>
            </w:hyperlink>
          </w:p>
          <w:p w14:paraId="023262C2" w14:textId="0952545A" w:rsidR="00112330" w:rsidRPr="00112330" w:rsidRDefault="00000000" w:rsidP="004C60CE">
            <w:pPr>
              <w:rPr>
                <w:rStyle w:val="Hyperlink"/>
              </w:rPr>
            </w:pPr>
            <w:hyperlink w:anchor="_Operaciones_disponibles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Operaciones disponibles</w:t>
              </w:r>
            </w:hyperlink>
          </w:p>
          <w:p w14:paraId="5CF43A72" w14:textId="5553C250" w:rsidR="00657D1E" w:rsidRPr="005267D5" w:rsidRDefault="00000000" w:rsidP="004C60CE">
            <w:pPr>
              <w:ind w:left="708"/>
              <w:rPr>
                <w:rStyle w:val="Hyperlink"/>
                <w:rFonts w:ascii="Segoe UI" w:hAnsi="Segoe UI" w:cs="Segoe UI"/>
                <w:lang w:val="es-MX"/>
              </w:rPr>
            </w:pPr>
            <w:hyperlink w:anchor="_Agregar_/_editar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Agregar / Editar</w:t>
              </w:r>
            </w:hyperlink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Heading2"/>
      </w:pPr>
      <w:bookmarkStart w:id="1" w:name="_Pantalla_principal"/>
      <w:bookmarkEnd w:id="1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2" w:name="_Descripción"/>
      <w:bookmarkEnd w:id="2"/>
    </w:p>
    <w:p w14:paraId="5980EBC5" w14:textId="52F813AB" w:rsidR="00D2474C" w:rsidRPr="00AF3C21" w:rsidRDefault="00D2474C" w:rsidP="00AF3C21">
      <w:pPr>
        <w:pStyle w:val="Heading3"/>
      </w:pPr>
      <w:r w:rsidRPr="00AF3C21">
        <w:t>Descripción</w:t>
      </w:r>
    </w:p>
    <w:p w14:paraId="12177B7D" w14:textId="77777777" w:rsidR="00D2474C" w:rsidRPr="009E4083" w:rsidRDefault="00D2474C" w:rsidP="008D1020">
      <w:pPr>
        <w:rPr>
          <w:rFonts w:ascii="Segoe UI" w:hAnsi="Segoe UI" w:cs="Segoe UI"/>
          <w:lang w:val="es-MX"/>
        </w:rPr>
      </w:pPr>
    </w:p>
    <w:p w14:paraId="00AA0177" w14:textId="68A177CA" w:rsidR="00112330" w:rsidRDefault="00D12783" w:rsidP="008D1020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</w:t>
      </w:r>
      <w:r w:rsidR="005267D5" w:rsidRPr="009E4083">
        <w:rPr>
          <w:rFonts w:ascii="Segoe UI" w:hAnsi="Segoe UI" w:cs="Segoe UI"/>
          <w:lang w:val="es-MX"/>
        </w:rPr>
        <w:t xml:space="preserve">n la pantalla </w:t>
      </w:r>
      <w:r w:rsidR="00A642BB" w:rsidRPr="009E4083">
        <w:rPr>
          <w:rFonts w:ascii="Segoe UI" w:hAnsi="Segoe UI" w:cs="Segoe UI"/>
          <w:lang w:val="es-MX"/>
        </w:rPr>
        <w:t xml:space="preserve">se muestra el </w:t>
      </w:r>
      <w:r w:rsidR="005E36DF">
        <w:rPr>
          <w:rFonts w:ascii="Segoe UI" w:hAnsi="Segoe UI" w:cs="Segoe UI"/>
          <w:lang w:val="es-MX"/>
        </w:rPr>
        <w:t>mantenimiento para</w:t>
      </w:r>
      <w:r w:rsidR="00A642BB">
        <w:rPr>
          <w:rFonts w:ascii="Segoe UI" w:hAnsi="Segoe UI" w:cs="Segoe UI"/>
          <w:lang w:val="es-MX"/>
        </w:rPr>
        <w:t xml:space="preserve"> </w:t>
      </w:r>
      <w:r w:rsidR="006C176D">
        <w:rPr>
          <w:rFonts w:ascii="Segoe UI" w:hAnsi="Segoe UI" w:cs="Segoe UI"/>
          <w:i/>
          <w:iCs/>
          <w:lang w:val="es-MX"/>
        </w:rPr>
        <w:t>Asignar cursos al plan</w:t>
      </w:r>
      <w:r w:rsidR="005267D5">
        <w:rPr>
          <w:rFonts w:ascii="Segoe UI" w:hAnsi="Segoe UI" w:cs="Segoe UI"/>
          <w:i/>
          <w:iCs/>
          <w:lang w:val="es-MX"/>
        </w:rPr>
        <w:t xml:space="preserve"> </w:t>
      </w:r>
      <w:r w:rsidR="005267D5" w:rsidRPr="009E4083">
        <w:rPr>
          <w:rFonts w:ascii="Segoe UI" w:hAnsi="Segoe UI" w:cs="Segoe UI"/>
          <w:lang w:val="es-MX"/>
        </w:rPr>
        <w:t xml:space="preserve">disponibles para </w:t>
      </w:r>
      <w:r w:rsidR="005E36DF">
        <w:rPr>
          <w:rFonts w:ascii="Segoe UI" w:hAnsi="Segoe UI" w:cs="Segoe UI"/>
          <w:lang w:val="es-MX"/>
        </w:rPr>
        <w:t xml:space="preserve">las </w:t>
      </w:r>
      <w:r w:rsidR="00657D1E">
        <w:rPr>
          <w:rFonts w:ascii="Segoe UI" w:hAnsi="Segoe UI" w:cs="Segoe UI"/>
          <w:lang w:val="es-MX"/>
        </w:rPr>
        <w:t>Capacitaciones</w:t>
      </w:r>
      <w:r w:rsidR="005267D5" w:rsidRPr="009E4083">
        <w:rPr>
          <w:rFonts w:ascii="Segoe UI" w:hAnsi="Segoe UI" w:cs="Segoe UI"/>
          <w:lang w:val="es-MX"/>
        </w:rPr>
        <w:t xml:space="preserve"> existentes en la aplicación</w:t>
      </w:r>
      <w:r w:rsidR="005267D5">
        <w:rPr>
          <w:rFonts w:ascii="Segoe UI" w:hAnsi="Segoe UI" w:cs="Segoe UI"/>
          <w:i/>
          <w:lang w:val="es-MX"/>
        </w:rPr>
        <w:t>.</w:t>
      </w:r>
    </w:p>
    <w:p w14:paraId="456997AF" w14:textId="1727C77A" w:rsidR="0048428C" w:rsidRDefault="00EE1D63" w:rsidP="006B761B">
      <w:pPr>
        <w:rPr>
          <w:rFonts w:ascii="Segoe UI" w:hAnsi="Segoe UI" w:cs="Segoe UI"/>
          <w:lang w:val="es-MX"/>
        </w:rPr>
      </w:pPr>
      <w:r w:rsidRPr="00AF3C21">
        <w:rPr>
          <w:rFonts w:ascii="Segoe UI" w:hAnsi="Segoe UI" w:cs="Segoe UI"/>
          <w:i/>
          <w:iCs/>
          <w:noProof/>
          <w:color w:val="1F497D" w:themeColor="text2"/>
          <w:sz w:val="18"/>
          <w:szCs w:val="18"/>
        </w:rPr>
        <w:drawing>
          <wp:inline distT="0" distB="0" distL="0" distR="0" wp14:anchorId="41FAC5C8" wp14:editId="3136DDEF">
            <wp:extent cx="8883357" cy="2935185"/>
            <wp:effectExtent l="152400" t="152400" r="356235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9647" cy="2937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D9D66" w14:textId="77777777" w:rsidR="006B761B" w:rsidRPr="009E4083" w:rsidRDefault="006B761B" w:rsidP="006B761B">
      <w:pPr>
        <w:rPr>
          <w:rFonts w:ascii="Segoe UI" w:hAnsi="Segoe UI" w:cs="Segoe UI"/>
          <w:lang w:val="es-MX"/>
        </w:rPr>
      </w:pPr>
    </w:p>
    <w:p w14:paraId="1003F224" w14:textId="5AF7D7A2" w:rsidR="00D2474C" w:rsidRPr="009E4083" w:rsidRDefault="00C94472" w:rsidP="00AF3C21">
      <w:pPr>
        <w:pStyle w:val="Heading3"/>
        <w:rPr>
          <w:lang w:val="es-MX"/>
        </w:rPr>
      </w:pPr>
      <w:r w:rsidRPr="009E408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02DCE6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617C937A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617C937A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3" w:name="_Filtrado"/>
      <w:bookmarkEnd w:id="3"/>
      <w:r w:rsidR="00D2474C" w:rsidRPr="009E4083">
        <w:rPr>
          <w:lang w:val="es-MX"/>
        </w:rPr>
        <w:t>Filtrado</w:t>
      </w:r>
    </w:p>
    <w:p w14:paraId="1ABE14F5" w14:textId="7DA2509E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08975611" w14:textId="56FBB44F" w:rsidR="005267D5" w:rsidRPr="009E4083" w:rsidRDefault="00E41449" w:rsidP="00984AA1">
      <w:pPr>
        <w:pStyle w:val="Heading3"/>
        <w:ind w:left="708" w:hanging="708"/>
        <w:rPr>
          <w:lang w:val="es-MX"/>
        </w:rPr>
      </w:pPr>
      <w:r w:rsidRPr="009E4083">
        <w:rPr>
          <w:noProof/>
        </w:rPr>
        <w:drawing>
          <wp:anchor distT="0" distB="0" distL="114300" distR="114300" simplePos="0" relativeHeight="251661312" behindDoc="0" locked="0" layoutInCell="1" allowOverlap="1" wp14:anchorId="7457FFAC" wp14:editId="4ED09253">
            <wp:simplePos x="0" y="0"/>
            <wp:positionH relativeFrom="margin">
              <wp:posOffset>-624172</wp:posOffset>
            </wp:positionH>
            <wp:positionV relativeFrom="margin">
              <wp:posOffset>-6679746</wp:posOffset>
            </wp:positionV>
            <wp:extent cx="6672274" cy="1415142"/>
            <wp:effectExtent l="152400" t="152400" r="357505" b="3568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746" cy="1420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7D5" w:rsidRPr="009E4083">
        <w:rPr>
          <w:lang w:val="es-MX"/>
        </w:rPr>
        <w:t xml:space="preserve">El listado de </w:t>
      </w:r>
      <w:r w:rsidR="006C176D">
        <w:rPr>
          <w:lang w:val="es-MX"/>
        </w:rPr>
        <w:t>asignación de cursos a los planes</w:t>
      </w:r>
      <w:r w:rsidR="005267D5" w:rsidRPr="009E4083">
        <w:rPr>
          <w:lang w:val="es-MX"/>
        </w:rPr>
        <w:t xml:space="preserve"> que se muestra en la página principal del mantenimiento puede ser filtrado utilizando los campos disponibles para ello en la parte superior de la ventana</w:t>
      </w:r>
      <w:r w:rsidR="00A642BB">
        <w:rPr>
          <w:lang w:val="es-MX"/>
        </w:rPr>
        <w:t xml:space="preserve"> se filtra</w:t>
      </w:r>
      <w:r w:rsidR="00657D1E">
        <w:rPr>
          <w:lang w:val="es-MX"/>
        </w:rPr>
        <w:t xml:space="preserve"> por </w:t>
      </w:r>
      <w:r w:rsidR="00912530">
        <w:rPr>
          <w:lang w:val="es-MX"/>
        </w:rPr>
        <w:t>plan entrenamiento, área temática, curso o empleado</w:t>
      </w:r>
      <w:r w:rsidR="005267D5" w:rsidRPr="009E4083">
        <w:rPr>
          <w:lang w:val="es-MX"/>
        </w:rPr>
        <w:t xml:space="preserve">. Al incluir uno o más filtros y hacer clic sobre el botón </w:t>
      </w:r>
      <w:r w:rsidR="005267D5" w:rsidRPr="00AF3C21">
        <w:rPr>
          <w:i/>
          <w:iCs/>
          <w:lang w:val="es-MX"/>
        </w:rPr>
        <w:t>Buscar</w:t>
      </w:r>
      <w:r w:rsidR="005267D5" w:rsidRPr="009E4083">
        <w:rPr>
          <w:lang w:val="es-MX"/>
        </w:rPr>
        <w:t xml:space="preserve"> se listarán l</w:t>
      </w:r>
      <w:r w:rsidR="005267D5">
        <w:rPr>
          <w:lang w:val="es-MX"/>
        </w:rPr>
        <w:t xml:space="preserve">os </w:t>
      </w:r>
      <w:r w:rsidR="00912530">
        <w:rPr>
          <w:lang w:val="es-MX"/>
        </w:rPr>
        <w:t>cursos</w:t>
      </w:r>
      <w:r w:rsidR="005267D5" w:rsidRPr="009E4083">
        <w:rPr>
          <w:lang w:val="es-MX"/>
        </w:rPr>
        <w:t xml:space="preserve"> </w:t>
      </w:r>
      <w:r w:rsidR="005E36DF">
        <w:rPr>
          <w:lang w:val="es-MX"/>
        </w:rPr>
        <w:t xml:space="preserve">y empleados </w:t>
      </w:r>
      <w:r w:rsidR="005267D5" w:rsidRPr="009E4083">
        <w:rPr>
          <w:lang w:val="es-MX"/>
        </w:rPr>
        <w:t xml:space="preserve">que cumplan </w:t>
      </w:r>
      <w:r w:rsidR="005267D5">
        <w:rPr>
          <w:lang w:val="es-MX"/>
        </w:rPr>
        <w:t xml:space="preserve">todos </w:t>
      </w:r>
      <w:r w:rsidR="005267D5" w:rsidRPr="009E4083">
        <w:rPr>
          <w:lang w:val="es-MX"/>
        </w:rPr>
        <w:t>los criterios de búsqueda especificados.</w:t>
      </w:r>
      <w:r w:rsidR="005267D5" w:rsidRPr="00AF3C21">
        <w:rPr>
          <w:noProof/>
        </w:rPr>
        <w:t xml:space="preserve"> </w:t>
      </w:r>
    </w:p>
    <w:p w14:paraId="29D41B15" w14:textId="6EC805E2" w:rsidR="00AF3C21" w:rsidRDefault="00AF3C21" w:rsidP="008E4DF8">
      <w:pPr>
        <w:rPr>
          <w:rFonts w:ascii="Segoe UI" w:hAnsi="Segoe UI" w:cs="Segoe UI"/>
          <w:lang w:val="es-MX"/>
        </w:rPr>
      </w:pPr>
    </w:p>
    <w:p w14:paraId="0A96A0D9" w14:textId="4FA54E1E" w:rsidR="00E41449" w:rsidRDefault="00E41449" w:rsidP="008E4DF8">
      <w:pPr>
        <w:rPr>
          <w:rFonts w:ascii="Segoe UI" w:hAnsi="Segoe UI" w:cs="Segoe UI"/>
          <w:lang w:val="es-MX"/>
        </w:rPr>
      </w:pPr>
    </w:p>
    <w:p w14:paraId="13B2B1F6" w14:textId="4961F4C5" w:rsidR="00E41449" w:rsidRDefault="00E41449" w:rsidP="008E4DF8">
      <w:pPr>
        <w:rPr>
          <w:rFonts w:ascii="Segoe UI" w:hAnsi="Segoe UI" w:cs="Segoe UI"/>
          <w:lang w:val="es-MX"/>
        </w:rPr>
      </w:pPr>
    </w:p>
    <w:p w14:paraId="4DF81191" w14:textId="77777777" w:rsidR="00E41449" w:rsidRPr="009E4083" w:rsidRDefault="00E41449" w:rsidP="008E4DF8">
      <w:pPr>
        <w:rPr>
          <w:rFonts w:ascii="Segoe UI" w:hAnsi="Segoe UI" w:cs="Segoe UI"/>
          <w:lang w:val="es-MX"/>
        </w:rPr>
      </w:pPr>
    </w:p>
    <w:p w14:paraId="13F29DC9" w14:textId="5A763954" w:rsidR="00D2474C" w:rsidRPr="009E4083" w:rsidRDefault="00EE1D63" w:rsidP="00AF3C21">
      <w:pPr>
        <w:pStyle w:val="Heading3"/>
        <w:rPr>
          <w:lang w:val="es-MX"/>
        </w:rPr>
      </w:pPr>
      <w:bookmarkStart w:id="4" w:name="_Resultados"/>
      <w:bookmarkEnd w:id="4"/>
      <w:r w:rsidRPr="009E408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147790D7">
                <wp:simplePos x="0" y="0"/>
                <wp:positionH relativeFrom="margin">
                  <wp:align>right</wp:align>
                </wp:positionH>
                <wp:positionV relativeFrom="margin">
                  <wp:posOffset>10079990</wp:posOffset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7E22672F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7" type="#_x0000_t202" style="position:absolute;left:0;text-align:left;margin-left:23.05pt;margin-top:793.7pt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BaQF/l4AAA&#10;AAoBAAAPAAAAAAAAAAAAAAAAANQEAABkcnMvZG93bnJldi54bWxQSwUGAAAAAAQABADzAAAA4QUA&#10;AAAA&#10;" o:allowoverlap="f" fillcolor="#f0f8fa" stroked="f">
                <v:shadow on="t" color="#548dd4 [1951]" opacity=".5" offset="-6pt,-6pt"/>
                <v:textbox>
                  <w:txbxContent>
                    <w:p w14:paraId="3D619ACA" w14:textId="7E22672F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>Resultados</w:t>
      </w:r>
    </w:p>
    <w:p w14:paraId="42934287" w14:textId="36D31EB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4C3B7568" w14:textId="4A2892E2" w:rsidR="005267D5" w:rsidRPr="009E4083" w:rsidRDefault="00E41449" w:rsidP="005267D5">
      <w:pPr>
        <w:rPr>
          <w:rFonts w:ascii="Segoe UI" w:hAnsi="Segoe UI" w:cs="Segoe UI"/>
          <w:lang w:val="es-MX"/>
        </w:rPr>
      </w:pPr>
      <w:bookmarkStart w:id="5" w:name="_Operaciones_disponibles"/>
      <w:bookmarkEnd w:id="5"/>
      <w:r w:rsidRPr="00E41449">
        <w:rPr>
          <w:rFonts w:ascii="Segoe UI" w:hAnsi="Segoe UI" w:cs="Segoe UI"/>
          <w:noProof/>
          <w:lang w:val="es-MX"/>
        </w:rPr>
        <w:drawing>
          <wp:anchor distT="0" distB="0" distL="114300" distR="114300" simplePos="0" relativeHeight="251676672" behindDoc="0" locked="0" layoutInCell="1" allowOverlap="1" wp14:anchorId="1197B5F5" wp14:editId="76D8CB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026533" cy="3550722"/>
            <wp:effectExtent l="0" t="0" r="3175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0913" cy="355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7D5" w:rsidRPr="009E4083">
        <w:rPr>
          <w:rFonts w:ascii="Segoe UI" w:hAnsi="Segoe UI" w:cs="Segoe UI"/>
          <w:lang w:val="es-MX"/>
        </w:rPr>
        <w:t>La cantidad de registros recuperados</w:t>
      </w:r>
      <w:r w:rsidR="00912530">
        <w:rPr>
          <w:rFonts w:ascii="Segoe UI" w:hAnsi="Segoe UI" w:cs="Segoe UI"/>
          <w:lang w:val="es-MX"/>
        </w:rPr>
        <w:t xml:space="preserve"> se muestran con un cuadro selección para cada uno de los empleados asociados al filtrado anterior</w:t>
      </w:r>
      <w:r w:rsidR="005267D5" w:rsidRPr="009E4083">
        <w:rPr>
          <w:rFonts w:ascii="Segoe UI" w:hAnsi="Segoe UI" w:cs="Segoe UI"/>
          <w:lang w:val="es-MX"/>
        </w:rPr>
        <w:t xml:space="preserve">. Esta operación ordenará todos los registros </w:t>
      </w:r>
      <w:r w:rsidR="00912530">
        <w:rPr>
          <w:rFonts w:ascii="Segoe UI" w:hAnsi="Segoe UI" w:cs="Segoe UI"/>
          <w:lang w:val="es-MX"/>
        </w:rPr>
        <w:t>por el nombre del empleado.</w:t>
      </w:r>
    </w:p>
    <w:p w14:paraId="5F152E86" w14:textId="7213E65B" w:rsidR="005267D5" w:rsidRDefault="005267D5" w:rsidP="008E4DF8">
      <w:pPr>
        <w:rPr>
          <w:rFonts w:ascii="Segoe UI" w:hAnsi="Segoe UI" w:cs="Segoe UI"/>
          <w:lang w:val="es-MX"/>
        </w:rPr>
      </w:pPr>
    </w:p>
    <w:p w14:paraId="007922E1" w14:textId="423BC1EB" w:rsidR="001575AE" w:rsidRDefault="001575AE" w:rsidP="008E4DF8">
      <w:pPr>
        <w:rPr>
          <w:rFonts w:ascii="Segoe UI" w:hAnsi="Segoe UI" w:cs="Segoe UI"/>
          <w:lang w:val="es-MX"/>
        </w:rPr>
      </w:pPr>
    </w:p>
    <w:p w14:paraId="098B2659" w14:textId="19BC184B" w:rsidR="001575AE" w:rsidRDefault="001575AE" w:rsidP="008E4DF8">
      <w:pPr>
        <w:rPr>
          <w:rFonts w:ascii="Segoe UI" w:hAnsi="Segoe UI" w:cs="Segoe UI"/>
          <w:lang w:val="es-MX"/>
        </w:rPr>
      </w:pPr>
    </w:p>
    <w:p w14:paraId="5FFCAE6A" w14:textId="7BBC090C" w:rsidR="00912530" w:rsidRDefault="00912530" w:rsidP="008E4DF8">
      <w:pPr>
        <w:rPr>
          <w:rFonts w:ascii="Segoe UI" w:hAnsi="Segoe UI" w:cs="Segoe UI"/>
          <w:lang w:val="es-MX"/>
        </w:rPr>
      </w:pPr>
    </w:p>
    <w:p w14:paraId="77B40AD1" w14:textId="761671AA" w:rsidR="00912530" w:rsidRDefault="00912530" w:rsidP="008E4DF8">
      <w:pPr>
        <w:rPr>
          <w:rFonts w:ascii="Segoe UI" w:hAnsi="Segoe UI" w:cs="Segoe UI"/>
          <w:lang w:val="es-MX"/>
        </w:rPr>
      </w:pPr>
    </w:p>
    <w:p w14:paraId="56136EFB" w14:textId="659191BB" w:rsidR="00E41449" w:rsidRDefault="00E41449" w:rsidP="008E4DF8">
      <w:pPr>
        <w:rPr>
          <w:rFonts w:ascii="Segoe UI" w:hAnsi="Segoe UI" w:cs="Segoe UI"/>
          <w:lang w:val="es-MX"/>
        </w:rPr>
      </w:pPr>
    </w:p>
    <w:p w14:paraId="1C90A3EE" w14:textId="73ED91A3" w:rsidR="00E41449" w:rsidRDefault="00E41449" w:rsidP="008E4DF8">
      <w:pPr>
        <w:rPr>
          <w:rFonts w:ascii="Segoe UI" w:hAnsi="Segoe UI" w:cs="Segoe UI"/>
          <w:lang w:val="es-MX"/>
        </w:rPr>
      </w:pPr>
    </w:p>
    <w:p w14:paraId="7BF9128C" w14:textId="1D497A46" w:rsidR="00E41449" w:rsidRDefault="00E41449" w:rsidP="008E4DF8">
      <w:pPr>
        <w:rPr>
          <w:rFonts w:ascii="Segoe UI" w:hAnsi="Segoe UI" w:cs="Segoe UI"/>
          <w:lang w:val="es-MX"/>
        </w:rPr>
      </w:pPr>
    </w:p>
    <w:p w14:paraId="26E49B2F" w14:textId="2B22260E" w:rsidR="00E41449" w:rsidRDefault="00E41449" w:rsidP="008E4DF8">
      <w:pPr>
        <w:rPr>
          <w:rFonts w:ascii="Segoe UI" w:hAnsi="Segoe UI" w:cs="Segoe UI"/>
          <w:lang w:val="es-MX"/>
        </w:rPr>
      </w:pPr>
    </w:p>
    <w:p w14:paraId="581AA19B" w14:textId="10B68BD5" w:rsidR="00E41449" w:rsidRDefault="00E41449" w:rsidP="008E4DF8">
      <w:pPr>
        <w:rPr>
          <w:rFonts w:ascii="Segoe UI" w:hAnsi="Segoe UI" w:cs="Segoe UI"/>
          <w:lang w:val="es-MX"/>
        </w:rPr>
      </w:pPr>
    </w:p>
    <w:p w14:paraId="461F19A9" w14:textId="32283379" w:rsidR="00E41449" w:rsidRDefault="00E41449" w:rsidP="008E4DF8">
      <w:pPr>
        <w:rPr>
          <w:rFonts w:ascii="Segoe UI" w:hAnsi="Segoe UI" w:cs="Segoe UI"/>
          <w:lang w:val="es-MX"/>
        </w:rPr>
      </w:pPr>
    </w:p>
    <w:p w14:paraId="4B4B82F2" w14:textId="2AEB5D86" w:rsidR="00E41449" w:rsidRDefault="00E41449" w:rsidP="008E4DF8">
      <w:pPr>
        <w:rPr>
          <w:rFonts w:ascii="Segoe UI" w:hAnsi="Segoe UI" w:cs="Segoe UI"/>
          <w:lang w:val="es-MX"/>
        </w:rPr>
      </w:pPr>
    </w:p>
    <w:p w14:paraId="226FAED4" w14:textId="77777777" w:rsidR="00E41449" w:rsidRPr="009E4083" w:rsidRDefault="00E41449" w:rsidP="008E4DF8">
      <w:pPr>
        <w:rPr>
          <w:rFonts w:ascii="Segoe UI" w:hAnsi="Segoe UI" w:cs="Segoe UI"/>
          <w:lang w:val="es-MX"/>
        </w:rPr>
      </w:pPr>
    </w:p>
    <w:p w14:paraId="19847311" w14:textId="59E6CD0D" w:rsidR="00D2474C" w:rsidRPr="009E4083" w:rsidRDefault="00D2474C" w:rsidP="009E4083">
      <w:pPr>
        <w:pStyle w:val="Heading2"/>
      </w:pPr>
      <w:r w:rsidRPr="009E4083">
        <w:t>Operaciones disponibles</w:t>
      </w:r>
    </w:p>
    <w:p w14:paraId="46610D72" w14:textId="77777777" w:rsidR="00D948AF" w:rsidRPr="009E4083" w:rsidRDefault="00D948AF" w:rsidP="008E4DF8">
      <w:pPr>
        <w:rPr>
          <w:rFonts w:ascii="Segoe UI" w:hAnsi="Segoe UI" w:cs="Segoe UI"/>
          <w:lang w:val="es-MX"/>
        </w:rPr>
      </w:pPr>
    </w:p>
    <w:p w14:paraId="42680975" w14:textId="01CF9950" w:rsidR="00D2474C" w:rsidRPr="009E4083" w:rsidRDefault="00C94472" w:rsidP="00AF3C21">
      <w:pPr>
        <w:pStyle w:val="Heading3"/>
        <w:rPr>
          <w:lang w:val="es-MX"/>
        </w:rPr>
      </w:pPr>
      <w:bookmarkStart w:id="6" w:name="_Agregar_/_editar"/>
      <w:bookmarkEnd w:id="6"/>
      <w:r w:rsidRPr="009E408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0" wp14:anchorId="259E387E" wp14:editId="1CB72459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972A4B" w14:textId="21FD0E99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E387E" id="_x0000_s1028" type="#_x0000_t202" style="position:absolute;left:0;text-align:left;margin-left:23.05pt;margin-top:0;width:74.25pt;height:2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" o:allowoverlap="f" fillcolor="#f0f8fa" stroked="f">
                <v:shadow on="t" color="#548dd4 [1951]" opacity=".5" offset="-6pt,-6pt"/>
                <v:textbox>
                  <w:txbxContent>
                    <w:p w14:paraId="42972A4B" w14:textId="21FD0E99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 xml:space="preserve">Agregar </w:t>
      </w:r>
    </w:p>
    <w:p w14:paraId="67FAB88E" w14:textId="77777777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1BB5E96F" w14:textId="42EEBD36" w:rsidR="00332067" w:rsidRDefault="005267D5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lang w:val="es-MX"/>
        </w:rPr>
        <w:t xml:space="preserve">Si se desea </w:t>
      </w:r>
      <w:r w:rsidR="00912530">
        <w:rPr>
          <w:rFonts w:ascii="Segoe UI" w:hAnsi="Segoe UI" w:cs="Segoe UI"/>
          <w:lang w:val="es-MX"/>
        </w:rPr>
        <w:t>asociar un curso a</w:t>
      </w:r>
      <w:r w:rsidRPr="009E4083">
        <w:rPr>
          <w:rFonts w:ascii="Segoe UI" w:hAnsi="Segoe UI" w:cs="Segoe UI"/>
          <w:lang w:val="es-MX"/>
        </w:rPr>
        <w:t xml:space="preserve"> </w:t>
      </w:r>
      <w:r w:rsidR="008B77C2">
        <w:rPr>
          <w:rFonts w:ascii="Segoe UI" w:hAnsi="Segoe UI" w:cs="Segoe UI"/>
          <w:lang w:val="es-MX"/>
        </w:rPr>
        <w:t xml:space="preserve">un </w:t>
      </w:r>
      <w:r w:rsidR="00912530">
        <w:rPr>
          <w:rFonts w:ascii="Segoe UI" w:hAnsi="Segoe UI" w:cs="Segoe UI"/>
          <w:lang w:val="es-MX"/>
        </w:rPr>
        <w:t xml:space="preserve">empleado </w:t>
      </w:r>
      <w:r w:rsidRPr="009E4083">
        <w:rPr>
          <w:rFonts w:ascii="Segoe UI" w:hAnsi="Segoe UI" w:cs="Segoe UI"/>
          <w:lang w:val="es-MX"/>
        </w:rPr>
        <w:t xml:space="preserve">en </w:t>
      </w:r>
      <w:r w:rsidR="00912530">
        <w:rPr>
          <w:rFonts w:ascii="Segoe UI" w:hAnsi="Segoe UI" w:cs="Segoe UI"/>
          <w:lang w:val="es-MX"/>
        </w:rPr>
        <w:t xml:space="preserve">la ventana, </w:t>
      </w:r>
      <w:r w:rsidRPr="009E4083">
        <w:rPr>
          <w:rFonts w:ascii="Segoe UI" w:hAnsi="Segoe UI" w:cs="Segoe UI"/>
          <w:lang w:val="es-MX"/>
        </w:rPr>
        <w:t xml:space="preserve">se debe </w:t>
      </w:r>
      <w:r w:rsidR="00912530">
        <w:rPr>
          <w:rFonts w:ascii="Segoe UI" w:hAnsi="Segoe UI" w:cs="Segoe UI"/>
          <w:lang w:val="es-MX"/>
        </w:rPr>
        <w:t xml:space="preserve">seleccionar el registro requerido y presionar </w:t>
      </w:r>
      <w:r w:rsidRPr="009E4083">
        <w:rPr>
          <w:rFonts w:ascii="Segoe UI" w:hAnsi="Segoe UI" w:cs="Segoe UI"/>
          <w:lang w:val="es-MX"/>
        </w:rPr>
        <w:t xml:space="preserve">el botón de </w:t>
      </w:r>
      <w:r w:rsidR="00912530">
        <w:rPr>
          <w:rFonts w:ascii="Segoe UI" w:hAnsi="Segoe UI" w:cs="Segoe UI"/>
          <w:lang w:val="es-MX"/>
        </w:rPr>
        <w:t>Salvar</w:t>
      </w:r>
      <w:r w:rsidRPr="009E4083">
        <w:rPr>
          <w:rFonts w:ascii="Segoe UI" w:hAnsi="Segoe UI" w:cs="Segoe UI"/>
          <w:lang w:val="es-MX"/>
        </w:rPr>
        <w:t xml:space="preserve">. Al dar clic se mostrará una pantalla emergente donde </w:t>
      </w:r>
      <w:r w:rsidR="00912530">
        <w:rPr>
          <w:rFonts w:ascii="Segoe UI" w:hAnsi="Segoe UI" w:cs="Segoe UI"/>
          <w:lang w:val="es-MX"/>
        </w:rPr>
        <w:t xml:space="preserve">indicara que </w:t>
      </w:r>
      <w:r w:rsidRPr="009E4083">
        <w:rPr>
          <w:rFonts w:ascii="Segoe UI" w:hAnsi="Segoe UI" w:cs="Segoe UI"/>
          <w:lang w:val="es-MX"/>
        </w:rPr>
        <w:t>la operación</w:t>
      </w:r>
      <w:r w:rsidR="00912530">
        <w:rPr>
          <w:rFonts w:ascii="Segoe UI" w:hAnsi="Segoe UI" w:cs="Segoe UI"/>
          <w:lang w:val="es-MX"/>
        </w:rPr>
        <w:t xml:space="preserve"> fue exitosa</w:t>
      </w:r>
      <w:r w:rsidRPr="009E4083">
        <w:rPr>
          <w:rFonts w:ascii="Segoe UI" w:hAnsi="Segoe UI" w:cs="Segoe UI"/>
          <w:lang w:val="es-MX"/>
        </w:rPr>
        <w:t>.</w:t>
      </w:r>
      <w:r w:rsidR="00641439" w:rsidRPr="009E4083">
        <w:rPr>
          <w:rFonts w:ascii="Segoe UI" w:hAnsi="Segoe UI" w:cs="Segoe UI"/>
          <w:lang w:val="es-MX"/>
        </w:rPr>
        <w:t xml:space="preserve"> </w:t>
      </w:r>
    </w:p>
    <w:p w14:paraId="23F1FEF8" w14:textId="77777777" w:rsidR="00912530" w:rsidRPr="009E4083" w:rsidRDefault="00912530" w:rsidP="008E4DF8">
      <w:pPr>
        <w:rPr>
          <w:rFonts w:ascii="Segoe UI" w:hAnsi="Segoe UI" w:cs="Segoe UI"/>
          <w:lang w:val="es-MX"/>
        </w:rPr>
      </w:pPr>
    </w:p>
    <w:p w14:paraId="26D9D8FE" w14:textId="1FFCE060" w:rsidR="00641439" w:rsidRDefault="00641439" w:rsidP="00641439">
      <w:pPr>
        <w:jc w:val="center"/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noProof/>
          <w:snapToGrid/>
        </w:rPr>
        <w:drawing>
          <wp:inline distT="0" distB="0" distL="0" distR="0" wp14:anchorId="3AB552D0" wp14:editId="49C661AD">
            <wp:extent cx="3891943" cy="2295470"/>
            <wp:effectExtent l="152400" t="152400" r="356235" b="353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43" cy="2295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41439" w:rsidSect="002B3F47">
      <w:headerReference w:type="default" r:id="rId15"/>
      <w:footerReference w:type="default" r:id="rId16"/>
      <w:headerReference w:type="first" r:id="rId17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975A" w14:textId="77777777" w:rsidR="00592AEB" w:rsidRDefault="00592AEB">
      <w:r>
        <w:separator/>
      </w:r>
    </w:p>
  </w:endnote>
  <w:endnote w:type="continuationSeparator" w:id="0">
    <w:p w14:paraId="6D77C3ED" w14:textId="77777777" w:rsidR="00592AEB" w:rsidRDefault="0059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CF7A5" w14:textId="77777777" w:rsidR="00592AEB" w:rsidRDefault="00592AEB">
      <w:r>
        <w:separator/>
      </w:r>
    </w:p>
  </w:footnote>
  <w:footnote w:type="continuationSeparator" w:id="0">
    <w:p w14:paraId="41E914F3" w14:textId="77777777" w:rsidR="00592AEB" w:rsidRDefault="0059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19903784">
    <w:abstractNumId w:val="13"/>
  </w:num>
  <w:num w:numId="2" w16cid:durableId="2024241912">
    <w:abstractNumId w:val="0"/>
  </w:num>
  <w:num w:numId="3" w16cid:durableId="698240980">
    <w:abstractNumId w:val="10"/>
  </w:num>
  <w:num w:numId="4" w16cid:durableId="1860661167">
    <w:abstractNumId w:val="9"/>
  </w:num>
  <w:num w:numId="5" w16cid:durableId="495222211">
    <w:abstractNumId w:val="11"/>
  </w:num>
  <w:num w:numId="6" w16cid:durableId="420877133">
    <w:abstractNumId w:val="1"/>
  </w:num>
  <w:num w:numId="7" w16cid:durableId="1128743980">
    <w:abstractNumId w:val="6"/>
  </w:num>
  <w:num w:numId="8" w16cid:durableId="1712151171">
    <w:abstractNumId w:val="8"/>
  </w:num>
  <w:num w:numId="9" w16cid:durableId="292760864">
    <w:abstractNumId w:val="7"/>
  </w:num>
  <w:num w:numId="10" w16cid:durableId="1596136584">
    <w:abstractNumId w:val="3"/>
  </w:num>
  <w:num w:numId="11" w16cid:durableId="191845760">
    <w:abstractNumId w:val="12"/>
  </w:num>
  <w:num w:numId="12" w16cid:durableId="1458598605">
    <w:abstractNumId w:val="5"/>
  </w:num>
  <w:num w:numId="13" w16cid:durableId="1576166207">
    <w:abstractNumId w:val="14"/>
  </w:num>
  <w:num w:numId="14" w16cid:durableId="1345470997">
    <w:abstractNumId w:val="4"/>
  </w:num>
  <w:num w:numId="15" w16cid:durableId="155485009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5E3E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58FD"/>
    <w:rsid w:val="00066EF2"/>
    <w:rsid w:val="00066F37"/>
    <w:rsid w:val="0006776A"/>
    <w:rsid w:val="00067CA0"/>
    <w:rsid w:val="00067D30"/>
    <w:rsid w:val="00067FBC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670A"/>
    <w:rsid w:val="000777AD"/>
    <w:rsid w:val="00077B67"/>
    <w:rsid w:val="000801A8"/>
    <w:rsid w:val="0008285B"/>
    <w:rsid w:val="00083623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4A2D"/>
    <w:rsid w:val="000C6824"/>
    <w:rsid w:val="000C7070"/>
    <w:rsid w:val="000C79C7"/>
    <w:rsid w:val="000D1E75"/>
    <w:rsid w:val="000D2238"/>
    <w:rsid w:val="000D2F88"/>
    <w:rsid w:val="000D3392"/>
    <w:rsid w:val="000D44B6"/>
    <w:rsid w:val="000D54D5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06A7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575AE"/>
    <w:rsid w:val="00157F89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77A6F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5290"/>
    <w:rsid w:val="001B7A73"/>
    <w:rsid w:val="001C194B"/>
    <w:rsid w:val="001C19CB"/>
    <w:rsid w:val="001C1D69"/>
    <w:rsid w:val="001C20DD"/>
    <w:rsid w:val="001C21B3"/>
    <w:rsid w:val="001C38A8"/>
    <w:rsid w:val="001C3E1D"/>
    <w:rsid w:val="001C528A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337C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472A2"/>
    <w:rsid w:val="00250231"/>
    <w:rsid w:val="002514D8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4657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15C0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9AB"/>
    <w:rsid w:val="002C2A3B"/>
    <w:rsid w:val="002C3805"/>
    <w:rsid w:val="002C3977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1BD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27E2D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5F5F"/>
    <w:rsid w:val="003863BD"/>
    <w:rsid w:val="00386924"/>
    <w:rsid w:val="003876B4"/>
    <w:rsid w:val="00392CCD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1C8"/>
    <w:rsid w:val="003B258E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38CC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46A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1136"/>
    <w:rsid w:val="004B2B4B"/>
    <w:rsid w:val="004B47D0"/>
    <w:rsid w:val="004B4FEA"/>
    <w:rsid w:val="004B6744"/>
    <w:rsid w:val="004B68AC"/>
    <w:rsid w:val="004B715D"/>
    <w:rsid w:val="004B74DB"/>
    <w:rsid w:val="004C0999"/>
    <w:rsid w:val="004C0BC2"/>
    <w:rsid w:val="004C32DF"/>
    <w:rsid w:val="004C485A"/>
    <w:rsid w:val="004C50CC"/>
    <w:rsid w:val="004C5122"/>
    <w:rsid w:val="004C60CE"/>
    <w:rsid w:val="004D099F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D05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267D5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5D5"/>
    <w:rsid w:val="00582EAD"/>
    <w:rsid w:val="0058646A"/>
    <w:rsid w:val="00587D06"/>
    <w:rsid w:val="005907EA"/>
    <w:rsid w:val="0059239E"/>
    <w:rsid w:val="00592AEB"/>
    <w:rsid w:val="00595031"/>
    <w:rsid w:val="0059527E"/>
    <w:rsid w:val="00595F44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B7BAA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CF8"/>
    <w:rsid w:val="005E1002"/>
    <w:rsid w:val="005E1727"/>
    <w:rsid w:val="005E2989"/>
    <w:rsid w:val="005E36DF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0F9C"/>
    <w:rsid w:val="00601C43"/>
    <w:rsid w:val="00601F75"/>
    <w:rsid w:val="00601F93"/>
    <w:rsid w:val="006029B8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1C72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57D1E"/>
    <w:rsid w:val="00661AD3"/>
    <w:rsid w:val="0066206F"/>
    <w:rsid w:val="006629B0"/>
    <w:rsid w:val="006712CA"/>
    <w:rsid w:val="00673A30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0FB"/>
    <w:rsid w:val="006B4150"/>
    <w:rsid w:val="006B5D93"/>
    <w:rsid w:val="006B6D87"/>
    <w:rsid w:val="006B761B"/>
    <w:rsid w:val="006B7798"/>
    <w:rsid w:val="006B783F"/>
    <w:rsid w:val="006C11BD"/>
    <w:rsid w:val="006C176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028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83A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276C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291E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1BEA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A7FF5"/>
    <w:rsid w:val="008B0F7C"/>
    <w:rsid w:val="008B4C61"/>
    <w:rsid w:val="008B72C1"/>
    <w:rsid w:val="008B77C2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2530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1A5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0E35"/>
    <w:rsid w:val="009720E7"/>
    <w:rsid w:val="00976B87"/>
    <w:rsid w:val="00980824"/>
    <w:rsid w:val="0098203B"/>
    <w:rsid w:val="00982A5B"/>
    <w:rsid w:val="009836E8"/>
    <w:rsid w:val="00984760"/>
    <w:rsid w:val="00984AA1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BC2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DE9"/>
    <w:rsid w:val="00A12EE8"/>
    <w:rsid w:val="00A1333B"/>
    <w:rsid w:val="00A1446D"/>
    <w:rsid w:val="00A146C7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2C6F"/>
    <w:rsid w:val="00A3380A"/>
    <w:rsid w:val="00A35CF1"/>
    <w:rsid w:val="00A3660A"/>
    <w:rsid w:val="00A42FA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2BB"/>
    <w:rsid w:val="00A64E5E"/>
    <w:rsid w:val="00A66AA5"/>
    <w:rsid w:val="00A66D8D"/>
    <w:rsid w:val="00A67246"/>
    <w:rsid w:val="00A71143"/>
    <w:rsid w:val="00A71416"/>
    <w:rsid w:val="00A716CC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5104"/>
    <w:rsid w:val="00AC55E0"/>
    <w:rsid w:val="00AC5E46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59BC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0E88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D8A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B4C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83C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4FDF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3C9C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4B45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783"/>
    <w:rsid w:val="00D128B6"/>
    <w:rsid w:val="00D13371"/>
    <w:rsid w:val="00D137A2"/>
    <w:rsid w:val="00D13F3A"/>
    <w:rsid w:val="00D14478"/>
    <w:rsid w:val="00D1489A"/>
    <w:rsid w:val="00D153BE"/>
    <w:rsid w:val="00D15EEF"/>
    <w:rsid w:val="00D1639D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252"/>
    <w:rsid w:val="00D314B1"/>
    <w:rsid w:val="00D31D54"/>
    <w:rsid w:val="00D32C57"/>
    <w:rsid w:val="00D32FCD"/>
    <w:rsid w:val="00D350A5"/>
    <w:rsid w:val="00D36212"/>
    <w:rsid w:val="00D37422"/>
    <w:rsid w:val="00D37975"/>
    <w:rsid w:val="00D406CF"/>
    <w:rsid w:val="00D43029"/>
    <w:rsid w:val="00D436A4"/>
    <w:rsid w:val="00D4498A"/>
    <w:rsid w:val="00D51A24"/>
    <w:rsid w:val="00D54C8F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625D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09DD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08A6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58E2"/>
    <w:rsid w:val="00E3637D"/>
    <w:rsid w:val="00E379A8"/>
    <w:rsid w:val="00E41449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57EB2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5832"/>
    <w:rsid w:val="00E77CE8"/>
    <w:rsid w:val="00E80E2F"/>
    <w:rsid w:val="00E8197D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45B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19D9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1D63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2D8B"/>
    <w:rsid w:val="00F44EA8"/>
    <w:rsid w:val="00F46155"/>
    <w:rsid w:val="00F4763B"/>
    <w:rsid w:val="00F47A23"/>
    <w:rsid w:val="00F51516"/>
    <w:rsid w:val="00F5204B"/>
    <w:rsid w:val="00F52737"/>
    <w:rsid w:val="00F531A3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3A65"/>
    <w:rsid w:val="00F748A5"/>
    <w:rsid w:val="00F77DFA"/>
    <w:rsid w:val="00F80057"/>
    <w:rsid w:val="00F8019D"/>
    <w:rsid w:val="00F80C8A"/>
    <w:rsid w:val="00F813B0"/>
    <w:rsid w:val="00F821D1"/>
    <w:rsid w:val="00F82EE1"/>
    <w:rsid w:val="00F83567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47B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link w:val="Heading3Char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  <w:style w:type="character" w:customStyle="1" w:styleId="Heading3Char">
    <w:name w:val="Heading 3 Char"/>
    <w:basedOn w:val="DefaultParagraphFont"/>
    <w:link w:val="Heading3"/>
    <w:rsid w:val="005267D5"/>
    <w:rPr>
      <w:rFonts w:ascii="Segoe UI" w:hAnsi="Segoe UI" w:cs="Segoe UI"/>
      <w:sz w:val="24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Props1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508730-7640-429B-9D1E-7EF41BD2E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510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 Manual de Usuario</vt:lpstr>
      <vt:lpstr>Closing Schedules Manual de Usuario</vt:lpstr>
    </vt:vector>
  </TitlesOfParts>
  <Company/>
  <LinksUpToDate>false</LinksUpToDate>
  <CharactersWithSpaces>1462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Mario Murillo Navarrete</cp:lastModifiedBy>
  <cp:revision>59</cp:revision>
  <cp:lastPrinted>2004-06-17T14:41:00Z</cp:lastPrinted>
  <dcterms:created xsi:type="dcterms:W3CDTF">2020-05-28T17:06:00Z</dcterms:created>
  <dcterms:modified xsi:type="dcterms:W3CDTF">2022-11-22T14:45:00Z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