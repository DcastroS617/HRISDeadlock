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A2BAA" w14:textId="3B924D34" w:rsidR="00456BA5" w:rsidRPr="009E4083" w:rsidRDefault="00F52174" w:rsidP="009E4083">
      <w:pPr>
        <w:pStyle w:val="Heading1"/>
        <w:framePr w:wrap="notBeside"/>
      </w:pPr>
      <w:r>
        <w:t>Registro de bitácoras</w:t>
      </w:r>
      <w:r w:rsidR="002D025E">
        <w:t xml:space="preserve"> de capacitación</w:t>
      </w:r>
    </w:p>
    <w:tbl>
      <w:tblPr>
        <w:tblStyle w:val="TableGrid"/>
        <w:tblpPr w:leftFromText="141" w:rightFromText="141" w:vertAnchor="text" w:tblpXSpec="right" w:tblpY="1"/>
        <w:tblOverlap w:val="never"/>
        <w:tblW w:w="0" w:type="auto"/>
        <w:tblBorders>
          <w:top w:val="single" w:sz="36" w:space="0" w:color="92CDDC" w:themeColor="accent5" w:themeTint="99"/>
          <w:left w:val="single" w:sz="36" w:space="0" w:color="92CDDC" w:themeColor="accent5" w:themeTint="99"/>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6"/>
      </w:tblGrid>
      <w:tr w:rsidR="00112330" w14:paraId="2072FFC2" w14:textId="77777777" w:rsidTr="007F69ED">
        <w:trPr>
          <w:trHeight w:val="3171"/>
        </w:trPr>
        <w:tc>
          <w:tcPr>
            <w:tcW w:w="4866" w:type="dxa"/>
            <w:shd w:val="clear" w:color="auto" w:fill="F0F8FA"/>
          </w:tcPr>
          <w:p w14:paraId="0B650FE8" w14:textId="77777777" w:rsidR="00112330" w:rsidRPr="00AB0B53" w:rsidRDefault="00112330" w:rsidP="00112330">
            <w:pPr>
              <w:pStyle w:val="Heading1"/>
              <w:framePr w:wrap="auto" w:vAnchor="margin" w:yAlign="inline"/>
            </w:pPr>
            <w:r w:rsidRPr="00AB0B53">
              <w:t>Índice de contenido</w:t>
            </w:r>
          </w:p>
          <w:p w14:paraId="3F1FE6A3" w14:textId="77777777" w:rsidR="00112330" w:rsidRPr="00AB0B53" w:rsidRDefault="00000000" w:rsidP="00112330">
            <w:pPr>
              <w:rPr>
                <w:rStyle w:val="Hyperlink"/>
                <w:rFonts w:ascii="Segoe UI" w:hAnsi="Segoe UI" w:cs="Segoe UI"/>
              </w:rPr>
            </w:pPr>
            <w:hyperlink w:anchor="_Pantalla_principal" w:history="1">
              <w:r w:rsidR="00112330" w:rsidRPr="00AB0B53">
                <w:rPr>
                  <w:rStyle w:val="Hyperlink"/>
                  <w:rFonts w:ascii="Segoe UI" w:hAnsi="Segoe UI" w:cs="Segoe UI"/>
                  <w:lang w:val="es-MX"/>
                </w:rPr>
                <w:t>Pantalla principal</w:t>
              </w:r>
            </w:hyperlink>
          </w:p>
          <w:p w14:paraId="45DFCD43" w14:textId="1C051E6B" w:rsidR="00112330" w:rsidRPr="00AB0B53" w:rsidRDefault="00000000" w:rsidP="00112330">
            <w:pPr>
              <w:ind w:left="708"/>
              <w:rPr>
                <w:rStyle w:val="Hyperlink"/>
                <w:rFonts w:ascii="Segoe UI" w:hAnsi="Segoe UI" w:cs="Segoe UI"/>
              </w:rPr>
            </w:pPr>
            <w:hyperlink w:anchor="_Descripción_1" w:history="1">
              <w:r w:rsidR="00112330" w:rsidRPr="00AB0B53">
                <w:rPr>
                  <w:rStyle w:val="Hyperlink"/>
                  <w:rFonts w:ascii="Segoe UI" w:hAnsi="Segoe UI" w:cs="Segoe UI"/>
                  <w:lang w:val="es-MX"/>
                </w:rPr>
                <w:t>Descripción</w:t>
              </w:r>
            </w:hyperlink>
          </w:p>
          <w:p w14:paraId="35D25935" w14:textId="64285ED3" w:rsidR="00112330" w:rsidRPr="00AB0B53" w:rsidRDefault="00000000" w:rsidP="00112330">
            <w:pPr>
              <w:ind w:left="708"/>
              <w:rPr>
                <w:rStyle w:val="Hyperlink"/>
                <w:rFonts w:ascii="Segoe UI" w:hAnsi="Segoe UI" w:cs="Segoe UI"/>
              </w:rPr>
            </w:pPr>
            <w:hyperlink w:anchor="_Crear_nueva_bitácora" w:history="1">
              <w:r w:rsidR="00AB0B53" w:rsidRPr="00AB0B53">
                <w:rPr>
                  <w:rStyle w:val="Hyperlink"/>
                  <w:rFonts w:ascii="Segoe UI" w:hAnsi="Segoe UI" w:cs="Segoe UI"/>
                  <w:lang w:val="es-MX"/>
                </w:rPr>
                <w:t xml:space="preserve">Crear </w:t>
              </w:r>
              <w:r w:rsidR="00AB0B53" w:rsidRPr="00AB0B53">
                <w:rPr>
                  <w:rStyle w:val="Hyperlink"/>
                  <w:rFonts w:ascii="Segoe UI" w:hAnsi="Segoe UI" w:cs="Segoe UI"/>
                </w:rPr>
                <w:t>nueva</w:t>
              </w:r>
            </w:hyperlink>
          </w:p>
          <w:p w14:paraId="33A5066C" w14:textId="7A7D96D1" w:rsidR="00112330" w:rsidRPr="00AB0B53" w:rsidRDefault="00000000" w:rsidP="00112330">
            <w:pPr>
              <w:ind w:left="708"/>
              <w:rPr>
                <w:rStyle w:val="Hyperlink"/>
                <w:rFonts w:ascii="Segoe UI" w:hAnsi="Segoe UI" w:cs="Segoe UI"/>
              </w:rPr>
            </w:pPr>
            <w:hyperlink w:anchor="_Datos_solicitados" w:history="1">
              <w:r w:rsidR="00112330" w:rsidRPr="00AB0B53">
                <w:rPr>
                  <w:rStyle w:val="Hyperlink"/>
                  <w:rFonts w:ascii="Segoe UI" w:hAnsi="Segoe UI" w:cs="Segoe UI"/>
                  <w:lang w:val="es-MX"/>
                </w:rPr>
                <w:t>Datos solicitados</w:t>
              </w:r>
            </w:hyperlink>
          </w:p>
          <w:p w14:paraId="7375E7CC" w14:textId="45CEBF2F" w:rsidR="00112330" w:rsidRPr="00AB0B53" w:rsidRDefault="00000000" w:rsidP="00112330">
            <w:pPr>
              <w:ind w:left="708"/>
              <w:rPr>
                <w:rStyle w:val="Hyperlink"/>
                <w:rFonts w:ascii="Segoe UI" w:hAnsi="Segoe UI" w:cs="Segoe UI"/>
                <w:lang w:val="es-MX"/>
              </w:rPr>
            </w:pPr>
            <w:hyperlink w:anchor="_Participantes_y_registro" w:history="1">
              <w:r w:rsidR="00AB0B53">
                <w:rPr>
                  <w:rStyle w:val="Hyperlink"/>
                  <w:rFonts w:ascii="Segoe UI" w:hAnsi="Segoe UI" w:cs="Segoe UI"/>
                  <w:lang w:val="es-MX"/>
                </w:rPr>
                <w:t>Participantes</w:t>
              </w:r>
            </w:hyperlink>
            <w:r w:rsidR="00AB0B53">
              <w:rPr>
                <w:rStyle w:val="Hyperlink"/>
                <w:rFonts w:ascii="Segoe UI" w:hAnsi="Segoe UI" w:cs="Segoe UI"/>
                <w:lang w:val="es-MX"/>
              </w:rPr>
              <w:t xml:space="preserve"> y registro de notas</w:t>
            </w:r>
          </w:p>
          <w:p w14:paraId="5CF43A72" w14:textId="332F1428" w:rsidR="0059527E" w:rsidRPr="0050097F" w:rsidRDefault="00000000" w:rsidP="002D025E">
            <w:pPr>
              <w:ind w:left="708"/>
              <w:rPr>
                <w:rStyle w:val="Hyperlink"/>
                <w:rFonts w:ascii="Segoe UI" w:hAnsi="Segoe UI" w:cs="Segoe UI"/>
              </w:rPr>
            </w:pPr>
            <w:hyperlink w:anchor="_Otras_operaciones" w:history="1">
              <w:r w:rsidR="00AB0B53" w:rsidRPr="00AB0B53">
                <w:rPr>
                  <w:rStyle w:val="Hyperlink"/>
                  <w:rFonts w:ascii="Segoe UI" w:hAnsi="Segoe UI" w:cs="Segoe UI"/>
                </w:rPr>
                <w:t>Otras operaciones</w:t>
              </w:r>
            </w:hyperlink>
          </w:p>
        </w:tc>
      </w:tr>
    </w:tbl>
    <w:p w14:paraId="4A9FFCA0" w14:textId="27895D0B" w:rsidR="00331064" w:rsidRPr="009E4083" w:rsidRDefault="00331064" w:rsidP="008D1020">
      <w:pPr>
        <w:rPr>
          <w:rFonts w:ascii="Segoe UI" w:hAnsi="Segoe UI" w:cs="Segoe UI"/>
          <w:lang w:val="es-MX"/>
        </w:rPr>
      </w:pPr>
    </w:p>
    <w:p w14:paraId="27063E7C" w14:textId="1477AEA4" w:rsidR="00331064" w:rsidRPr="009E4083" w:rsidRDefault="00331064" w:rsidP="009E4083">
      <w:pPr>
        <w:pStyle w:val="Heading2"/>
      </w:pPr>
      <w:bookmarkStart w:id="0" w:name="_Pantalla_principal"/>
      <w:bookmarkEnd w:id="0"/>
      <w:r w:rsidRPr="009E4083">
        <w:t>Pantalla principal</w:t>
      </w:r>
    </w:p>
    <w:p w14:paraId="1C1439C4" w14:textId="5A44D6B7" w:rsidR="00331064" w:rsidRPr="009E4083" w:rsidRDefault="00331064" w:rsidP="008D1020">
      <w:pPr>
        <w:rPr>
          <w:rFonts w:ascii="Segoe UI" w:hAnsi="Segoe UI" w:cs="Segoe UI"/>
          <w:lang w:val="es-MX"/>
        </w:rPr>
      </w:pPr>
      <w:bookmarkStart w:id="1" w:name="_Descripción"/>
      <w:bookmarkEnd w:id="1"/>
    </w:p>
    <w:p w14:paraId="5980EBC5" w14:textId="52F813AB" w:rsidR="00D2474C" w:rsidRPr="00AF3C21" w:rsidRDefault="00D2474C" w:rsidP="00AF3C21">
      <w:pPr>
        <w:pStyle w:val="Heading3"/>
      </w:pPr>
      <w:bookmarkStart w:id="2" w:name="_Descripción_1"/>
      <w:bookmarkEnd w:id="2"/>
      <w:r w:rsidRPr="00AF3C21">
        <w:t>Descripción</w:t>
      </w:r>
    </w:p>
    <w:p w14:paraId="12177B7D" w14:textId="77777777" w:rsidR="00D2474C" w:rsidRPr="009E4083" w:rsidRDefault="00D2474C" w:rsidP="008D1020">
      <w:pPr>
        <w:rPr>
          <w:rFonts w:ascii="Segoe UI" w:hAnsi="Segoe UI" w:cs="Segoe UI"/>
          <w:lang w:val="es-MX"/>
        </w:rPr>
      </w:pPr>
    </w:p>
    <w:p w14:paraId="00AA0177" w14:textId="73553428" w:rsidR="00112330" w:rsidRDefault="00332067" w:rsidP="008D1020">
      <w:pPr>
        <w:rPr>
          <w:rFonts w:ascii="Segoe UI" w:hAnsi="Segoe UI" w:cs="Segoe UI"/>
          <w:lang w:val="es-MX"/>
        </w:rPr>
      </w:pPr>
      <w:r w:rsidRPr="009E4083">
        <w:rPr>
          <w:rFonts w:ascii="Segoe UI" w:hAnsi="Segoe UI" w:cs="Segoe UI"/>
          <w:lang w:val="es-MX"/>
        </w:rPr>
        <w:t xml:space="preserve">En la pantalla de </w:t>
      </w:r>
      <w:r w:rsidR="00F52174">
        <w:rPr>
          <w:rFonts w:ascii="Segoe UI" w:hAnsi="Segoe UI" w:cs="Segoe UI"/>
          <w:i/>
          <w:iCs/>
          <w:lang w:val="es-MX"/>
        </w:rPr>
        <w:t>Registro de bitácoras de capacitación</w:t>
      </w:r>
      <w:r w:rsidRPr="009E4083">
        <w:rPr>
          <w:rFonts w:ascii="Segoe UI" w:hAnsi="Segoe UI" w:cs="Segoe UI"/>
          <w:lang w:val="es-MX"/>
        </w:rPr>
        <w:t xml:space="preserve"> se muestra </w:t>
      </w:r>
      <w:r w:rsidR="00F52174">
        <w:rPr>
          <w:rFonts w:ascii="Segoe UI" w:hAnsi="Segoe UI" w:cs="Segoe UI"/>
          <w:lang w:val="es-MX"/>
        </w:rPr>
        <w:t>la pantalla para captura y edición de las bitácoras</w:t>
      </w:r>
      <w:r w:rsidRPr="009E4083">
        <w:rPr>
          <w:rFonts w:ascii="Segoe UI" w:hAnsi="Segoe UI" w:cs="Segoe UI"/>
          <w:lang w:val="es-MX"/>
        </w:rPr>
        <w:t xml:space="preserve"> en la aplicación</w:t>
      </w:r>
      <w:r w:rsidR="0029090C" w:rsidRPr="009E4083">
        <w:rPr>
          <w:rFonts w:ascii="Segoe UI" w:hAnsi="Segoe UI" w:cs="Segoe UI"/>
          <w:lang w:val="es-MX"/>
        </w:rPr>
        <w:t xml:space="preserve">. </w:t>
      </w:r>
    </w:p>
    <w:p w14:paraId="61D1866E" w14:textId="278957A6" w:rsidR="000714FB" w:rsidRDefault="000714FB" w:rsidP="008D1020">
      <w:pPr>
        <w:rPr>
          <w:rFonts w:ascii="Segoe UI" w:hAnsi="Segoe UI" w:cs="Segoe UI"/>
          <w:lang w:val="es-MX"/>
        </w:rPr>
      </w:pPr>
    </w:p>
    <w:p w14:paraId="33CC890D" w14:textId="124F4CE6" w:rsidR="00E31159" w:rsidRDefault="00E31159" w:rsidP="00E31159">
      <w:pPr>
        <w:jc w:val="center"/>
        <w:rPr>
          <w:rFonts w:ascii="Segoe UI" w:hAnsi="Segoe UI" w:cs="Segoe UI"/>
          <w:lang w:val="es-MX"/>
        </w:rPr>
      </w:pPr>
      <w:r w:rsidRPr="00AF3C21">
        <w:rPr>
          <w:i/>
          <w:iCs/>
          <w:noProof/>
          <w:color w:val="1F497D" w:themeColor="text2"/>
          <w:sz w:val="18"/>
          <w:szCs w:val="18"/>
        </w:rPr>
        <w:drawing>
          <wp:inline distT="0" distB="0" distL="0" distR="0" wp14:anchorId="41FAC5C8" wp14:editId="06155563">
            <wp:extent cx="10563225" cy="5798185"/>
            <wp:effectExtent l="152400" t="152400" r="371475" b="3549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563225" cy="5798185"/>
                    </a:xfrm>
                    <a:prstGeom prst="rect">
                      <a:avLst/>
                    </a:prstGeom>
                    <a:ln>
                      <a:noFill/>
                    </a:ln>
                    <a:effectLst>
                      <a:outerShdw blurRad="292100" dist="139700" dir="2700000" algn="tl" rotWithShape="0">
                        <a:srgbClr val="333333">
                          <a:alpha val="65000"/>
                        </a:srgbClr>
                      </a:outerShdw>
                    </a:effectLst>
                  </pic:spPr>
                </pic:pic>
              </a:graphicData>
            </a:graphic>
          </wp:inline>
        </w:drawing>
      </w:r>
    </w:p>
    <w:p w14:paraId="456997AF" w14:textId="263D2208" w:rsidR="0048428C" w:rsidRPr="009E4083" w:rsidRDefault="0048428C" w:rsidP="00E31159">
      <w:pPr>
        <w:rPr>
          <w:rFonts w:ascii="Segoe UI" w:hAnsi="Segoe UI" w:cs="Segoe UI"/>
          <w:lang w:val="es-MX"/>
        </w:rPr>
      </w:pPr>
    </w:p>
    <w:p w14:paraId="1003F224" w14:textId="2003A717" w:rsidR="00D2474C" w:rsidRPr="009E4083" w:rsidRDefault="00C94472" w:rsidP="00AF3C21">
      <w:pPr>
        <w:pStyle w:val="Heading3"/>
        <w:rPr>
          <w:lang w:val="es-MX"/>
        </w:rPr>
      </w:pPr>
      <w:bookmarkStart w:id="3" w:name="_Crear_nueva_bitácora"/>
      <w:bookmarkEnd w:id="3"/>
      <w:r w:rsidRPr="009E4083">
        <w:rPr>
          <w:noProof/>
        </w:rPr>
        <mc:AlternateContent>
          <mc:Choice Requires="wps">
            <w:drawing>
              <wp:anchor distT="45720" distB="45720" distL="114300" distR="114300" simplePos="0" relativeHeight="251669504" behindDoc="0" locked="0" layoutInCell="1" allowOverlap="0" wp14:anchorId="4BD257E7" wp14:editId="702DCE60">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4E36290" w14:textId="1EF1B54F" w:rsidR="00C94472" w:rsidRDefault="00000000" w:rsidP="00C94472">
                            <w:hyperlink w:anchor="_Aulas"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D257E7" id="_x0000_t202" coordsize="21600,21600" o:spt="202" path="m,l,21600r21600,l21600,xe">
                <v:stroke joinstyle="miter"/>
                <v:path gradientshapeok="t" o:connecttype="rect"/>
              </v:shapetype>
              <v:shape id="Text Box 2" o:spid="_x0000_s1026"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YkdwIAANk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" o:allowoverlap="f" fillcolor="#f0f8fa" stroked="f">
                <v:shadow on="t" color="#548dd4 [1951]" opacity=".5" offset="-6pt,-6pt"/>
                <v:textbox>
                  <w:txbxContent>
                    <w:p w14:paraId="64E36290" w14:textId="1EF1B54F" w:rsidR="00C94472" w:rsidRDefault="00000000" w:rsidP="00C94472">
                      <w:hyperlink w:anchor="_Aulas"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bookmarkStart w:id="4" w:name="_Filtrado"/>
      <w:bookmarkEnd w:id="4"/>
      <w:r w:rsidR="00F52174">
        <w:rPr>
          <w:lang w:val="es-MX"/>
        </w:rPr>
        <w:t>Crear nueva bitácora</w:t>
      </w:r>
    </w:p>
    <w:p w14:paraId="1ABE14F5" w14:textId="62E36BEE" w:rsidR="00D2474C" w:rsidRPr="009E4083" w:rsidRDefault="00D2474C" w:rsidP="008E4DF8">
      <w:pPr>
        <w:rPr>
          <w:rFonts w:ascii="Segoe UI" w:hAnsi="Segoe UI" w:cs="Segoe UI"/>
          <w:lang w:val="es-MX"/>
        </w:rPr>
      </w:pPr>
    </w:p>
    <w:p w14:paraId="2AC91168" w14:textId="49B0689F" w:rsidR="00F52174" w:rsidRDefault="00E31159" w:rsidP="008E4DF8">
      <w:pPr>
        <w:rPr>
          <w:rFonts w:ascii="Segoe UI" w:hAnsi="Segoe UI" w:cs="Segoe UI"/>
          <w:lang w:val="es-MX"/>
        </w:rPr>
      </w:pPr>
      <w:r>
        <w:rPr>
          <w:noProof/>
          <w:snapToGrid/>
        </w:rPr>
        <w:drawing>
          <wp:anchor distT="0" distB="0" distL="114300" distR="114300" simplePos="0" relativeHeight="251683840" behindDoc="0" locked="0" layoutInCell="1" allowOverlap="1" wp14:anchorId="4FB4310B" wp14:editId="72D4927F">
            <wp:simplePos x="0" y="0"/>
            <wp:positionH relativeFrom="margin">
              <wp:align>left</wp:align>
            </wp:positionH>
            <wp:positionV relativeFrom="margin">
              <wp:posOffset>9604375</wp:posOffset>
            </wp:positionV>
            <wp:extent cx="6067425" cy="2359025"/>
            <wp:effectExtent l="152400" t="152400" r="371475" b="3651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067425" cy="23590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F52174">
        <w:rPr>
          <w:rFonts w:ascii="Segoe UI" w:hAnsi="Segoe UI" w:cs="Segoe UI"/>
          <w:lang w:val="es-MX"/>
        </w:rPr>
        <w:t xml:space="preserve">Para crear una nueva bitácora, ingrese desde el menú a la página de registro o bien, si ya se encuentra en ella y tiene información que dese descartar haga </w:t>
      </w:r>
      <w:r w:rsidR="005B7AA7">
        <w:rPr>
          <w:rFonts w:ascii="Segoe UI" w:hAnsi="Segoe UI" w:cs="Segoe UI"/>
          <w:lang w:val="es-MX"/>
        </w:rPr>
        <w:t>clic</w:t>
      </w:r>
      <w:r w:rsidR="00F52174">
        <w:rPr>
          <w:rFonts w:ascii="Segoe UI" w:hAnsi="Segoe UI" w:cs="Segoe UI"/>
          <w:lang w:val="es-MX"/>
        </w:rPr>
        <w:t xml:space="preserve"> en el botón Nueva en la botonera de acciones en la parte inferior de la hoja o bien en las acciones disponibles bajo la flecha junto al botón Buscar. </w:t>
      </w:r>
    </w:p>
    <w:p w14:paraId="6022CDB3" w14:textId="1AF13B7B" w:rsidR="00F52174" w:rsidRDefault="00F52174" w:rsidP="008E4DF8">
      <w:pPr>
        <w:rPr>
          <w:rFonts w:ascii="Segoe UI" w:hAnsi="Segoe UI" w:cs="Segoe UI"/>
          <w:lang w:val="es-MX"/>
        </w:rPr>
      </w:pPr>
    </w:p>
    <w:p w14:paraId="1F422178" w14:textId="33DBD0A7" w:rsidR="00F52174" w:rsidRDefault="00F52174" w:rsidP="008E4DF8">
      <w:pPr>
        <w:rPr>
          <w:rFonts w:ascii="Segoe UI" w:hAnsi="Segoe UI" w:cs="Segoe UI"/>
          <w:lang w:val="es-MX"/>
        </w:rPr>
      </w:pPr>
    </w:p>
    <w:p w14:paraId="3A1F63F6" w14:textId="5C382508" w:rsidR="00F03BE3" w:rsidRPr="009E4083" w:rsidRDefault="00F03BE3" w:rsidP="008E4DF8">
      <w:pPr>
        <w:rPr>
          <w:rFonts w:ascii="Segoe UI" w:hAnsi="Segoe UI" w:cs="Segoe UI"/>
          <w:lang w:val="es-MX"/>
        </w:rPr>
      </w:pPr>
    </w:p>
    <w:p w14:paraId="3A125FDC" w14:textId="600516C2" w:rsidR="00F03BE3" w:rsidRDefault="00F03BE3" w:rsidP="008E4DF8">
      <w:pPr>
        <w:rPr>
          <w:rFonts w:ascii="Segoe UI" w:hAnsi="Segoe UI" w:cs="Segoe UI"/>
          <w:lang w:val="es-MX"/>
        </w:rPr>
      </w:pPr>
    </w:p>
    <w:p w14:paraId="3E46FDCC" w14:textId="44835579" w:rsidR="00E31159" w:rsidRDefault="00E31159" w:rsidP="008E4DF8">
      <w:pPr>
        <w:rPr>
          <w:rFonts w:ascii="Segoe UI" w:hAnsi="Segoe UI" w:cs="Segoe UI"/>
          <w:lang w:val="es-MX"/>
        </w:rPr>
      </w:pPr>
    </w:p>
    <w:p w14:paraId="7D72DF0A" w14:textId="3AE38BE7" w:rsidR="00E31159" w:rsidRDefault="00E31159" w:rsidP="008E4DF8">
      <w:pPr>
        <w:rPr>
          <w:rFonts w:ascii="Segoe UI" w:hAnsi="Segoe UI" w:cs="Segoe UI"/>
          <w:lang w:val="es-MX"/>
        </w:rPr>
      </w:pPr>
    </w:p>
    <w:p w14:paraId="467AEDC4" w14:textId="750051AA" w:rsidR="00E31159" w:rsidRDefault="00E31159" w:rsidP="008E4DF8">
      <w:pPr>
        <w:rPr>
          <w:rFonts w:ascii="Segoe UI" w:hAnsi="Segoe UI" w:cs="Segoe UI"/>
          <w:lang w:val="es-MX"/>
        </w:rPr>
      </w:pPr>
    </w:p>
    <w:p w14:paraId="2849E251" w14:textId="357C0522" w:rsidR="00E31159" w:rsidRDefault="00E31159" w:rsidP="008E4DF8">
      <w:pPr>
        <w:rPr>
          <w:rFonts w:ascii="Segoe UI" w:hAnsi="Segoe UI" w:cs="Segoe UI"/>
          <w:lang w:val="es-MX"/>
        </w:rPr>
      </w:pPr>
    </w:p>
    <w:p w14:paraId="71DDBCAB" w14:textId="629BEBB9" w:rsidR="00E31159" w:rsidRDefault="00E31159" w:rsidP="008E4DF8">
      <w:pPr>
        <w:rPr>
          <w:rFonts w:ascii="Segoe UI" w:hAnsi="Segoe UI" w:cs="Segoe UI"/>
          <w:lang w:val="es-MX"/>
        </w:rPr>
      </w:pPr>
    </w:p>
    <w:p w14:paraId="12AEFEF0" w14:textId="77777777" w:rsidR="00E31159" w:rsidRDefault="00E31159" w:rsidP="008E4DF8">
      <w:pPr>
        <w:rPr>
          <w:rFonts w:ascii="Segoe UI" w:hAnsi="Segoe UI" w:cs="Segoe UI"/>
          <w:lang w:val="es-MX"/>
        </w:rPr>
      </w:pPr>
    </w:p>
    <w:p w14:paraId="4F9F3275" w14:textId="77777777" w:rsidR="00F52174" w:rsidRPr="009E4083" w:rsidRDefault="00F52174" w:rsidP="00F52174">
      <w:pPr>
        <w:pStyle w:val="Heading3"/>
        <w:rPr>
          <w:lang w:val="es-MX"/>
        </w:rPr>
      </w:pPr>
      <w:bookmarkStart w:id="5" w:name="_Datos_solicitados"/>
      <w:bookmarkEnd w:id="5"/>
      <w:r w:rsidRPr="009E4083">
        <w:rPr>
          <w:noProof/>
        </w:rPr>
        <mc:AlternateContent>
          <mc:Choice Requires="wps">
            <w:drawing>
              <wp:anchor distT="45720" distB="45720" distL="114300" distR="114300" simplePos="0" relativeHeight="251685888" behindDoc="0" locked="0" layoutInCell="1" allowOverlap="0" wp14:anchorId="1D541D48" wp14:editId="3EF419E4">
                <wp:simplePos x="0" y="0"/>
                <wp:positionH relativeFrom="margin">
                  <wp:align>right</wp:align>
                </wp:positionH>
                <wp:positionV relativeFrom="margin">
                  <wp:align>center</wp:align>
                </wp:positionV>
                <wp:extent cx="942975" cy="355600"/>
                <wp:effectExtent l="76200" t="76200" r="9525" b="63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71867E10" w14:textId="77777777" w:rsidR="00F52174" w:rsidRDefault="00000000" w:rsidP="00F52174">
                            <w:hyperlink w:anchor="_Aulas" w:history="1">
                              <w:r w:rsidR="00F52174"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541D48" id="_x0000_s1027" type="#_x0000_t202" style="position:absolute;left:0;text-align:left;margin-left:23.05pt;margin-top:0;width:74.25pt;height:28pt;z-index:251685888;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" o:allowoverlap="f" fillcolor="#f0f8fa" stroked="f">
                <v:shadow on="t" color="#548dd4 [1951]" opacity=".5" offset="-6pt,-6pt"/>
                <v:textbox>
                  <w:txbxContent>
                    <w:p w14:paraId="71867E10" w14:textId="77777777" w:rsidR="00F52174" w:rsidRDefault="00000000" w:rsidP="00F52174">
                      <w:hyperlink w:anchor="_Aulas" w:history="1">
                        <w:r w:rsidR="00F52174" w:rsidRPr="00C94472">
                          <w:rPr>
                            <w:rStyle w:val="Hyperlink"/>
                            <w:rFonts w:ascii="Segoe UI" w:hAnsi="Segoe UI" w:cs="Segoe UI"/>
                            <w:lang w:val="es-MX"/>
                          </w:rPr>
                          <w:t>Ir al inicio</w:t>
                        </w:r>
                      </w:hyperlink>
                    </w:p>
                  </w:txbxContent>
                </v:textbox>
                <w10:wrap type="square" anchorx="margin" anchory="margin"/>
              </v:shape>
            </w:pict>
          </mc:Fallback>
        </mc:AlternateContent>
      </w:r>
      <w:r w:rsidRPr="009E4083">
        <w:rPr>
          <w:lang w:val="es-MX"/>
        </w:rPr>
        <w:t>Datos solicitados</w:t>
      </w:r>
    </w:p>
    <w:p w14:paraId="295F9C14" w14:textId="77777777" w:rsidR="00F52174" w:rsidRPr="009E4083" w:rsidRDefault="00F52174" w:rsidP="00F52174">
      <w:pPr>
        <w:rPr>
          <w:rFonts w:ascii="Segoe UI" w:hAnsi="Segoe UI" w:cs="Segoe UI"/>
          <w:lang w:val="es-MX"/>
        </w:rPr>
      </w:pPr>
    </w:p>
    <w:p w14:paraId="53F3827B" w14:textId="035B66C8" w:rsidR="00F52174" w:rsidRPr="009E4083" w:rsidRDefault="00F52174" w:rsidP="00F52174">
      <w:pPr>
        <w:rPr>
          <w:rFonts w:ascii="Segoe UI" w:hAnsi="Segoe UI" w:cs="Segoe UI"/>
          <w:lang w:val="es-MX"/>
        </w:rPr>
      </w:pPr>
      <w:r w:rsidRPr="009E4083">
        <w:rPr>
          <w:rFonts w:ascii="Segoe UI" w:hAnsi="Segoe UI" w:cs="Segoe UI"/>
          <w:lang w:val="es-MX"/>
        </w:rPr>
        <w:t xml:space="preserve">La pantalla de </w:t>
      </w:r>
      <w:r w:rsidR="00BB062B" w:rsidRPr="00BB062B">
        <w:rPr>
          <w:rFonts w:ascii="Segoe UI" w:hAnsi="Segoe UI" w:cs="Segoe UI"/>
          <w:i/>
          <w:iCs/>
          <w:lang w:val="es-MX"/>
        </w:rPr>
        <w:t>Registro de bitácoras de capacitación</w:t>
      </w:r>
      <w:r w:rsidRPr="009E4083">
        <w:rPr>
          <w:rFonts w:ascii="Segoe UI" w:hAnsi="Segoe UI" w:cs="Segoe UI"/>
          <w:lang w:val="es-MX"/>
        </w:rPr>
        <w:t xml:space="preserve"> presenta los siguientes campos:</w:t>
      </w:r>
    </w:p>
    <w:p w14:paraId="3FE19302" w14:textId="77777777" w:rsidR="00F52174" w:rsidRPr="009E4083" w:rsidRDefault="00F52174" w:rsidP="00F52174">
      <w:pPr>
        <w:rPr>
          <w:rFonts w:ascii="Segoe UI" w:hAnsi="Segoe UI" w:cs="Segoe UI"/>
          <w:lang w:val="es-MX"/>
        </w:rPr>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790"/>
        <w:gridCol w:w="7042"/>
      </w:tblGrid>
      <w:tr w:rsidR="005D41C5" w:rsidRPr="009E4083" w14:paraId="759464D3" w14:textId="77777777" w:rsidTr="006E06CA">
        <w:trPr>
          <w:jc w:val="center"/>
        </w:trPr>
        <w:tc>
          <w:tcPr>
            <w:tcW w:w="4528" w:type="dxa"/>
            <w:shd w:val="clear" w:color="auto" w:fill="1F497D" w:themeFill="text2"/>
          </w:tcPr>
          <w:p w14:paraId="4BD183E6" w14:textId="77777777" w:rsidR="00F52174" w:rsidRPr="009E4083" w:rsidRDefault="00F52174" w:rsidP="00397C0F">
            <w:pPr>
              <w:jc w:val="center"/>
              <w:rPr>
                <w:rFonts w:ascii="Segoe UI" w:hAnsi="Segoe UI" w:cs="Segoe UI"/>
                <w:b/>
                <w:color w:val="FFFFFF" w:themeColor="background1"/>
                <w:lang w:val="es-MX"/>
              </w:rPr>
            </w:pPr>
            <w:r w:rsidRPr="009E4083">
              <w:rPr>
                <w:rFonts w:ascii="Segoe UI" w:hAnsi="Segoe UI" w:cs="Segoe UI"/>
                <w:b/>
                <w:color w:val="FFFFFF" w:themeColor="background1"/>
                <w:lang w:val="es-MX"/>
              </w:rPr>
              <w:t>Campo</w:t>
            </w:r>
          </w:p>
        </w:tc>
        <w:tc>
          <w:tcPr>
            <w:tcW w:w="9506" w:type="dxa"/>
            <w:shd w:val="clear" w:color="auto" w:fill="1F497D" w:themeFill="text2"/>
          </w:tcPr>
          <w:p w14:paraId="3FBDF608" w14:textId="77777777" w:rsidR="00F52174" w:rsidRPr="009E4083" w:rsidRDefault="00F52174" w:rsidP="00397C0F">
            <w:pPr>
              <w:jc w:val="center"/>
              <w:rPr>
                <w:rFonts w:ascii="Segoe UI" w:hAnsi="Segoe UI" w:cs="Segoe UI"/>
                <w:b/>
                <w:color w:val="FFFFFF" w:themeColor="background1"/>
                <w:lang w:val="es-MX"/>
              </w:rPr>
            </w:pPr>
            <w:r w:rsidRPr="009E4083">
              <w:rPr>
                <w:rFonts w:ascii="Segoe UI" w:hAnsi="Segoe UI" w:cs="Segoe UI"/>
                <w:b/>
                <w:color w:val="FFFFFF" w:themeColor="background1"/>
                <w:lang w:val="es-MX"/>
              </w:rPr>
              <w:t>Descripción</w:t>
            </w:r>
          </w:p>
        </w:tc>
      </w:tr>
      <w:tr w:rsidR="008E6A93" w:rsidRPr="009E4083" w14:paraId="005BA930" w14:textId="77777777" w:rsidTr="006E06CA">
        <w:trPr>
          <w:jc w:val="center"/>
        </w:trPr>
        <w:tc>
          <w:tcPr>
            <w:tcW w:w="4528" w:type="dxa"/>
          </w:tcPr>
          <w:p w14:paraId="58ECDD46" w14:textId="2BE54833" w:rsidR="00F52174" w:rsidRPr="009E4083" w:rsidRDefault="00C563A1" w:rsidP="00397C0F">
            <w:pPr>
              <w:rPr>
                <w:rFonts w:ascii="Segoe UI" w:hAnsi="Segoe UI" w:cs="Segoe UI"/>
                <w:lang w:val="es-MX"/>
              </w:rPr>
            </w:pPr>
            <w:proofErr w:type="spellStart"/>
            <w:r w:rsidRPr="00C563A1">
              <w:rPr>
                <w:rFonts w:ascii="Segoe UI" w:hAnsi="Segoe UI" w:cs="Segoe UI"/>
                <w:lang w:val="es-MX"/>
              </w:rPr>
              <w:t>N°</w:t>
            </w:r>
            <w:proofErr w:type="spellEnd"/>
            <w:r w:rsidRPr="00C563A1">
              <w:rPr>
                <w:rFonts w:ascii="Segoe UI" w:hAnsi="Segoe UI" w:cs="Segoe UI"/>
                <w:lang w:val="es-MX"/>
              </w:rPr>
              <w:t xml:space="preserve"> de bitácora</w:t>
            </w:r>
          </w:p>
        </w:tc>
        <w:tc>
          <w:tcPr>
            <w:tcW w:w="9506" w:type="dxa"/>
          </w:tcPr>
          <w:p w14:paraId="11F1B28E" w14:textId="27DB38B6" w:rsidR="00F52174" w:rsidRPr="009E4083" w:rsidRDefault="00C563A1" w:rsidP="00397C0F">
            <w:pPr>
              <w:rPr>
                <w:rFonts w:ascii="Segoe UI" w:hAnsi="Segoe UI" w:cs="Segoe UI"/>
                <w:lang w:val="es-MX"/>
              </w:rPr>
            </w:pPr>
            <w:r>
              <w:rPr>
                <w:rFonts w:ascii="Segoe UI" w:hAnsi="Segoe UI" w:cs="Segoe UI"/>
                <w:lang w:val="es-MX"/>
              </w:rPr>
              <w:t xml:space="preserve">Campo numérico. El sistema asignará automáticamente un número de bitácora cuando finalice el proceso de registro ya sea como borrador o como versión final. En este campo también puede ingresar un número de bitácora y hacer clic sobre el botón Buscar para </w:t>
            </w:r>
            <w:r w:rsidR="00E31159">
              <w:rPr>
                <w:rFonts w:ascii="Segoe UI" w:hAnsi="Segoe UI" w:cs="Segoe UI"/>
                <w:lang w:val="es-MX"/>
              </w:rPr>
              <w:t>consultar</w:t>
            </w:r>
            <w:r>
              <w:rPr>
                <w:rFonts w:ascii="Segoe UI" w:hAnsi="Segoe UI" w:cs="Segoe UI"/>
                <w:lang w:val="es-MX"/>
              </w:rPr>
              <w:t xml:space="preserve"> una bitácora existente.  </w:t>
            </w:r>
          </w:p>
        </w:tc>
      </w:tr>
      <w:tr w:rsidR="008E6A93" w:rsidRPr="009E4083" w14:paraId="72813E73" w14:textId="77777777" w:rsidTr="006E06CA">
        <w:trPr>
          <w:jc w:val="center"/>
        </w:trPr>
        <w:tc>
          <w:tcPr>
            <w:tcW w:w="4528" w:type="dxa"/>
          </w:tcPr>
          <w:p w14:paraId="5776415F" w14:textId="71AB7749" w:rsidR="00F52174" w:rsidRPr="009E4083" w:rsidRDefault="00C563A1" w:rsidP="00397C0F">
            <w:pPr>
              <w:rPr>
                <w:rFonts w:ascii="Segoe UI" w:hAnsi="Segoe UI" w:cs="Segoe UI"/>
                <w:lang w:val="es-MX"/>
              </w:rPr>
            </w:pPr>
            <w:r>
              <w:rPr>
                <w:rFonts w:ascii="Segoe UI" w:hAnsi="Segoe UI" w:cs="Segoe UI"/>
                <w:lang w:val="es-MX"/>
              </w:rPr>
              <w:t>Estado</w:t>
            </w:r>
          </w:p>
        </w:tc>
        <w:tc>
          <w:tcPr>
            <w:tcW w:w="9506" w:type="dxa"/>
          </w:tcPr>
          <w:p w14:paraId="07BA8E7E" w14:textId="77777777" w:rsidR="00F52174" w:rsidRDefault="00C563A1" w:rsidP="00397C0F">
            <w:pPr>
              <w:rPr>
                <w:rFonts w:ascii="Segoe UI" w:hAnsi="Segoe UI" w:cs="Segoe UI"/>
                <w:lang w:val="es-MX"/>
              </w:rPr>
            </w:pPr>
            <w:r>
              <w:rPr>
                <w:rFonts w:ascii="Segoe UI" w:hAnsi="Segoe UI" w:cs="Segoe UI"/>
                <w:lang w:val="es-MX"/>
              </w:rPr>
              <w:t xml:space="preserve">Campo de sólo lectura donde el sistema muestra el estado de la bitácora desplegada: </w:t>
            </w:r>
          </w:p>
          <w:p w14:paraId="62A51DFF" w14:textId="77777777" w:rsidR="00C563A1" w:rsidRDefault="00C563A1" w:rsidP="00C563A1">
            <w:pPr>
              <w:pStyle w:val="ListParagraph"/>
              <w:numPr>
                <w:ilvl w:val="0"/>
                <w:numId w:val="16"/>
              </w:numPr>
              <w:rPr>
                <w:rFonts w:ascii="Segoe UI" w:hAnsi="Segoe UI" w:cs="Segoe UI"/>
                <w:lang w:val="es-MX"/>
              </w:rPr>
            </w:pPr>
            <w:r>
              <w:rPr>
                <w:rFonts w:ascii="Segoe UI" w:hAnsi="Segoe UI" w:cs="Segoe UI"/>
                <w:lang w:val="es-MX"/>
              </w:rPr>
              <w:t>Nueva: la bitácora está en edición y no ha sido guardada aún.</w:t>
            </w:r>
          </w:p>
          <w:p w14:paraId="3D389AA8" w14:textId="77777777" w:rsidR="00C563A1" w:rsidRDefault="00C563A1" w:rsidP="00C563A1">
            <w:pPr>
              <w:pStyle w:val="ListParagraph"/>
              <w:numPr>
                <w:ilvl w:val="0"/>
                <w:numId w:val="16"/>
              </w:numPr>
              <w:rPr>
                <w:rFonts w:ascii="Segoe UI" w:hAnsi="Segoe UI" w:cs="Segoe UI"/>
                <w:lang w:val="es-MX"/>
              </w:rPr>
            </w:pPr>
            <w:r>
              <w:rPr>
                <w:rFonts w:ascii="Segoe UI" w:hAnsi="Segoe UI" w:cs="Segoe UI"/>
                <w:lang w:val="es-MX"/>
              </w:rPr>
              <w:t>Borrador: la bitácora ha sido guardada como borrador lo que permitirá cargar la bitácora más adelante y editar su información.</w:t>
            </w:r>
          </w:p>
          <w:p w14:paraId="6EB6B66C" w14:textId="07570889" w:rsidR="00C563A1" w:rsidRPr="00C563A1" w:rsidRDefault="00C563A1" w:rsidP="00C563A1">
            <w:pPr>
              <w:pStyle w:val="ListParagraph"/>
              <w:numPr>
                <w:ilvl w:val="0"/>
                <w:numId w:val="16"/>
              </w:numPr>
              <w:rPr>
                <w:rFonts w:ascii="Segoe UI" w:hAnsi="Segoe UI" w:cs="Segoe UI"/>
                <w:lang w:val="es-MX"/>
              </w:rPr>
            </w:pPr>
            <w:r>
              <w:rPr>
                <w:rFonts w:ascii="Segoe UI" w:hAnsi="Segoe UI" w:cs="Segoe UI"/>
                <w:lang w:val="es-MX"/>
              </w:rPr>
              <w:t xml:space="preserve">Cerrada: la bitácora ha sido guarda y cerrada por lo que su información es final y no editable. </w:t>
            </w:r>
          </w:p>
        </w:tc>
      </w:tr>
      <w:tr w:rsidR="008E6A93" w:rsidRPr="009E4083" w14:paraId="052DE000" w14:textId="77777777" w:rsidTr="006E06CA">
        <w:trPr>
          <w:jc w:val="center"/>
        </w:trPr>
        <w:tc>
          <w:tcPr>
            <w:tcW w:w="4528" w:type="dxa"/>
          </w:tcPr>
          <w:p w14:paraId="6345AD4C" w14:textId="7C0E73A3" w:rsidR="00F52174" w:rsidRPr="009E4083" w:rsidRDefault="00D60FFD" w:rsidP="00397C0F">
            <w:pPr>
              <w:rPr>
                <w:rFonts w:ascii="Segoe UI" w:hAnsi="Segoe UI" w:cs="Segoe UI"/>
                <w:lang w:val="es-MX"/>
              </w:rPr>
            </w:pPr>
            <w:r>
              <w:rPr>
                <w:rFonts w:ascii="Segoe UI" w:hAnsi="Segoe UI" w:cs="Segoe UI"/>
                <w:lang w:val="es-MX"/>
              </w:rPr>
              <w:t>Curso</w:t>
            </w:r>
          </w:p>
        </w:tc>
        <w:tc>
          <w:tcPr>
            <w:tcW w:w="9506" w:type="dxa"/>
          </w:tcPr>
          <w:p w14:paraId="6720D9DA" w14:textId="17886925" w:rsidR="00F52174" w:rsidRDefault="00D60FFD" w:rsidP="00397C0F">
            <w:pPr>
              <w:rPr>
                <w:rFonts w:ascii="Segoe UI" w:hAnsi="Segoe UI" w:cs="Segoe UI"/>
                <w:lang w:val="es-MX"/>
              </w:rPr>
            </w:pPr>
            <w:r>
              <w:rPr>
                <w:rFonts w:ascii="Segoe UI" w:hAnsi="Segoe UI" w:cs="Segoe UI"/>
                <w:lang w:val="es-MX"/>
              </w:rPr>
              <w:t xml:space="preserve">Campo de selección única donde se establece el curso para el cual responde la bitácora desplegada. Este campo determina la información que se mostrará en el recuadro llamado </w:t>
            </w:r>
            <w:r w:rsidRPr="00D60FFD">
              <w:rPr>
                <w:rFonts w:ascii="Segoe UI" w:hAnsi="Segoe UI" w:cs="Segoe UI"/>
                <w:i/>
                <w:iCs/>
                <w:lang w:val="es-MX"/>
              </w:rPr>
              <w:t>Información del curso</w:t>
            </w:r>
            <w:r>
              <w:rPr>
                <w:rFonts w:ascii="Segoe UI" w:hAnsi="Segoe UI" w:cs="Segoe UI"/>
                <w:lang w:val="es-MX"/>
              </w:rPr>
              <w:t xml:space="preserve">, donde se mostrará el código, el acrónimo y la duración </w:t>
            </w:r>
            <w:r w:rsidR="00166B2B">
              <w:rPr>
                <w:rFonts w:ascii="Segoe UI" w:hAnsi="Segoe UI" w:cs="Segoe UI"/>
                <w:lang w:val="es-MX"/>
              </w:rPr>
              <w:t>de este</w:t>
            </w:r>
            <w:r>
              <w:rPr>
                <w:rFonts w:ascii="Segoe UI" w:hAnsi="Segoe UI" w:cs="Segoe UI"/>
                <w:lang w:val="es-MX"/>
              </w:rPr>
              <w:t>.</w:t>
            </w:r>
          </w:p>
          <w:p w14:paraId="67366351" w14:textId="2C8D0114" w:rsidR="00166B2B" w:rsidRDefault="00166B2B" w:rsidP="00397C0F">
            <w:pPr>
              <w:rPr>
                <w:rFonts w:ascii="Segoe UI" w:hAnsi="Segoe UI" w:cs="Segoe UI"/>
                <w:lang w:val="es-MX"/>
              </w:rPr>
            </w:pPr>
          </w:p>
          <w:p w14:paraId="6003B285" w14:textId="1320D723" w:rsidR="00D60FFD" w:rsidRDefault="00166B2B" w:rsidP="00166B2B">
            <w:pPr>
              <w:jc w:val="center"/>
              <w:rPr>
                <w:rFonts w:ascii="Segoe UI" w:hAnsi="Segoe UI" w:cs="Segoe UI"/>
                <w:lang w:val="es-MX"/>
              </w:rPr>
            </w:pPr>
            <w:r>
              <w:rPr>
                <w:noProof/>
                <w:snapToGrid/>
              </w:rPr>
              <w:drawing>
                <wp:inline distT="0" distB="0" distL="0" distR="0" wp14:anchorId="69B78F2C" wp14:editId="41FC7AC7">
                  <wp:extent cx="3800475" cy="2143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0475" cy="2143125"/>
                          </a:xfrm>
                          <a:prstGeom prst="rect">
                            <a:avLst/>
                          </a:prstGeom>
                        </pic:spPr>
                      </pic:pic>
                    </a:graphicData>
                  </a:graphic>
                </wp:inline>
              </w:drawing>
            </w:r>
          </w:p>
          <w:p w14:paraId="3F55F16E" w14:textId="77777777" w:rsidR="00166B2B" w:rsidRDefault="00166B2B" w:rsidP="00397C0F">
            <w:pPr>
              <w:rPr>
                <w:rFonts w:ascii="Segoe UI" w:hAnsi="Segoe UI" w:cs="Segoe UI"/>
                <w:lang w:val="es-MX"/>
              </w:rPr>
            </w:pPr>
          </w:p>
          <w:p w14:paraId="03162FA1" w14:textId="04CF35DC" w:rsidR="00FC54C4" w:rsidRPr="009E4083" w:rsidRDefault="00166B2B" w:rsidP="00397C0F">
            <w:pPr>
              <w:rPr>
                <w:rFonts w:ascii="Segoe UI" w:hAnsi="Segoe UI" w:cs="Segoe UI"/>
                <w:lang w:val="es-MX"/>
              </w:rPr>
            </w:pPr>
            <w:r>
              <w:rPr>
                <w:rFonts w:ascii="Segoe UI" w:hAnsi="Segoe UI" w:cs="Segoe UI"/>
                <w:lang w:val="es-MX"/>
              </w:rPr>
              <w:t>La selección de este campo también determinará las opciones disponibles en el campo de Instructor donde se mostrarán los instructores disponibles para impartir tal curso y se podrá seleccionar la opción pertinente.</w:t>
            </w:r>
          </w:p>
        </w:tc>
      </w:tr>
      <w:tr w:rsidR="00FC54C4" w:rsidRPr="009E4083" w14:paraId="50597367" w14:textId="77777777" w:rsidTr="006E06CA">
        <w:trPr>
          <w:jc w:val="center"/>
        </w:trPr>
        <w:tc>
          <w:tcPr>
            <w:tcW w:w="4528" w:type="dxa"/>
          </w:tcPr>
          <w:p w14:paraId="5A8B5547" w14:textId="1BAD1FDF" w:rsidR="00FC54C4" w:rsidRDefault="005D41C5" w:rsidP="00397C0F">
            <w:pPr>
              <w:rPr>
                <w:rFonts w:ascii="Segoe UI" w:hAnsi="Segoe UI" w:cs="Segoe UI"/>
                <w:lang w:val="es-MX"/>
              </w:rPr>
            </w:pPr>
            <w:r>
              <w:rPr>
                <w:rFonts w:ascii="Segoe UI" w:hAnsi="Segoe UI" w:cs="Segoe UI"/>
                <w:lang w:val="es-MX"/>
              </w:rPr>
              <w:t>Instructor</w:t>
            </w:r>
          </w:p>
        </w:tc>
        <w:tc>
          <w:tcPr>
            <w:tcW w:w="9506" w:type="dxa"/>
          </w:tcPr>
          <w:p w14:paraId="2E536514" w14:textId="34350F0A" w:rsidR="00FC54C4" w:rsidRDefault="005D41C5" w:rsidP="005D41C5">
            <w:pPr>
              <w:rPr>
                <w:rFonts w:ascii="Segoe UI" w:hAnsi="Segoe UI" w:cs="Segoe UI"/>
                <w:lang w:val="es-MX"/>
              </w:rPr>
            </w:pPr>
            <w:r>
              <w:rPr>
                <w:rFonts w:ascii="Segoe UI" w:hAnsi="Segoe UI" w:cs="Segoe UI"/>
                <w:lang w:val="es-MX"/>
              </w:rPr>
              <w:t>Campo de selección única donde se establece el instructor encargado de la capacitación desplegada. Este campo es determinado por el curso seleccionado.</w:t>
            </w:r>
          </w:p>
        </w:tc>
      </w:tr>
      <w:tr w:rsidR="005D41C5" w:rsidRPr="009E4083" w14:paraId="126D03E2" w14:textId="77777777" w:rsidTr="006E06CA">
        <w:trPr>
          <w:jc w:val="center"/>
        </w:trPr>
        <w:tc>
          <w:tcPr>
            <w:tcW w:w="4528" w:type="dxa"/>
          </w:tcPr>
          <w:p w14:paraId="4C17F52D" w14:textId="5E3A8BAB" w:rsidR="005D41C5" w:rsidRDefault="005D41C5" w:rsidP="00397C0F">
            <w:pPr>
              <w:rPr>
                <w:rFonts w:ascii="Segoe UI" w:hAnsi="Segoe UI" w:cs="Segoe UI"/>
                <w:lang w:val="es-MX"/>
              </w:rPr>
            </w:pPr>
            <w:r>
              <w:rPr>
                <w:rFonts w:ascii="Segoe UI" w:hAnsi="Segoe UI" w:cs="Segoe UI"/>
                <w:lang w:val="es-MX"/>
              </w:rPr>
              <w:t>Fecha de inicio</w:t>
            </w:r>
          </w:p>
        </w:tc>
        <w:tc>
          <w:tcPr>
            <w:tcW w:w="9506" w:type="dxa"/>
          </w:tcPr>
          <w:p w14:paraId="52C2AFA1" w14:textId="4F44158B" w:rsidR="005D41C5" w:rsidRDefault="005D41C5" w:rsidP="005D41C5">
            <w:pPr>
              <w:rPr>
                <w:rFonts w:ascii="Segoe UI" w:hAnsi="Segoe UI" w:cs="Segoe UI"/>
                <w:lang w:val="es-MX"/>
              </w:rPr>
            </w:pPr>
            <w:r>
              <w:rPr>
                <w:rFonts w:ascii="Segoe UI" w:hAnsi="Segoe UI" w:cs="Segoe UI"/>
                <w:lang w:val="es-MX"/>
              </w:rPr>
              <w:t>Fecha en formato MM/</w:t>
            </w:r>
            <w:proofErr w:type="spellStart"/>
            <w:r>
              <w:rPr>
                <w:rFonts w:ascii="Segoe UI" w:hAnsi="Segoe UI" w:cs="Segoe UI"/>
                <w:lang w:val="es-MX"/>
              </w:rPr>
              <w:t>dd</w:t>
            </w:r>
            <w:proofErr w:type="spellEnd"/>
            <w:r>
              <w:rPr>
                <w:rFonts w:ascii="Segoe UI" w:hAnsi="Segoe UI" w:cs="Segoe UI"/>
                <w:lang w:val="es-MX"/>
              </w:rPr>
              <w:t>/</w:t>
            </w:r>
            <w:proofErr w:type="spellStart"/>
            <w:r>
              <w:rPr>
                <w:rFonts w:ascii="Segoe UI" w:hAnsi="Segoe UI" w:cs="Segoe UI"/>
                <w:lang w:val="es-MX"/>
              </w:rPr>
              <w:t>yyyy</w:t>
            </w:r>
            <w:proofErr w:type="spellEnd"/>
            <w:r>
              <w:rPr>
                <w:rFonts w:ascii="Segoe UI" w:hAnsi="Segoe UI" w:cs="Segoe UI"/>
                <w:lang w:val="es-MX"/>
              </w:rPr>
              <w:t xml:space="preserve"> y hora en formato </w:t>
            </w:r>
            <w:proofErr w:type="spellStart"/>
            <w:r>
              <w:rPr>
                <w:rFonts w:ascii="Segoe UI" w:hAnsi="Segoe UI" w:cs="Segoe UI"/>
                <w:lang w:val="es-MX"/>
              </w:rPr>
              <w:t>HH:mm</w:t>
            </w:r>
            <w:proofErr w:type="spellEnd"/>
            <w:r>
              <w:rPr>
                <w:rFonts w:ascii="Segoe UI" w:hAnsi="Segoe UI" w:cs="Segoe UI"/>
                <w:lang w:val="es-MX"/>
              </w:rPr>
              <w:t xml:space="preserve"> a la que dará inicio la capacitación.</w:t>
            </w:r>
          </w:p>
          <w:p w14:paraId="4E25925E" w14:textId="7C912FE6" w:rsidR="005D41C5" w:rsidRDefault="005D41C5" w:rsidP="005D41C5">
            <w:pPr>
              <w:rPr>
                <w:rFonts w:ascii="Segoe UI" w:hAnsi="Segoe UI" w:cs="Segoe UI"/>
                <w:lang w:val="es-MX"/>
              </w:rPr>
            </w:pPr>
            <w:r>
              <w:rPr>
                <w:rFonts w:ascii="Segoe UI" w:hAnsi="Segoe UI" w:cs="Segoe UI"/>
                <w:lang w:val="es-MX"/>
              </w:rPr>
              <w:t>Si ya se ha seleccionado un curso previamente, al seleccionar una fecha de inicio el sistema podrá calcular de acuerdo con la duración del curso la posible fecha final y lo sugerirá en el campo respectivo. El usuario podrá modificar tal sugerencia.</w:t>
            </w:r>
          </w:p>
        </w:tc>
      </w:tr>
      <w:tr w:rsidR="005D41C5" w:rsidRPr="009E4083" w14:paraId="6686BCCC" w14:textId="77777777" w:rsidTr="006E06CA">
        <w:trPr>
          <w:jc w:val="center"/>
        </w:trPr>
        <w:tc>
          <w:tcPr>
            <w:tcW w:w="4528" w:type="dxa"/>
          </w:tcPr>
          <w:p w14:paraId="6A5D5B8F" w14:textId="4B90B398" w:rsidR="005D41C5" w:rsidRDefault="005D41C5" w:rsidP="00397C0F">
            <w:pPr>
              <w:rPr>
                <w:rFonts w:ascii="Segoe UI" w:hAnsi="Segoe UI" w:cs="Segoe UI"/>
                <w:lang w:val="es-MX"/>
              </w:rPr>
            </w:pPr>
            <w:r>
              <w:rPr>
                <w:rFonts w:ascii="Segoe UI" w:hAnsi="Segoe UI" w:cs="Segoe UI"/>
                <w:lang w:val="es-MX"/>
              </w:rPr>
              <w:t>Fecha final</w:t>
            </w:r>
          </w:p>
        </w:tc>
        <w:tc>
          <w:tcPr>
            <w:tcW w:w="9506" w:type="dxa"/>
          </w:tcPr>
          <w:p w14:paraId="0254D925" w14:textId="3D71FB0B" w:rsidR="008E6A93" w:rsidRDefault="008E6A93" w:rsidP="008E6A93">
            <w:pPr>
              <w:rPr>
                <w:rFonts w:ascii="Segoe UI" w:hAnsi="Segoe UI" w:cs="Segoe UI"/>
                <w:lang w:val="es-MX"/>
              </w:rPr>
            </w:pPr>
            <w:r>
              <w:rPr>
                <w:rFonts w:ascii="Segoe UI" w:hAnsi="Segoe UI" w:cs="Segoe UI"/>
                <w:lang w:val="es-MX"/>
              </w:rPr>
              <w:t>Fecha en formato MM/</w:t>
            </w:r>
            <w:proofErr w:type="spellStart"/>
            <w:r>
              <w:rPr>
                <w:rFonts w:ascii="Segoe UI" w:hAnsi="Segoe UI" w:cs="Segoe UI"/>
                <w:lang w:val="es-MX"/>
              </w:rPr>
              <w:t>dd</w:t>
            </w:r>
            <w:proofErr w:type="spellEnd"/>
            <w:r>
              <w:rPr>
                <w:rFonts w:ascii="Segoe UI" w:hAnsi="Segoe UI" w:cs="Segoe UI"/>
                <w:lang w:val="es-MX"/>
              </w:rPr>
              <w:t>/</w:t>
            </w:r>
            <w:proofErr w:type="spellStart"/>
            <w:r>
              <w:rPr>
                <w:rFonts w:ascii="Segoe UI" w:hAnsi="Segoe UI" w:cs="Segoe UI"/>
                <w:lang w:val="es-MX"/>
              </w:rPr>
              <w:t>yyyy</w:t>
            </w:r>
            <w:proofErr w:type="spellEnd"/>
            <w:r>
              <w:rPr>
                <w:rFonts w:ascii="Segoe UI" w:hAnsi="Segoe UI" w:cs="Segoe UI"/>
                <w:lang w:val="es-MX"/>
              </w:rPr>
              <w:t xml:space="preserve"> en la que finalizará la capacitación.</w:t>
            </w:r>
          </w:p>
          <w:p w14:paraId="1A8E7762" w14:textId="7894D5FB" w:rsidR="005D41C5" w:rsidRDefault="008E6A93" w:rsidP="008E6A93">
            <w:pPr>
              <w:rPr>
                <w:rFonts w:ascii="Segoe UI" w:hAnsi="Segoe UI" w:cs="Segoe UI"/>
                <w:lang w:val="es-MX"/>
              </w:rPr>
            </w:pPr>
            <w:r>
              <w:rPr>
                <w:rFonts w:ascii="Segoe UI" w:hAnsi="Segoe UI" w:cs="Segoe UI"/>
                <w:lang w:val="es-MX"/>
              </w:rPr>
              <w:t>Cómo ya se mencionó, el sistema podrá sugerir la fecha de finalización con base en la fecha de inicio y la duración del curso seleccionado pero el usuario siempre podrá determinar la fecha de su preferencia.</w:t>
            </w:r>
          </w:p>
        </w:tc>
      </w:tr>
      <w:tr w:rsidR="008E6A93" w:rsidRPr="009E4083" w14:paraId="22778587" w14:textId="77777777" w:rsidTr="006E06CA">
        <w:trPr>
          <w:jc w:val="center"/>
        </w:trPr>
        <w:tc>
          <w:tcPr>
            <w:tcW w:w="4528" w:type="dxa"/>
          </w:tcPr>
          <w:p w14:paraId="190D5B6A" w14:textId="511353E8" w:rsidR="008E6A93" w:rsidRDefault="008E6A93" w:rsidP="00397C0F">
            <w:pPr>
              <w:rPr>
                <w:rFonts w:ascii="Segoe UI" w:hAnsi="Segoe UI" w:cs="Segoe UI"/>
                <w:lang w:val="es-MX"/>
              </w:rPr>
            </w:pPr>
            <w:r>
              <w:rPr>
                <w:rFonts w:ascii="Segoe UI" w:hAnsi="Segoe UI" w:cs="Segoe UI"/>
                <w:lang w:val="es-MX"/>
              </w:rPr>
              <w:t>Centro de capacitación</w:t>
            </w:r>
          </w:p>
        </w:tc>
        <w:tc>
          <w:tcPr>
            <w:tcW w:w="9506" w:type="dxa"/>
          </w:tcPr>
          <w:p w14:paraId="0732B30D" w14:textId="77777777" w:rsidR="008E6A93" w:rsidRDefault="008E6A93" w:rsidP="008E6A93">
            <w:pPr>
              <w:rPr>
                <w:rFonts w:ascii="Segoe UI" w:hAnsi="Segoe UI" w:cs="Segoe UI"/>
                <w:lang w:val="es-MX"/>
              </w:rPr>
            </w:pPr>
            <w:r>
              <w:rPr>
                <w:rFonts w:ascii="Segoe UI" w:hAnsi="Segoe UI" w:cs="Segoe UI"/>
                <w:lang w:val="es-MX"/>
              </w:rPr>
              <w:t xml:space="preserve">Campo de selección única donde se establece el centro de capacitación donde se impartirá el curso para el cual responde la bitácora desplegada. </w:t>
            </w:r>
          </w:p>
          <w:p w14:paraId="3078B9AA" w14:textId="57A9D4D1" w:rsidR="008E6A93" w:rsidRDefault="008E6A93" w:rsidP="008E6A93">
            <w:pPr>
              <w:rPr>
                <w:rFonts w:ascii="Segoe UI" w:hAnsi="Segoe UI" w:cs="Segoe UI"/>
                <w:lang w:val="es-MX"/>
              </w:rPr>
            </w:pPr>
            <w:r>
              <w:rPr>
                <w:rFonts w:ascii="Segoe UI" w:hAnsi="Segoe UI" w:cs="Segoe UI"/>
                <w:lang w:val="es-MX"/>
              </w:rPr>
              <w:t>La selección de este campo también determinará las opciones disponibles en el campo de Aulas donde se mostrarán las aulas disponibles para tal Centro de capacitación donde se podrá impartir tal curso.</w:t>
            </w:r>
          </w:p>
        </w:tc>
      </w:tr>
      <w:tr w:rsidR="006E06CA" w:rsidRPr="009E4083" w14:paraId="69D21885" w14:textId="77777777" w:rsidTr="006E06CA">
        <w:trPr>
          <w:jc w:val="center"/>
        </w:trPr>
        <w:tc>
          <w:tcPr>
            <w:tcW w:w="4528" w:type="dxa"/>
          </w:tcPr>
          <w:p w14:paraId="2329C2AE" w14:textId="37F91C7E" w:rsidR="006E06CA" w:rsidRDefault="006E06CA" w:rsidP="00397C0F">
            <w:pPr>
              <w:rPr>
                <w:rFonts w:ascii="Segoe UI" w:hAnsi="Segoe UI" w:cs="Segoe UI"/>
                <w:lang w:val="es-MX"/>
              </w:rPr>
            </w:pPr>
            <w:r>
              <w:rPr>
                <w:rFonts w:ascii="Segoe UI" w:hAnsi="Segoe UI" w:cs="Segoe UI"/>
                <w:lang w:val="es-MX"/>
              </w:rPr>
              <w:t>Aulas</w:t>
            </w:r>
          </w:p>
        </w:tc>
        <w:tc>
          <w:tcPr>
            <w:tcW w:w="9506" w:type="dxa"/>
          </w:tcPr>
          <w:p w14:paraId="665BA892" w14:textId="278C1479" w:rsidR="006E06CA" w:rsidRDefault="006E06CA" w:rsidP="008E6A93">
            <w:pPr>
              <w:rPr>
                <w:rFonts w:ascii="Segoe UI" w:hAnsi="Segoe UI" w:cs="Segoe UI"/>
                <w:lang w:val="es-MX"/>
              </w:rPr>
            </w:pPr>
            <w:r>
              <w:rPr>
                <w:rFonts w:ascii="Segoe UI" w:hAnsi="Segoe UI" w:cs="Segoe UI"/>
                <w:lang w:val="es-MX"/>
              </w:rPr>
              <w:t>Campo de selección única donde se establece el aula donde se impartirá la capacitación desplegada. Este campo es determinado por el Centro de capacitación seleccionado.</w:t>
            </w:r>
          </w:p>
          <w:p w14:paraId="53039A5D" w14:textId="77777777" w:rsidR="006E06CA" w:rsidRDefault="006E06CA" w:rsidP="006E06CA">
            <w:pPr>
              <w:rPr>
                <w:rFonts w:ascii="Segoe UI" w:hAnsi="Segoe UI" w:cs="Segoe UI"/>
                <w:lang w:val="es-MX"/>
              </w:rPr>
            </w:pPr>
            <w:r>
              <w:rPr>
                <w:rFonts w:ascii="Segoe UI" w:hAnsi="Segoe UI" w:cs="Segoe UI"/>
                <w:lang w:val="es-MX"/>
              </w:rPr>
              <w:t xml:space="preserve">Este campo determina la información que se mostrará en el recuadro llamado </w:t>
            </w:r>
            <w:r w:rsidRPr="00D60FFD">
              <w:rPr>
                <w:rFonts w:ascii="Segoe UI" w:hAnsi="Segoe UI" w:cs="Segoe UI"/>
                <w:i/>
                <w:iCs/>
                <w:lang w:val="es-MX"/>
              </w:rPr>
              <w:t xml:space="preserve">Información del </w:t>
            </w:r>
            <w:r>
              <w:rPr>
                <w:rFonts w:ascii="Segoe UI" w:hAnsi="Segoe UI" w:cs="Segoe UI"/>
                <w:i/>
                <w:iCs/>
                <w:lang w:val="es-MX"/>
              </w:rPr>
              <w:t>aula</w:t>
            </w:r>
            <w:r>
              <w:rPr>
                <w:rFonts w:ascii="Segoe UI" w:hAnsi="Segoe UI" w:cs="Segoe UI"/>
                <w:lang w:val="es-MX"/>
              </w:rPr>
              <w:t>, donde se mostrará la capacidad del aula, así como comentarios adicionales de esta</w:t>
            </w:r>
          </w:p>
          <w:p w14:paraId="2B892BCC" w14:textId="77777777" w:rsidR="006E06CA" w:rsidRDefault="006E06CA" w:rsidP="006E06CA">
            <w:pPr>
              <w:rPr>
                <w:rFonts w:ascii="Segoe UI" w:hAnsi="Segoe UI" w:cs="Segoe UI"/>
                <w:lang w:val="es-MX"/>
              </w:rPr>
            </w:pPr>
          </w:p>
          <w:p w14:paraId="35580FDA" w14:textId="643934CC" w:rsidR="006E06CA" w:rsidRDefault="006E06CA" w:rsidP="006E06CA">
            <w:pPr>
              <w:jc w:val="center"/>
              <w:rPr>
                <w:rFonts w:ascii="Segoe UI" w:hAnsi="Segoe UI" w:cs="Segoe UI"/>
                <w:lang w:val="es-MX"/>
              </w:rPr>
            </w:pPr>
            <w:r>
              <w:rPr>
                <w:noProof/>
                <w:snapToGrid/>
              </w:rPr>
              <w:drawing>
                <wp:inline distT="0" distB="0" distL="0" distR="0" wp14:anchorId="01AB7053" wp14:editId="2900CE16">
                  <wp:extent cx="4200525" cy="1838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0525" cy="1838325"/>
                          </a:xfrm>
                          <a:prstGeom prst="rect">
                            <a:avLst/>
                          </a:prstGeom>
                        </pic:spPr>
                      </pic:pic>
                    </a:graphicData>
                  </a:graphic>
                </wp:inline>
              </w:drawing>
            </w:r>
            <w:r>
              <w:rPr>
                <w:rFonts w:ascii="Segoe UI" w:hAnsi="Segoe UI" w:cs="Segoe UI"/>
                <w:lang w:val="es-MX"/>
              </w:rPr>
              <w:t>.</w:t>
            </w:r>
          </w:p>
          <w:p w14:paraId="141E4F3A" w14:textId="47694764" w:rsidR="006E06CA" w:rsidRDefault="006E06CA" w:rsidP="008E6A93">
            <w:pPr>
              <w:rPr>
                <w:rFonts w:ascii="Segoe UI" w:hAnsi="Segoe UI" w:cs="Segoe UI"/>
                <w:lang w:val="es-MX"/>
              </w:rPr>
            </w:pPr>
            <w:r>
              <w:rPr>
                <w:rFonts w:ascii="Segoe UI" w:hAnsi="Segoe UI" w:cs="Segoe UI"/>
                <w:lang w:val="es-MX"/>
              </w:rPr>
              <w:t>La capacidad del aula determinará la cantidad de personas que podrán agregarse a la capacitación en cuestión.</w:t>
            </w:r>
          </w:p>
        </w:tc>
      </w:tr>
      <w:tr w:rsidR="006E06CA" w:rsidRPr="009E4083" w14:paraId="5882D744" w14:textId="77777777" w:rsidTr="006E06CA">
        <w:trPr>
          <w:jc w:val="center"/>
        </w:trPr>
        <w:tc>
          <w:tcPr>
            <w:tcW w:w="4528" w:type="dxa"/>
          </w:tcPr>
          <w:p w14:paraId="2CF123F9" w14:textId="660D2A72" w:rsidR="006E06CA" w:rsidRDefault="00CA0C3E" w:rsidP="00397C0F">
            <w:pPr>
              <w:rPr>
                <w:rFonts w:ascii="Segoe UI" w:hAnsi="Segoe UI" w:cs="Segoe UI"/>
                <w:lang w:val="es-MX"/>
              </w:rPr>
            </w:pPr>
            <w:r>
              <w:rPr>
                <w:rFonts w:ascii="Segoe UI" w:hAnsi="Segoe UI" w:cs="Segoe UI"/>
                <w:lang w:val="es-MX"/>
              </w:rPr>
              <w:t>Participantes</w:t>
            </w:r>
          </w:p>
        </w:tc>
        <w:tc>
          <w:tcPr>
            <w:tcW w:w="9506" w:type="dxa"/>
          </w:tcPr>
          <w:p w14:paraId="1FA7DCCF" w14:textId="77777777" w:rsidR="006E06CA" w:rsidRDefault="00CA0C3E" w:rsidP="008E6A93">
            <w:pPr>
              <w:rPr>
                <w:rFonts w:ascii="Segoe UI" w:hAnsi="Segoe UI" w:cs="Segoe UI"/>
                <w:lang w:val="es-MX"/>
              </w:rPr>
            </w:pPr>
            <w:r>
              <w:rPr>
                <w:rFonts w:ascii="Segoe UI" w:hAnsi="Segoe UI" w:cs="Segoe UI"/>
                <w:lang w:val="es-MX"/>
              </w:rPr>
              <w:t>En esta sección podrá consultar, agregar, o eliminar participantes a la capacitación.</w:t>
            </w:r>
          </w:p>
          <w:p w14:paraId="39FDCBDE" w14:textId="7D1C0496" w:rsidR="00CA0C3E" w:rsidRDefault="00CA0C3E" w:rsidP="008E6A93">
            <w:pPr>
              <w:rPr>
                <w:rFonts w:ascii="Segoe UI" w:hAnsi="Segoe UI" w:cs="Segoe UI"/>
                <w:lang w:val="es-MX"/>
              </w:rPr>
            </w:pPr>
            <w:r>
              <w:rPr>
                <w:rFonts w:ascii="Segoe UI" w:hAnsi="Segoe UI" w:cs="Segoe UI"/>
                <w:lang w:val="es-MX"/>
              </w:rPr>
              <w:t>Para más detalles vea la sección Participantes y registro de notas.</w:t>
            </w:r>
          </w:p>
        </w:tc>
      </w:tr>
    </w:tbl>
    <w:p w14:paraId="4BF70F6E" w14:textId="77777777" w:rsidR="00F52174" w:rsidRPr="009E4083" w:rsidRDefault="00F52174" w:rsidP="00F52174">
      <w:pPr>
        <w:rPr>
          <w:rFonts w:ascii="Segoe UI" w:hAnsi="Segoe UI" w:cs="Segoe UI"/>
          <w:lang w:val="es-MX"/>
        </w:rPr>
      </w:pPr>
    </w:p>
    <w:p w14:paraId="6017DEF8" w14:textId="653CD1CD" w:rsidR="00F52174" w:rsidRDefault="00A82374" w:rsidP="00F52174">
      <w:pPr>
        <w:rPr>
          <w:rFonts w:ascii="Segoe UI" w:hAnsi="Segoe UI" w:cs="Segoe UI"/>
          <w:lang w:val="es-MX"/>
        </w:rPr>
      </w:pPr>
      <w:r>
        <w:rPr>
          <w:rFonts w:ascii="Segoe UI" w:hAnsi="Segoe UI" w:cs="Segoe UI"/>
          <w:lang w:val="es-MX"/>
        </w:rPr>
        <w:t>Para</w:t>
      </w:r>
      <w:r w:rsidR="00F52174" w:rsidRPr="009E4083">
        <w:rPr>
          <w:rFonts w:ascii="Segoe UI" w:hAnsi="Segoe UI" w:cs="Segoe UI"/>
          <w:lang w:val="es-MX"/>
        </w:rPr>
        <w:t xml:space="preserve"> </w:t>
      </w:r>
      <w:r>
        <w:rPr>
          <w:rFonts w:ascii="Segoe UI" w:hAnsi="Segoe UI" w:cs="Segoe UI"/>
          <w:lang w:val="es-MX"/>
        </w:rPr>
        <w:t>guardar</w:t>
      </w:r>
      <w:r w:rsidR="00F52174" w:rsidRPr="009E4083">
        <w:rPr>
          <w:rFonts w:ascii="Segoe UI" w:hAnsi="Segoe UI" w:cs="Segoe UI"/>
          <w:lang w:val="es-MX"/>
        </w:rPr>
        <w:t xml:space="preserve"> </w:t>
      </w:r>
      <w:r>
        <w:rPr>
          <w:rFonts w:ascii="Segoe UI" w:hAnsi="Segoe UI" w:cs="Segoe UI"/>
          <w:lang w:val="es-MX"/>
        </w:rPr>
        <w:t xml:space="preserve">una bitácora de capacitación </w:t>
      </w:r>
      <w:r w:rsidR="00F52174" w:rsidRPr="009E4083">
        <w:rPr>
          <w:rFonts w:ascii="Segoe UI" w:hAnsi="Segoe UI" w:cs="Segoe UI"/>
          <w:lang w:val="es-MX"/>
        </w:rPr>
        <w:t xml:space="preserve">haga clic en el botón </w:t>
      </w:r>
      <w:r w:rsidRPr="00A82374">
        <w:rPr>
          <w:rFonts w:ascii="Segoe UI" w:hAnsi="Segoe UI" w:cs="Segoe UI"/>
          <w:i/>
          <w:iCs/>
          <w:lang w:val="es-MX"/>
        </w:rPr>
        <w:t>Guardar borrador</w:t>
      </w:r>
      <w:r>
        <w:rPr>
          <w:rFonts w:ascii="Segoe UI" w:hAnsi="Segoe UI" w:cs="Segoe UI"/>
          <w:lang w:val="es-MX"/>
        </w:rPr>
        <w:t xml:space="preserve"> o </w:t>
      </w:r>
      <w:r w:rsidRPr="00A82374">
        <w:rPr>
          <w:rFonts w:ascii="Segoe UI" w:hAnsi="Segoe UI" w:cs="Segoe UI"/>
          <w:i/>
          <w:iCs/>
          <w:lang w:val="es-MX"/>
        </w:rPr>
        <w:t>Guardar &amp; Cerrar</w:t>
      </w:r>
      <w:r>
        <w:rPr>
          <w:rFonts w:ascii="Segoe UI" w:hAnsi="Segoe UI" w:cs="Segoe UI"/>
          <w:lang w:val="es-MX"/>
        </w:rPr>
        <w:t xml:space="preserve"> según el caso para </w:t>
      </w:r>
      <w:r w:rsidR="00F52174" w:rsidRPr="009E4083">
        <w:rPr>
          <w:rFonts w:ascii="Segoe UI" w:hAnsi="Segoe UI" w:cs="Segoe UI"/>
          <w:lang w:val="es-MX"/>
        </w:rPr>
        <w:t>finalizar la operación.</w:t>
      </w:r>
      <w:r>
        <w:rPr>
          <w:rFonts w:ascii="Segoe UI" w:hAnsi="Segoe UI" w:cs="Segoe UI"/>
          <w:lang w:val="es-MX"/>
        </w:rPr>
        <w:t xml:space="preserve"> Al hacerlo el sistema mostrará el Número de bitácora asignado en el campo respectivo.</w:t>
      </w:r>
    </w:p>
    <w:p w14:paraId="694992B7" w14:textId="5A8AE6E0" w:rsidR="00A82374" w:rsidRDefault="00A82374" w:rsidP="00F52174">
      <w:pPr>
        <w:rPr>
          <w:rFonts w:ascii="Segoe UI" w:hAnsi="Segoe UI" w:cs="Segoe UI"/>
          <w:lang w:val="es-MX"/>
        </w:rPr>
      </w:pPr>
      <w:r>
        <w:rPr>
          <w:rFonts w:ascii="Segoe UI" w:hAnsi="Segoe UI" w:cs="Segoe UI"/>
          <w:lang w:val="es-MX"/>
        </w:rPr>
        <w:t xml:space="preserve">Para continuar la edición de una bitácora en borrador, seleccione la opción </w:t>
      </w:r>
      <w:r w:rsidRPr="00A82374">
        <w:rPr>
          <w:rFonts w:ascii="Segoe UI" w:hAnsi="Segoe UI" w:cs="Segoe UI"/>
          <w:i/>
          <w:iCs/>
          <w:lang w:val="es-MX"/>
        </w:rPr>
        <w:t>Editar</w:t>
      </w:r>
      <w:r>
        <w:rPr>
          <w:rFonts w:ascii="Segoe UI" w:hAnsi="Segoe UI" w:cs="Segoe UI"/>
          <w:lang w:val="es-MX"/>
        </w:rPr>
        <w:t xml:space="preserve"> y continúe con su registro.</w:t>
      </w:r>
    </w:p>
    <w:p w14:paraId="3F83EB2A" w14:textId="77777777" w:rsidR="00E31159" w:rsidRPr="009E4083" w:rsidRDefault="00E31159" w:rsidP="00F52174">
      <w:pPr>
        <w:rPr>
          <w:rFonts w:ascii="Segoe UI" w:hAnsi="Segoe UI" w:cs="Segoe UI"/>
          <w:lang w:val="es-MX"/>
        </w:rPr>
      </w:pPr>
    </w:p>
    <w:p w14:paraId="651C5176" w14:textId="7918037E" w:rsidR="00A91873" w:rsidRDefault="00A91873" w:rsidP="00A91873">
      <w:pPr>
        <w:rPr>
          <w:rFonts w:ascii="Segoe UI" w:hAnsi="Segoe UI" w:cs="Segoe UI"/>
          <w:snapToGrid/>
          <w:lang w:val="es-MX"/>
        </w:rPr>
      </w:pPr>
    </w:p>
    <w:p w14:paraId="1865E628" w14:textId="294AE100" w:rsidR="00A91873" w:rsidRDefault="00E31159" w:rsidP="00A91873">
      <w:pPr>
        <w:pStyle w:val="Heading3"/>
        <w:rPr>
          <w:lang w:val="es-MX"/>
        </w:rPr>
      </w:pPr>
      <w:bookmarkStart w:id="6" w:name="_Participantes_y_registro"/>
      <w:bookmarkEnd w:id="6"/>
      <w:r w:rsidRPr="009E4083">
        <w:rPr>
          <w:noProof/>
        </w:rPr>
        <mc:AlternateContent>
          <mc:Choice Requires="wps">
            <w:drawing>
              <wp:anchor distT="45720" distB="45720" distL="114300" distR="114300" simplePos="0" relativeHeight="251689984" behindDoc="0" locked="0" layoutInCell="1" allowOverlap="0" wp14:anchorId="392F67EF" wp14:editId="7417917C">
                <wp:simplePos x="0" y="0"/>
                <wp:positionH relativeFrom="margin">
                  <wp:align>right</wp:align>
                </wp:positionH>
                <wp:positionV relativeFrom="margin">
                  <wp:posOffset>31028005</wp:posOffset>
                </wp:positionV>
                <wp:extent cx="942975" cy="355600"/>
                <wp:effectExtent l="76200" t="76200" r="9525" b="63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4A77D187" w14:textId="77777777" w:rsidR="002B7DB2" w:rsidRDefault="00000000" w:rsidP="002B7DB2">
                            <w:hyperlink w:anchor="_Aulas" w:history="1">
                              <w:r w:rsidR="002B7DB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2F67EF" id="_x0000_s1028" type="#_x0000_t202" style="position:absolute;left:0;text-align:left;margin-left:23.05pt;margin-top:2443.15pt;width:74.25pt;height:28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" o:allowoverlap="f" fillcolor="#f0f8fa" stroked="f">
                <v:shadow on="t" color="#548dd4 [1951]" opacity=".5" offset="-6pt,-6pt"/>
                <v:textbox>
                  <w:txbxContent>
                    <w:p w14:paraId="4A77D187" w14:textId="77777777" w:rsidR="002B7DB2" w:rsidRDefault="00000000" w:rsidP="002B7DB2">
                      <w:hyperlink w:anchor="_Aulas" w:history="1">
                        <w:r w:rsidR="002B7DB2" w:rsidRPr="00C94472">
                          <w:rPr>
                            <w:rStyle w:val="Hyperlink"/>
                            <w:rFonts w:ascii="Segoe UI" w:hAnsi="Segoe UI" w:cs="Segoe UI"/>
                            <w:lang w:val="es-MX"/>
                          </w:rPr>
                          <w:t>Ir al inicio</w:t>
                        </w:r>
                      </w:hyperlink>
                    </w:p>
                  </w:txbxContent>
                </v:textbox>
                <w10:wrap type="square" anchorx="margin" anchory="margin"/>
              </v:shape>
            </w:pict>
          </mc:Fallback>
        </mc:AlternateContent>
      </w:r>
      <w:r w:rsidR="00A91873" w:rsidRPr="00A91873">
        <w:rPr>
          <w:noProof/>
        </w:rPr>
        <w:t>Participantes y registro de notas</w:t>
      </w:r>
    </w:p>
    <w:p w14:paraId="183B5A03" w14:textId="6B790429" w:rsidR="00A91873" w:rsidRDefault="00A91873" w:rsidP="00A91873">
      <w:pPr>
        <w:rPr>
          <w:lang w:val="es-MX"/>
        </w:rPr>
      </w:pPr>
    </w:p>
    <w:p w14:paraId="37F8D186" w14:textId="35ED6D8F" w:rsidR="00A91873" w:rsidRDefault="003576A9" w:rsidP="00A91873">
      <w:pPr>
        <w:rPr>
          <w:rFonts w:ascii="Segoe UI" w:hAnsi="Segoe UI" w:cs="Segoe UI"/>
          <w:lang w:val="es-MX"/>
        </w:rPr>
      </w:pPr>
      <w:r>
        <w:rPr>
          <w:rFonts w:ascii="Segoe UI" w:hAnsi="Segoe UI" w:cs="Segoe UI"/>
          <w:lang w:val="es-MX"/>
        </w:rPr>
        <w:t>En la sección de participantes</w:t>
      </w:r>
      <w:r w:rsidR="00A91873">
        <w:rPr>
          <w:rFonts w:ascii="Segoe UI" w:hAnsi="Segoe UI" w:cs="Segoe UI"/>
          <w:lang w:val="es-MX"/>
        </w:rPr>
        <w:t xml:space="preserve"> podrá gestionar los </w:t>
      </w:r>
      <w:r w:rsidR="00915E19">
        <w:rPr>
          <w:rFonts w:ascii="Segoe UI" w:hAnsi="Segoe UI" w:cs="Segoe UI"/>
          <w:lang w:val="es-MX"/>
        </w:rPr>
        <w:t>empleados que</w:t>
      </w:r>
      <w:r w:rsidR="00A91873">
        <w:rPr>
          <w:rFonts w:ascii="Segoe UI" w:hAnsi="Segoe UI" w:cs="Segoe UI"/>
          <w:lang w:val="es-MX"/>
        </w:rPr>
        <w:t xml:space="preserve"> </w:t>
      </w:r>
      <w:r w:rsidR="00915E19">
        <w:rPr>
          <w:rFonts w:ascii="Segoe UI" w:hAnsi="Segoe UI" w:cs="Segoe UI"/>
          <w:lang w:val="es-MX"/>
        </w:rPr>
        <w:t>se inscritos</w:t>
      </w:r>
      <w:r w:rsidR="00A91873">
        <w:rPr>
          <w:rFonts w:ascii="Segoe UI" w:hAnsi="Segoe UI" w:cs="Segoe UI"/>
          <w:lang w:val="es-MX"/>
        </w:rPr>
        <w:t xml:space="preserve"> </w:t>
      </w:r>
      <w:r w:rsidR="00915E19">
        <w:rPr>
          <w:rFonts w:ascii="Segoe UI" w:hAnsi="Segoe UI" w:cs="Segoe UI"/>
          <w:lang w:val="es-MX"/>
        </w:rPr>
        <w:t>en la</w:t>
      </w:r>
      <w:r w:rsidR="00A91873">
        <w:rPr>
          <w:rFonts w:ascii="Segoe UI" w:hAnsi="Segoe UI" w:cs="Segoe UI"/>
          <w:lang w:val="es-MX"/>
        </w:rPr>
        <w:t xml:space="preserve"> capacitación seleccionad</w:t>
      </w:r>
      <w:r w:rsidR="00915E19">
        <w:rPr>
          <w:rFonts w:ascii="Segoe UI" w:hAnsi="Segoe UI" w:cs="Segoe UI"/>
          <w:lang w:val="es-MX"/>
        </w:rPr>
        <w:t>a</w:t>
      </w:r>
      <w:r w:rsidR="00A91873">
        <w:rPr>
          <w:rFonts w:ascii="Segoe UI" w:hAnsi="Segoe UI" w:cs="Segoe UI"/>
          <w:lang w:val="es-MX"/>
        </w:rPr>
        <w:t xml:space="preserve">. </w:t>
      </w:r>
    </w:p>
    <w:p w14:paraId="5F8AD081" w14:textId="1CA18CA9" w:rsidR="00A91873" w:rsidRDefault="00E31159" w:rsidP="00A91873">
      <w:pPr>
        <w:rPr>
          <w:rFonts w:ascii="Segoe UI" w:hAnsi="Segoe UI" w:cs="Segoe UI"/>
          <w:lang w:val="es-MX"/>
        </w:rPr>
      </w:pPr>
      <w:r>
        <w:rPr>
          <w:noProof/>
        </w:rPr>
        <w:drawing>
          <wp:anchor distT="0" distB="0" distL="114300" distR="114300" simplePos="0" relativeHeight="251687936" behindDoc="0" locked="0" layoutInCell="1" allowOverlap="1" wp14:anchorId="24B3AD51" wp14:editId="4B562952">
            <wp:simplePos x="0" y="0"/>
            <wp:positionH relativeFrom="margin">
              <wp:align>right</wp:align>
            </wp:positionH>
            <wp:positionV relativeFrom="margin">
              <wp:posOffset>32025590</wp:posOffset>
            </wp:positionV>
            <wp:extent cx="3890645" cy="4215130"/>
            <wp:effectExtent l="152400" t="152400" r="357505" b="35687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35988" cy="4263848"/>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6B6DC1FF" w14:textId="44D9B93D" w:rsidR="00A91873" w:rsidRDefault="00A91873" w:rsidP="00A91873">
      <w:pPr>
        <w:rPr>
          <w:rFonts w:ascii="Segoe UI" w:hAnsi="Segoe UI" w:cs="Segoe UI"/>
          <w:lang w:val="es-MX"/>
        </w:rPr>
      </w:pPr>
      <w:r>
        <w:rPr>
          <w:rFonts w:ascii="Segoe UI" w:hAnsi="Segoe UI" w:cs="Segoe UI"/>
          <w:lang w:val="es-MX"/>
        </w:rPr>
        <w:t>Para agregar nuev</w:t>
      </w:r>
      <w:r w:rsidR="00314CE1">
        <w:rPr>
          <w:rFonts w:ascii="Segoe UI" w:hAnsi="Segoe UI" w:cs="Segoe UI"/>
          <w:lang w:val="es-MX"/>
        </w:rPr>
        <w:t>o</w:t>
      </w:r>
      <w:r>
        <w:rPr>
          <w:rFonts w:ascii="Segoe UI" w:hAnsi="Segoe UI" w:cs="Segoe UI"/>
          <w:lang w:val="es-MX"/>
        </w:rPr>
        <w:t xml:space="preserve">s </w:t>
      </w:r>
      <w:r w:rsidR="00314CE1">
        <w:rPr>
          <w:rFonts w:ascii="Segoe UI" w:hAnsi="Segoe UI" w:cs="Segoe UI"/>
          <w:lang w:val="es-MX"/>
        </w:rPr>
        <w:t>participantes</w:t>
      </w:r>
      <w:r>
        <w:rPr>
          <w:rFonts w:ascii="Segoe UI" w:hAnsi="Segoe UI" w:cs="Segoe UI"/>
          <w:lang w:val="es-MX"/>
        </w:rPr>
        <w:t xml:space="preserve"> </w:t>
      </w:r>
      <w:r w:rsidR="00314CE1">
        <w:rPr>
          <w:rFonts w:ascii="Segoe UI" w:hAnsi="Segoe UI" w:cs="Segoe UI"/>
          <w:lang w:val="es-MX"/>
        </w:rPr>
        <w:t>a la</w:t>
      </w:r>
      <w:r>
        <w:rPr>
          <w:rFonts w:ascii="Segoe UI" w:hAnsi="Segoe UI" w:cs="Segoe UI"/>
          <w:lang w:val="es-MX"/>
        </w:rPr>
        <w:t xml:space="preserve"> capacitación, utilice el campo de texto llamado </w:t>
      </w:r>
      <w:r w:rsidRPr="00851BEA">
        <w:rPr>
          <w:rFonts w:ascii="Segoe UI" w:hAnsi="Segoe UI" w:cs="Segoe UI"/>
          <w:i/>
          <w:iCs/>
          <w:lang w:val="es-MX"/>
        </w:rPr>
        <w:t>Buscar</w:t>
      </w:r>
      <w:r>
        <w:rPr>
          <w:rFonts w:ascii="Segoe UI" w:hAnsi="Segoe UI" w:cs="Segoe UI"/>
          <w:i/>
          <w:iCs/>
          <w:lang w:val="es-MX"/>
        </w:rPr>
        <w:t xml:space="preserve"> </w:t>
      </w:r>
      <w:r w:rsidR="00314CE1">
        <w:rPr>
          <w:rFonts w:ascii="Segoe UI" w:hAnsi="Segoe UI" w:cs="Segoe UI"/>
          <w:i/>
          <w:iCs/>
          <w:lang w:val="es-MX"/>
        </w:rPr>
        <w:t xml:space="preserve">empleados </w:t>
      </w:r>
      <w:r w:rsidR="00314CE1">
        <w:rPr>
          <w:rFonts w:ascii="Segoe UI" w:hAnsi="Segoe UI" w:cs="Segoe UI"/>
          <w:lang w:val="es-MX"/>
        </w:rPr>
        <w:t>bajo el subtítulo Agregar participantes.</w:t>
      </w:r>
      <w:r>
        <w:rPr>
          <w:rFonts w:ascii="Segoe UI" w:hAnsi="Segoe UI" w:cs="Segoe UI"/>
          <w:i/>
          <w:iCs/>
          <w:lang w:val="es-MX"/>
        </w:rPr>
        <w:t xml:space="preserve"> </w:t>
      </w:r>
      <w:r w:rsidR="00314CE1">
        <w:rPr>
          <w:rFonts w:ascii="Segoe UI" w:hAnsi="Segoe UI" w:cs="Segoe UI"/>
          <w:lang w:val="es-MX"/>
        </w:rPr>
        <w:t>I</w:t>
      </w:r>
      <w:r>
        <w:rPr>
          <w:rFonts w:ascii="Segoe UI" w:hAnsi="Segoe UI" w:cs="Segoe UI"/>
          <w:lang w:val="es-MX"/>
        </w:rPr>
        <w:t>ngrese parte del nombre</w:t>
      </w:r>
      <w:r w:rsidR="00AA376C">
        <w:rPr>
          <w:rFonts w:ascii="Segoe UI" w:hAnsi="Segoe UI" w:cs="Segoe UI"/>
          <w:lang w:val="es-MX"/>
        </w:rPr>
        <w:t xml:space="preserve"> o identificación</w:t>
      </w:r>
      <w:r w:rsidRPr="00851BEA">
        <w:rPr>
          <w:rFonts w:ascii="Segoe UI" w:hAnsi="Segoe UI" w:cs="Segoe UI"/>
          <w:i/>
          <w:iCs/>
          <w:lang w:val="es-MX"/>
        </w:rPr>
        <w:t xml:space="preserve"> </w:t>
      </w:r>
      <w:r>
        <w:rPr>
          <w:rFonts w:ascii="Segoe UI" w:hAnsi="Segoe UI" w:cs="Segoe UI"/>
          <w:lang w:val="es-MX"/>
        </w:rPr>
        <w:t xml:space="preserve">del </w:t>
      </w:r>
      <w:r w:rsidR="00314CE1">
        <w:rPr>
          <w:rFonts w:ascii="Segoe UI" w:hAnsi="Segoe UI" w:cs="Segoe UI"/>
          <w:lang w:val="es-MX"/>
        </w:rPr>
        <w:t>empleado</w:t>
      </w:r>
      <w:r>
        <w:rPr>
          <w:rFonts w:ascii="Segoe UI" w:hAnsi="Segoe UI" w:cs="Segoe UI"/>
          <w:lang w:val="es-MX"/>
        </w:rPr>
        <w:t xml:space="preserve"> deseado y espere a que el sistema complete la lista con los resultados de búsqueda de los </w:t>
      </w:r>
      <w:r w:rsidR="00314CE1">
        <w:rPr>
          <w:rFonts w:ascii="Segoe UI" w:hAnsi="Segoe UI" w:cs="Segoe UI"/>
          <w:lang w:val="es-MX"/>
        </w:rPr>
        <w:t>empleados</w:t>
      </w:r>
      <w:r>
        <w:rPr>
          <w:rFonts w:ascii="Segoe UI" w:hAnsi="Segoe UI" w:cs="Segoe UI"/>
          <w:lang w:val="es-MX"/>
        </w:rPr>
        <w:t xml:space="preserve"> existentes que cumplen el criterio de búsqueda. Si el registro deseado no aparece, sea más específico en el criterio de búsqueda y repita la operación.</w:t>
      </w:r>
    </w:p>
    <w:p w14:paraId="6CB84B5F" w14:textId="5DEE1DBA" w:rsidR="00A91873" w:rsidRDefault="00A91873" w:rsidP="00A91873">
      <w:pPr>
        <w:rPr>
          <w:rFonts w:ascii="Segoe UI" w:hAnsi="Segoe UI" w:cs="Segoe UI"/>
          <w:lang w:val="es-MX"/>
        </w:rPr>
      </w:pPr>
      <w:r>
        <w:rPr>
          <w:rFonts w:ascii="Segoe UI" w:hAnsi="Segoe UI" w:cs="Segoe UI"/>
          <w:lang w:val="es-MX"/>
        </w:rPr>
        <w:t xml:space="preserve">Cuando el registro deseado aparezca en los resultados de búsqueda, seleccione el botón con un “+” junto al nombre del </w:t>
      </w:r>
      <w:r w:rsidR="00314CE1">
        <w:rPr>
          <w:rFonts w:ascii="Segoe UI" w:hAnsi="Segoe UI" w:cs="Segoe UI"/>
          <w:lang w:val="es-MX"/>
        </w:rPr>
        <w:t>empleado</w:t>
      </w:r>
      <w:r>
        <w:rPr>
          <w:rFonts w:ascii="Segoe UI" w:hAnsi="Segoe UI" w:cs="Segoe UI"/>
          <w:lang w:val="es-MX"/>
        </w:rPr>
        <w:t xml:space="preserve">. Esto </w:t>
      </w:r>
      <w:r w:rsidR="00314CE1">
        <w:rPr>
          <w:rFonts w:ascii="Segoe UI" w:hAnsi="Segoe UI" w:cs="Segoe UI"/>
          <w:lang w:val="es-MX"/>
        </w:rPr>
        <w:t>creará la inscripción del empleado en la capacitación actual</w:t>
      </w:r>
      <w:r>
        <w:rPr>
          <w:rFonts w:ascii="Segoe UI" w:hAnsi="Segoe UI" w:cs="Segoe UI"/>
          <w:lang w:val="es-MX"/>
        </w:rPr>
        <w:t xml:space="preserve"> y podrá ver aparecer </w:t>
      </w:r>
      <w:r w:rsidR="00314CE1">
        <w:rPr>
          <w:rFonts w:ascii="Segoe UI" w:hAnsi="Segoe UI" w:cs="Segoe UI"/>
          <w:lang w:val="es-MX"/>
        </w:rPr>
        <w:t>a</w:t>
      </w:r>
      <w:r>
        <w:rPr>
          <w:rFonts w:ascii="Segoe UI" w:hAnsi="Segoe UI" w:cs="Segoe UI"/>
          <w:lang w:val="es-MX"/>
        </w:rPr>
        <w:t xml:space="preserve">l </w:t>
      </w:r>
      <w:r w:rsidR="00314CE1">
        <w:rPr>
          <w:rFonts w:ascii="Segoe UI" w:hAnsi="Segoe UI" w:cs="Segoe UI"/>
          <w:lang w:val="es-MX"/>
        </w:rPr>
        <w:t>empleado</w:t>
      </w:r>
      <w:r>
        <w:rPr>
          <w:rFonts w:ascii="Segoe UI" w:hAnsi="Segoe UI" w:cs="Segoe UI"/>
          <w:lang w:val="es-MX"/>
        </w:rPr>
        <w:t xml:space="preserve"> en la lista de </w:t>
      </w:r>
      <w:r w:rsidR="00314CE1">
        <w:rPr>
          <w:rFonts w:ascii="Segoe UI" w:hAnsi="Segoe UI" w:cs="Segoe UI"/>
          <w:lang w:val="es-MX"/>
        </w:rPr>
        <w:t>participantes</w:t>
      </w:r>
      <w:r>
        <w:rPr>
          <w:rFonts w:ascii="Segoe UI" w:hAnsi="Segoe UI" w:cs="Segoe UI"/>
          <w:lang w:val="es-MX"/>
        </w:rPr>
        <w:t>.</w:t>
      </w:r>
    </w:p>
    <w:p w14:paraId="02120B4A" w14:textId="0947D19B" w:rsidR="00314CE1" w:rsidRDefault="00314CE1" w:rsidP="00A91873">
      <w:pPr>
        <w:rPr>
          <w:rFonts w:ascii="Segoe UI" w:hAnsi="Segoe UI" w:cs="Segoe UI"/>
          <w:lang w:val="es-MX"/>
        </w:rPr>
      </w:pPr>
    </w:p>
    <w:p w14:paraId="240EE53B" w14:textId="541EB745" w:rsidR="00336932" w:rsidRDefault="00314CE1" w:rsidP="00314CE1">
      <w:pPr>
        <w:rPr>
          <w:rFonts w:ascii="Segoe UI" w:hAnsi="Segoe UI" w:cs="Segoe UI"/>
          <w:lang w:val="es-MX"/>
        </w:rPr>
      </w:pPr>
      <w:r>
        <w:rPr>
          <w:rFonts w:ascii="Segoe UI" w:hAnsi="Segoe UI" w:cs="Segoe UI"/>
          <w:lang w:val="es-MX"/>
        </w:rPr>
        <w:t xml:space="preserve">En la parte </w:t>
      </w:r>
      <w:r w:rsidR="00336932">
        <w:rPr>
          <w:rFonts w:ascii="Segoe UI" w:hAnsi="Segoe UI" w:cs="Segoe UI"/>
          <w:lang w:val="es-MX"/>
        </w:rPr>
        <w:t>inferior</w:t>
      </w:r>
      <w:r>
        <w:rPr>
          <w:rFonts w:ascii="Segoe UI" w:hAnsi="Segoe UI" w:cs="Segoe UI"/>
          <w:lang w:val="es-MX"/>
        </w:rPr>
        <w:t xml:space="preserve"> de la </w:t>
      </w:r>
      <w:r w:rsidR="00336932">
        <w:rPr>
          <w:rFonts w:ascii="Segoe UI" w:hAnsi="Segoe UI" w:cs="Segoe UI"/>
          <w:lang w:val="es-MX"/>
        </w:rPr>
        <w:t>sección</w:t>
      </w:r>
      <w:r>
        <w:rPr>
          <w:rFonts w:ascii="Segoe UI" w:hAnsi="Segoe UI" w:cs="Segoe UI"/>
          <w:lang w:val="es-MX"/>
        </w:rPr>
        <w:t xml:space="preserve"> podrá encontrar </w:t>
      </w:r>
      <w:r w:rsidR="00336932">
        <w:rPr>
          <w:rFonts w:ascii="Segoe UI" w:hAnsi="Segoe UI" w:cs="Segoe UI"/>
          <w:lang w:val="es-MX"/>
        </w:rPr>
        <w:t xml:space="preserve">todos los empleados inscritos </w:t>
      </w:r>
      <w:r>
        <w:rPr>
          <w:rFonts w:ascii="Segoe UI" w:hAnsi="Segoe UI" w:cs="Segoe UI"/>
          <w:lang w:val="es-MX"/>
        </w:rPr>
        <w:t>para su consulta</w:t>
      </w:r>
      <w:r w:rsidR="00336932">
        <w:rPr>
          <w:rFonts w:ascii="Segoe UI" w:hAnsi="Segoe UI" w:cs="Segoe UI"/>
          <w:lang w:val="es-MX"/>
        </w:rPr>
        <w:t xml:space="preserve">. </w:t>
      </w:r>
      <w:r w:rsidR="00E31159">
        <w:rPr>
          <w:rFonts w:ascii="Segoe UI" w:hAnsi="Segoe UI" w:cs="Segoe UI"/>
          <w:lang w:val="es-MX"/>
        </w:rPr>
        <w:t>Además,</w:t>
      </w:r>
      <w:r w:rsidR="00336932">
        <w:rPr>
          <w:rFonts w:ascii="Segoe UI" w:hAnsi="Segoe UI" w:cs="Segoe UI"/>
          <w:lang w:val="es-MX"/>
        </w:rPr>
        <w:t xml:space="preserve"> aquí podrá gestionar las notas obtenidas en la capacitación</w:t>
      </w:r>
      <w:r>
        <w:rPr>
          <w:rFonts w:ascii="Segoe UI" w:hAnsi="Segoe UI" w:cs="Segoe UI"/>
          <w:lang w:val="es-MX"/>
        </w:rPr>
        <w:t xml:space="preserve">. Junto al nombre de cada </w:t>
      </w:r>
      <w:r w:rsidR="00336932">
        <w:rPr>
          <w:rFonts w:ascii="Segoe UI" w:hAnsi="Segoe UI" w:cs="Segoe UI"/>
          <w:lang w:val="es-MX"/>
        </w:rPr>
        <w:t>empleado</w:t>
      </w:r>
      <w:r>
        <w:rPr>
          <w:rFonts w:ascii="Segoe UI" w:hAnsi="Segoe UI" w:cs="Segoe UI"/>
          <w:lang w:val="es-MX"/>
        </w:rPr>
        <w:t xml:space="preserve"> encontrará un botón con una “x” que servirá para eliminar </w:t>
      </w:r>
      <w:r w:rsidR="00336932">
        <w:rPr>
          <w:rFonts w:ascii="Segoe UI" w:hAnsi="Segoe UI" w:cs="Segoe UI"/>
          <w:lang w:val="es-MX"/>
        </w:rPr>
        <w:t>al empleado</w:t>
      </w:r>
      <w:r>
        <w:rPr>
          <w:rFonts w:ascii="Segoe UI" w:hAnsi="Segoe UI" w:cs="Segoe UI"/>
          <w:lang w:val="es-MX"/>
        </w:rPr>
        <w:t xml:space="preserve"> </w:t>
      </w:r>
      <w:r w:rsidR="00336932">
        <w:rPr>
          <w:rFonts w:ascii="Segoe UI" w:hAnsi="Segoe UI" w:cs="Segoe UI"/>
          <w:lang w:val="es-MX"/>
        </w:rPr>
        <w:t xml:space="preserve">de la </w:t>
      </w:r>
      <w:r>
        <w:rPr>
          <w:rFonts w:ascii="Segoe UI" w:hAnsi="Segoe UI" w:cs="Segoe UI"/>
          <w:lang w:val="es-MX"/>
        </w:rPr>
        <w:t>capacitación.</w:t>
      </w:r>
    </w:p>
    <w:p w14:paraId="1938CC95" w14:textId="1E1A6E8E" w:rsidR="00314CE1" w:rsidRDefault="00336932" w:rsidP="00314CE1">
      <w:pPr>
        <w:rPr>
          <w:rFonts w:ascii="Segoe UI" w:hAnsi="Segoe UI" w:cs="Segoe UI"/>
          <w:lang w:val="es-MX"/>
        </w:rPr>
      </w:pPr>
      <w:r>
        <w:rPr>
          <w:rFonts w:ascii="Segoe UI" w:hAnsi="Segoe UI" w:cs="Segoe UI"/>
          <w:lang w:val="es-MX"/>
        </w:rPr>
        <w:t xml:space="preserve">Para modificar la nota del empleado haga clic sobre el campo Nota e ingrese la nota. Al modificar una nota verá aparecer un ícono amarillo de alerta que le recuerda que la nota ingresada no sido guardada en memoria aún. Haga clic sobre el botón salvar junto a la nota para guardarla temporalmente en memoria. También puede utilizar el botón </w:t>
      </w:r>
      <w:r w:rsidRPr="00336932">
        <w:rPr>
          <w:rFonts w:ascii="Segoe UI" w:hAnsi="Segoe UI" w:cs="Segoe UI"/>
          <w:i/>
          <w:iCs/>
          <w:lang w:val="es-MX"/>
        </w:rPr>
        <w:t>Salvar todos</w:t>
      </w:r>
      <w:r>
        <w:rPr>
          <w:rFonts w:ascii="Segoe UI" w:hAnsi="Segoe UI" w:cs="Segoe UI"/>
          <w:lang w:val="es-MX"/>
        </w:rPr>
        <w:t xml:space="preserve"> ubicado en el encabezado para guardar temporalmente todas las notas.</w:t>
      </w:r>
    </w:p>
    <w:p w14:paraId="77100212" w14:textId="3C2C5E22" w:rsidR="00336932" w:rsidRDefault="00336932" w:rsidP="00314CE1">
      <w:pPr>
        <w:rPr>
          <w:rFonts w:ascii="Segoe UI" w:hAnsi="Segoe UI" w:cs="Segoe UI"/>
          <w:lang w:val="es-MX"/>
        </w:rPr>
      </w:pPr>
    </w:p>
    <w:p w14:paraId="0D23FFEB" w14:textId="1F827E4C" w:rsidR="00336932" w:rsidRDefault="00336932" w:rsidP="00314CE1">
      <w:pPr>
        <w:rPr>
          <w:rFonts w:ascii="Segoe UI" w:hAnsi="Segoe UI" w:cs="Segoe UI"/>
          <w:lang w:val="es-MX"/>
        </w:rPr>
      </w:pPr>
      <w:r>
        <w:rPr>
          <w:rFonts w:ascii="Segoe UI" w:hAnsi="Segoe UI" w:cs="Segoe UI"/>
          <w:lang w:val="es-MX"/>
        </w:rPr>
        <w:t xml:space="preserve">También puede utilizar el campo de texto </w:t>
      </w:r>
      <w:r w:rsidRPr="00336932">
        <w:rPr>
          <w:rFonts w:ascii="Segoe UI" w:hAnsi="Segoe UI" w:cs="Segoe UI"/>
          <w:i/>
          <w:iCs/>
          <w:lang w:val="es-MX"/>
        </w:rPr>
        <w:t>Buscar</w:t>
      </w:r>
      <w:r>
        <w:rPr>
          <w:rFonts w:ascii="Segoe UI" w:hAnsi="Segoe UI" w:cs="Segoe UI"/>
          <w:lang w:val="es-MX"/>
        </w:rPr>
        <w:t xml:space="preserve"> bajo el subtítulo Registro y notas para localizar un registro en particular.</w:t>
      </w:r>
    </w:p>
    <w:p w14:paraId="22CF1BB3" w14:textId="77777777" w:rsidR="00A91873" w:rsidRPr="009E4083" w:rsidRDefault="00A91873" w:rsidP="00A91873">
      <w:pPr>
        <w:rPr>
          <w:rFonts w:ascii="Segoe UI" w:hAnsi="Segoe UI" w:cs="Segoe UI"/>
          <w:lang w:val="es-MX"/>
        </w:rPr>
      </w:pPr>
    </w:p>
    <w:p w14:paraId="670A8FC4" w14:textId="473542EC" w:rsidR="00F52174" w:rsidRDefault="00F52174" w:rsidP="008E4DF8">
      <w:pPr>
        <w:rPr>
          <w:rFonts w:ascii="Segoe UI" w:hAnsi="Segoe UI" w:cs="Segoe UI"/>
          <w:lang w:val="es-MX"/>
        </w:rPr>
      </w:pPr>
    </w:p>
    <w:p w14:paraId="615541C2" w14:textId="77777777" w:rsidR="00E31159" w:rsidRDefault="00E31159" w:rsidP="008E4DF8">
      <w:pPr>
        <w:rPr>
          <w:rFonts w:ascii="Segoe UI" w:hAnsi="Segoe UI" w:cs="Segoe UI"/>
          <w:lang w:val="es-MX"/>
        </w:rPr>
      </w:pPr>
    </w:p>
    <w:p w14:paraId="1767E2AB" w14:textId="31A329A5" w:rsidR="00F52174" w:rsidRDefault="00040779" w:rsidP="00040779">
      <w:pPr>
        <w:pStyle w:val="Heading3"/>
        <w:rPr>
          <w:lang w:val="es-MX"/>
        </w:rPr>
      </w:pPr>
      <w:bookmarkStart w:id="7" w:name="_Otras_operaciones"/>
      <w:bookmarkEnd w:id="7"/>
      <w:r>
        <w:rPr>
          <w:lang w:val="es-MX"/>
        </w:rPr>
        <w:t>Otras operaciones</w:t>
      </w:r>
    </w:p>
    <w:p w14:paraId="5B8159FC" w14:textId="0C65F77C" w:rsidR="00040779" w:rsidRDefault="00040779" w:rsidP="008E4DF8">
      <w:pPr>
        <w:rPr>
          <w:rFonts w:ascii="Segoe UI" w:hAnsi="Segoe UI" w:cs="Segoe UI"/>
          <w:lang w:val="es-MX"/>
        </w:rPr>
      </w:pPr>
    </w:p>
    <w:p w14:paraId="3ED408D8" w14:textId="58818DB3" w:rsidR="00040779" w:rsidRDefault="00040779" w:rsidP="008E4DF8">
      <w:pPr>
        <w:rPr>
          <w:rFonts w:ascii="Segoe UI" w:hAnsi="Segoe UI" w:cs="Segoe UI"/>
          <w:lang w:val="es-MX"/>
        </w:rPr>
      </w:pPr>
      <w:r>
        <w:rPr>
          <w:rFonts w:ascii="Segoe UI" w:hAnsi="Segoe UI" w:cs="Segoe UI"/>
          <w:lang w:val="es-MX"/>
        </w:rPr>
        <w:t>Además de las operaciones ya descritas, en la sección inferior de la ventana encontrará la opción Nueva a partir de esta que duplica la información actual de la pantalla para crear una nueva bitácora. En esa nueva bitácora tendrá inicialmente la misma información duplicada y podrá personalizarla de acuerdo con su preferencia.</w:t>
      </w:r>
    </w:p>
    <w:p w14:paraId="73B438F5" w14:textId="7D25FA05" w:rsidR="00040779" w:rsidRDefault="00040779" w:rsidP="008E4DF8">
      <w:pPr>
        <w:rPr>
          <w:rFonts w:ascii="Segoe UI" w:hAnsi="Segoe UI" w:cs="Segoe UI"/>
          <w:lang w:val="es-MX"/>
        </w:rPr>
      </w:pPr>
    </w:p>
    <w:p w14:paraId="0507F6B5" w14:textId="1D902911" w:rsidR="00040779" w:rsidRDefault="00040779" w:rsidP="008E4DF8">
      <w:pPr>
        <w:rPr>
          <w:rFonts w:ascii="Segoe UI" w:hAnsi="Segoe UI" w:cs="Segoe UI"/>
          <w:lang w:val="es-MX"/>
        </w:rPr>
      </w:pPr>
      <w:r>
        <w:rPr>
          <w:rFonts w:ascii="Segoe UI" w:hAnsi="Segoe UI" w:cs="Segoe UI"/>
          <w:lang w:val="es-MX"/>
        </w:rPr>
        <w:t xml:space="preserve">También podrá encontrar la opción </w:t>
      </w:r>
      <w:r w:rsidRPr="00040779">
        <w:rPr>
          <w:rFonts w:ascii="Segoe UI" w:hAnsi="Segoe UI" w:cs="Segoe UI"/>
          <w:i/>
          <w:iCs/>
          <w:lang w:val="es-MX"/>
        </w:rPr>
        <w:t>Eliminar</w:t>
      </w:r>
      <w:r>
        <w:rPr>
          <w:rFonts w:ascii="Segoe UI" w:hAnsi="Segoe UI" w:cs="Segoe UI"/>
          <w:lang w:val="es-MX"/>
        </w:rPr>
        <w:t xml:space="preserve"> que le permitirá borrar la bitácora actual.</w:t>
      </w:r>
    </w:p>
    <w:p w14:paraId="34F58488" w14:textId="3A7A6881" w:rsidR="00040779" w:rsidRDefault="00040779" w:rsidP="008E4DF8">
      <w:pPr>
        <w:rPr>
          <w:rFonts w:ascii="Segoe UI" w:hAnsi="Segoe UI" w:cs="Segoe UI"/>
          <w:lang w:val="es-MX"/>
        </w:rPr>
      </w:pPr>
      <w:r>
        <w:rPr>
          <w:rFonts w:ascii="Segoe UI" w:hAnsi="Segoe UI" w:cs="Segoe UI"/>
          <w:lang w:val="es-MX"/>
        </w:rPr>
        <w:t xml:space="preserve"> </w:t>
      </w:r>
    </w:p>
    <w:p w14:paraId="06156825" w14:textId="77777777" w:rsidR="00F31AEA" w:rsidRPr="009E4083" w:rsidRDefault="00F31AEA" w:rsidP="00F03BE3">
      <w:pPr>
        <w:rPr>
          <w:rFonts w:ascii="Segoe UI" w:hAnsi="Segoe UI" w:cs="Segoe UI"/>
          <w:lang w:val="es-MX"/>
        </w:rPr>
      </w:pPr>
    </w:p>
    <w:sectPr w:rsidR="00F31AEA" w:rsidRPr="009E4083" w:rsidSect="002B3F47">
      <w:headerReference w:type="default" r:id="rId16"/>
      <w:footerReference w:type="default" r:id="rId17"/>
      <w:headerReference w:type="first" r:id="rId18"/>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86F3B" w14:textId="77777777" w:rsidR="00615F20" w:rsidRDefault="00615F20">
      <w:r>
        <w:separator/>
      </w:r>
    </w:p>
  </w:endnote>
  <w:endnote w:type="continuationSeparator" w:id="0">
    <w:p w14:paraId="6BB09BFE" w14:textId="77777777" w:rsidR="00615F20" w:rsidRDefault="00615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Footer"/>
      <w:pBdr>
        <w:top w:val="single" w:sz="4" w:space="1" w:color="auto"/>
      </w:pBdr>
      <w:rPr>
        <w:b/>
        <w:sz w:val="18"/>
      </w:rPr>
    </w:pPr>
    <w:r>
      <w:rPr>
        <w:b/>
        <w:i/>
        <w:sz w:val="18"/>
      </w:rPr>
      <w:tab/>
    </w:r>
    <w:r>
      <w:rPr>
        <w:b/>
        <w:i/>
        <w:sz w:val="18"/>
      </w:rPr>
      <w:tab/>
    </w:r>
    <w:r>
      <w:rPr>
        <w:b/>
        <w:sz w:val="18"/>
      </w:rPr>
      <w:t>Page</w:t>
    </w:r>
    <w:r w:rsidRPr="00561377">
      <w:rPr>
        <w:b/>
        <w:sz w:val="18"/>
      </w:rPr>
      <w:t xml:space="preserve">   </w:t>
    </w:r>
    <w:r w:rsidRPr="00561377">
      <w:rPr>
        <w:b/>
        <w:sz w:val="18"/>
      </w:rPr>
      <w:fldChar w:fldCharType="begin"/>
    </w:r>
    <w:r w:rsidRPr="00561377">
      <w:rPr>
        <w:b/>
        <w:sz w:val="18"/>
      </w:rPr>
      <w:instrText xml:space="preserve"> PAGE </w:instrText>
    </w:r>
    <w:r w:rsidRPr="00561377">
      <w:rPr>
        <w:b/>
        <w:sz w:val="18"/>
      </w:rPr>
      <w:fldChar w:fldCharType="separate"/>
    </w:r>
    <w:r>
      <w:rPr>
        <w:b/>
        <w:noProof/>
        <w:sz w:val="18"/>
      </w:rPr>
      <w:t>41</w:t>
    </w:r>
    <w:r w:rsidRPr="00561377">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206BF" w14:textId="77777777" w:rsidR="00615F20" w:rsidRDefault="00615F20">
      <w:r>
        <w:separator/>
      </w:r>
    </w:p>
  </w:footnote>
  <w:footnote w:type="continuationSeparator" w:id="0">
    <w:p w14:paraId="6EAC0115" w14:textId="77777777" w:rsidR="00615F20" w:rsidRDefault="00615F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US" w:eastAsia="en-US"/>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Header"/>
      <w:ind w:hanging="1701"/>
    </w:pPr>
    <w:r>
      <w:rPr>
        <w:noProof/>
        <w:lang w:val="en-US" w:eastAsia="en-US"/>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Number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59F54E54"/>
    <w:multiLevelType w:val="hybridMultilevel"/>
    <w:tmpl w:val="06A65C1E"/>
    <w:lvl w:ilvl="0" w:tplc="C422FF9E">
      <w:numFmt w:val="bullet"/>
      <w:lvlText w:val="-"/>
      <w:lvlJc w:val="left"/>
      <w:pPr>
        <w:ind w:left="720" w:hanging="360"/>
      </w:pPr>
      <w:rPr>
        <w:rFonts w:ascii="Segoe UI" w:eastAsia="Times New Roman" w:hAnsi="Segoe UI" w:cs="Segoe U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4"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5"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033309997">
    <w:abstractNumId w:val="14"/>
  </w:num>
  <w:num w:numId="2" w16cid:durableId="354842874">
    <w:abstractNumId w:val="0"/>
  </w:num>
  <w:num w:numId="3" w16cid:durableId="1290012164">
    <w:abstractNumId w:val="10"/>
  </w:num>
  <w:num w:numId="4" w16cid:durableId="697589030">
    <w:abstractNumId w:val="9"/>
  </w:num>
  <w:num w:numId="5" w16cid:durableId="1944991559">
    <w:abstractNumId w:val="12"/>
  </w:num>
  <w:num w:numId="6" w16cid:durableId="1185437328">
    <w:abstractNumId w:val="1"/>
  </w:num>
  <w:num w:numId="7" w16cid:durableId="1813980602">
    <w:abstractNumId w:val="6"/>
  </w:num>
  <w:num w:numId="8" w16cid:durableId="445930989">
    <w:abstractNumId w:val="8"/>
  </w:num>
  <w:num w:numId="9" w16cid:durableId="1240752758">
    <w:abstractNumId w:val="7"/>
  </w:num>
  <w:num w:numId="10" w16cid:durableId="1562670844">
    <w:abstractNumId w:val="3"/>
  </w:num>
  <w:num w:numId="11" w16cid:durableId="2115468266">
    <w:abstractNumId w:val="13"/>
  </w:num>
  <w:num w:numId="12" w16cid:durableId="1913730616">
    <w:abstractNumId w:val="5"/>
  </w:num>
  <w:num w:numId="13" w16cid:durableId="1965844365">
    <w:abstractNumId w:val="15"/>
  </w:num>
  <w:num w:numId="14" w16cid:durableId="1759325204">
    <w:abstractNumId w:val="4"/>
  </w:num>
  <w:num w:numId="15" w16cid:durableId="677005551">
    <w:abstractNumId w:val="2"/>
  </w:num>
  <w:num w:numId="16" w16cid:durableId="565453339">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displayBackgroundShap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68"/>
    <w:rsid w:val="00000688"/>
    <w:rsid w:val="00000DF0"/>
    <w:rsid w:val="000011F4"/>
    <w:rsid w:val="0000172A"/>
    <w:rsid w:val="000027EE"/>
    <w:rsid w:val="00003ECE"/>
    <w:rsid w:val="000047BF"/>
    <w:rsid w:val="000059E1"/>
    <w:rsid w:val="00007CB8"/>
    <w:rsid w:val="00007E49"/>
    <w:rsid w:val="000105B1"/>
    <w:rsid w:val="00010FBB"/>
    <w:rsid w:val="000113FB"/>
    <w:rsid w:val="00013405"/>
    <w:rsid w:val="00014AC4"/>
    <w:rsid w:val="00017DA4"/>
    <w:rsid w:val="000200D7"/>
    <w:rsid w:val="0002244D"/>
    <w:rsid w:val="000240C1"/>
    <w:rsid w:val="00024646"/>
    <w:rsid w:val="0002603D"/>
    <w:rsid w:val="00026CDA"/>
    <w:rsid w:val="00027DE5"/>
    <w:rsid w:val="0003260F"/>
    <w:rsid w:val="00032E72"/>
    <w:rsid w:val="000335F1"/>
    <w:rsid w:val="00033DEB"/>
    <w:rsid w:val="000341C4"/>
    <w:rsid w:val="00035E86"/>
    <w:rsid w:val="000367D8"/>
    <w:rsid w:val="00040779"/>
    <w:rsid w:val="000410B8"/>
    <w:rsid w:val="00043022"/>
    <w:rsid w:val="000439D4"/>
    <w:rsid w:val="00045DB7"/>
    <w:rsid w:val="00046F76"/>
    <w:rsid w:val="00047FF2"/>
    <w:rsid w:val="00050C47"/>
    <w:rsid w:val="000513D4"/>
    <w:rsid w:val="000519B7"/>
    <w:rsid w:val="000519BC"/>
    <w:rsid w:val="00052945"/>
    <w:rsid w:val="00052957"/>
    <w:rsid w:val="00053583"/>
    <w:rsid w:val="000561F4"/>
    <w:rsid w:val="00060A25"/>
    <w:rsid w:val="00063DBA"/>
    <w:rsid w:val="00063F33"/>
    <w:rsid w:val="000646F3"/>
    <w:rsid w:val="000655EC"/>
    <w:rsid w:val="00066EF2"/>
    <w:rsid w:val="00066F37"/>
    <w:rsid w:val="00067CA0"/>
    <w:rsid w:val="00067D30"/>
    <w:rsid w:val="000703DC"/>
    <w:rsid w:val="00070F6A"/>
    <w:rsid w:val="000714FB"/>
    <w:rsid w:val="000722C9"/>
    <w:rsid w:val="000724E3"/>
    <w:rsid w:val="000727D5"/>
    <w:rsid w:val="0007399E"/>
    <w:rsid w:val="00073E20"/>
    <w:rsid w:val="000746BB"/>
    <w:rsid w:val="00075AA3"/>
    <w:rsid w:val="00075E3B"/>
    <w:rsid w:val="0007652C"/>
    <w:rsid w:val="000777AD"/>
    <w:rsid w:val="00077B67"/>
    <w:rsid w:val="000801A8"/>
    <w:rsid w:val="000839F2"/>
    <w:rsid w:val="000849E5"/>
    <w:rsid w:val="00085339"/>
    <w:rsid w:val="00090F7F"/>
    <w:rsid w:val="000918D7"/>
    <w:rsid w:val="00091B5E"/>
    <w:rsid w:val="000924A8"/>
    <w:rsid w:val="00094D0E"/>
    <w:rsid w:val="00096327"/>
    <w:rsid w:val="000A0AE8"/>
    <w:rsid w:val="000A1019"/>
    <w:rsid w:val="000A4E04"/>
    <w:rsid w:val="000A6601"/>
    <w:rsid w:val="000A68A5"/>
    <w:rsid w:val="000A706E"/>
    <w:rsid w:val="000B01AF"/>
    <w:rsid w:val="000B29FF"/>
    <w:rsid w:val="000B2F13"/>
    <w:rsid w:val="000B44E6"/>
    <w:rsid w:val="000B5E06"/>
    <w:rsid w:val="000B6E87"/>
    <w:rsid w:val="000B7237"/>
    <w:rsid w:val="000B7D9D"/>
    <w:rsid w:val="000C0B29"/>
    <w:rsid w:val="000C10F0"/>
    <w:rsid w:val="000C23F1"/>
    <w:rsid w:val="000C27B5"/>
    <w:rsid w:val="000C28C9"/>
    <w:rsid w:val="000C3E11"/>
    <w:rsid w:val="000C4243"/>
    <w:rsid w:val="000C44A2"/>
    <w:rsid w:val="000C6824"/>
    <w:rsid w:val="000C7070"/>
    <w:rsid w:val="000C79C7"/>
    <w:rsid w:val="000D1E75"/>
    <w:rsid w:val="000D2238"/>
    <w:rsid w:val="000D2F88"/>
    <w:rsid w:val="000D3392"/>
    <w:rsid w:val="000D44B6"/>
    <w:rsid w:val="000D5530"/>
    <w:rsid w:val="000D778D"/>
    <w:rsid w:val="000E097F"/>
    <w:rsid w:val="000E1555"/>
    <w:rsid w:val="000E2F9D"/>
    <w:rsid w:val="000E3490"/>
    <w:rsid w:val="000E422A"/>
    <w:rsid w:val="000E4759"/>
    <w:rsid w:val="000E5057"/>
    <w:rsid w:val="000E5763"/>
    <w:rsid w:val="000E659D"/>
    <w:rsid w:val="000F1139"/>
    <w:rsid w:val="000F403E"/>
    <w:rsid w:val="000F62F0"/>
    <w:rsid w:val="000F7183"/>
    <w:rsid w:val="000F79DA"/>
    <w:rsid w:val="000F7F3E"/>
    <w:rsid w:val="00100EEA"/>
    <w:rsid w:val="001027E3"/>
    <w:rsid w:val="001061A2"/>
    <w:rsid w:val="00106392"/>
    <w:rsid w:val="00110123"/>
    <w:rsid w:val="00111F24"/>
    <w:rsid w:val="001121A8"/>
    <w:rsid w:val="00112330"/>
    <w:rsid w:val="001126B8"/>
    <w:rsid w:val="00112A6F"/>
    <w:rsid w:val="00113E0B"/>
    <w:rsid w:val="001149BF"/>
    <w:rsid w:val="00114F34"/>
    <w:rsid w:val="00115F43"/>
    <w:rsid w:val="00116087"/>
    <w:rsid w:val="001164ED"/>
    <w:rsid w:val="00116CD1"/>
    <w:rsid w:val="0011774E"/>
    <w:rsid w:val="00121099"/>
    <w:rsid w:val="00123403"/>
    <w:rsid w:val="001237B1"/>
    <w:rsid w:val="00124F6A"/>
    <w:rsid w:val="001269B8"/>
    <w:rsid w:val="001275D9"/>
    <w:rsid w:val="001277BD"/>
    <w:rsid w:val="00127B3D"/>
    <w:rsid w:val="0013221A"/>
    <w:rsid w:val="00132E4C"/>
    <w:rsid w:val="00133D19"/>
    <w:rsid w:val="0013522C"/>
    <w:rsid w:val="00140286"/>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60412"/>
    <w:rsid w:val="00162AA0"/>
    <w:rsid w:val="00163507"/>
    <w:rsid w:val="00163D36"/>
    <w:rsid w:val="0016559F"/>
    <w:rsid w:val="00165DE6"/>
    <w:rsid w:val="001663B9"/>
    <w:rsid w:val="00166B2B"/>
    <w:rsid w:val="00167737"/>
    <w:rsid w:val="00170027"/>
    <w:rsid w:val="0017057F"/>
    <w:rsid w:val="001708F0"/>
    <w:rsid w:val="00171B68"/>
    <w:rsid w:val="0017205F"/>
    <w:rsid w:val="00172F1E"/>
    <w:rsid w:val="00173A18"/>
    <w:rsid w:val="00173A60"/>
    <w:rsid w:val="00173B65"/>
    <w:rsid w:val="001747BF"/>
    <w:rsid w:val="001773CC"/>
    <w:rsid w:val="00177401"/>
    <w:rsid w:val="00177A6F"/>
    <w:rsid w:val="00184E3A"/>
    <w:rsid w:val="00185E3D"/>
    <w:rsid w:val="00190DE7"/>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7A73"/>
    <w:rsid w:val="001C194B"/>
    <w:rsid w:val="001C19CB"/>
    <w:rsid w:val="001C1D69"/>
    <w:rsid w:val="001C20DD"/>
    <w:rsid w:val="001C21B3"/>
    <w:rsid w:val="001C38A8"/>
    <w:rsid w:val="001C3E1D"/>
    <w:rsid w:val="001C5BA2"/>
    <w:rsid w:val="001C7B82"/>
    <w:rsid w:val="001D01CF"/>
    <w:rsid w:val="001D232F"/>
    <w:rsid w:val="001D2873"/>
    <w:rsid w:val="001D37E5"/>
    <w:rsid w:val="001D3924"/>
    <w:rsid w:val="001D4DB4"/>
    <w:rsid w:val="001D4E3A"/>
    <w:rsid w:val="001E0B8D"/>
    <w:rsid w:val="001E1E2E"/>
    <w:rsid w:val="001E294B"/>
    <w:rsid w:val="001E3054"/>
    <w:rsid w:val="001E4F85"/>
    <w:rsid w:val="001E51A9"/>
    <w:rsid w:val="001E62A0"/>
    <w:rsid w:val="001E6ACD"/>
    <w:rsid w:val="001F0780"/>
    <w:rsid w:val="001F1AA1"/>
    <w:rsid w:val="001F2169"/>
    <w:rsid w:val="001F25B6"/>
    <w:rsid w:val="001F3F5D"/>
    <w:rsid w:val="001F418D"/>
    <w:rsid w:val="001F620E"/>
    <w:rsid w:val="00201F43"/>
    <w:rsid w:val="002028A2"/>
    <w:rsid w:val="00202D10"/>
    <w:rsid w:val="00202F0E"/>
    <w:rsid w:val="00203022"/>
    <w:rsid w:val="002040A0"/>
    <w:rsid w:val="00204C04"/>
    <w:rsid w:val="00205A39"/>
    <w:rsid w:val="00206923"/>
    <w:rsid w:val="00207433"/>
    <w:rsid w:val="00211537"/>
    <w:rsid w:val="0021234D"/>
    <w:rsid w:val="00213486"/>
    <w:rsid w:val="0021382A"/>
    <w:rsid w:val="002138BF"/>
    <w:rsid w:val="002146BC"/>
    <w:rsid w:val="0021588E"/>
    <w:rsid w:val="00215F81"/>
    <w:rsid w:val="00216512"/>
    <w:rsid w:val="00220BCD"/>
    <w:rsid w:val="00221642"/>
    <w:rsid w:val="00222567"/>
    <w:rsid w:val="002227C6"/>
    <w:rsid w:val="00225AB7"/>
    <w:rsid w:val="002267E9"/>
    <w:rsid w:val="00227675"/>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50231"/>
    <w:rsid w:val="00251F84"/>
    <w:rsid w:val="0025218B"/>
    <w:rsid w:val="002530C1"/>
    <w:rsid w:val="00253197"/>
    <w:rsid w:val="00255831"/>
    <w:rsid w:val="00256D49"/>
    <w:rsid w:val="00256F90"/>
    <w:rsid w:val="00260FBC"/>
    <w:rsid w:val="00261FA3"/>
    <w:rsid w:val="002620CE"/>
    <w:rsid w:val="00266403"/>
    <w:rsid w:val="00267F6A"/>
    <w:rsid w:val="0027070E"/>
    <w:rsid w:val="00273BBE"/>
    <w:rsid w:val="0027405A"/>
    <w:rsid w:val="0027410A"/>
    <w:rsid w:val="0027442B"/>
    <w:rsid w:val="002747A3"/>
    <w:rsid w:val="002753A0"/>
    <w:rsid w:val="00275935"/>
    <w:rsid w:val="00276284"/>
    <w:rsid w:val="002827E3"/>
    <w:rsid w:val="002835D3"/>
    <w:rsid w:val="00284786"/>
    <w:rsid w:val="0029090C"/>
    <w:rsid w:val="00291BA3"/>
    <w:rsid w:val="00291D6C"/>
    <w:rsid w:val="0029252A"/>
    <w:rsid w:val="002935C7"/>
    <w:rsid w:val="00293643"/>
    <w:rsid w:val="00293B77"/>
    <w:rsid w:val="00296A68"/>
    <w:rsid w:val="0029710F"/>
    <w:rsid w:val="0029786C"/>
    <w:rsid w:val="002A3D19"/>
    <w:rsid w:val="002B2652"/>
    <w:rsid w:val="002B288C"/>
    <w:rsid w:val="002B33F7"/>
    <w:rsid w:val="002B3DF4"/>
    <w:rsid w:val="002B3F47"/>
    <w:rsid w:val="002B5BE1"/>
    <w:rsid w:val="002B62E9"/>
    <w:rsid w:val="002B7DB2"/>
    <w:rsid w:val="002C119A"/>
    <w:rsid w:val="002C16C3"/>
    <w:rsid w:val="002C19B8"/>
    <w:rsid w:val="002C29AB"/>
    <w:rsid w:val="002C2A3B"/>
    <w:rsid w:val="002C3805"/>
    <w:rsid w:val="002C3EDA"/>
    <w:rsid w:val="002C4B88"/>
    <w:rsid w:val="002C5044"/>
    <w:rsid w:val="002C62B8"/>
    <w:rsid w:val="002C70EF"/>
    <w:rsid w:val="002D025E"/>
    <w:rsid w:val="002D0C4C"/>
    <w:rsid w:val="002D17B2"/>
    <w:rsid w:val="002D1BC0"/>
    <w:rsid w:val="002D3658"/>
    <w:rsid w:val="002E2767"/>
    <w:rsid w:val="002E32FF"/>
    <w:rsid w:val="002E3A22"/>
    <w:rsid w:val="002E3D0F"/>
    <w:rsid w:val="002E6222"/>
    <w:rsid w:val="002E6BC4"/>
    <w:rsid w:val="002E75A8"/>
    <w:rsid w:val="002F10AD"/>
    <w:rsid w:val="002F2210"/>
    <w:rsid w:val="002F4838"/>
    <w:rsid w:val="002F4999"/>
    <w:rsid w:val="002F5110"/>
    <w:rsid w:val="002F624B"/>
    <w:rsid w:val="002F7447"/>
    <w:rsid w:val="002F7917"/>
    <w:rsid w:val="0030062A"/>
    <w:rsid w:val="00301389"/>
    <w:rsid w:val="003026DF"/>
    <w:rsid w:val="00302DC3"/>
    <w:rsid w:val="00305061"/>
    <w:rsid w:val="0030704F"/>
    <w:rsid w:val="003113E1"/>
    <w:rsid w:val="00313320"/>
    <w:rsid w:val="00314CE1"/>
    <w:rsid w:val="00316559"/>
    <w:rsid w:val="00316F9A"/>
    <w:rsid w:val="00322590"/>
    <w:rsid w:val="003226E8"/>
    <w:rsid w:val="003230C9"/>
    <w:rsid w:val="003240DC"/>
    <w:rsid w:val="00324AAC"/>
    <w:rsid w:val="0032599F"/>
    <w:rsid w:val="00326410"/>
    <w:rsid w:val="003308F0"/>
    <w:rsid w:val="00331064"/>
    <w:rsid w:val="00332067"/>
    <w:rsid w:val="00332FF6"/>
    <w:rsid w:val="003349F1"/>
    <w:rsid w:val="003362CA"/>
    <w:rsid w:val="00336932"/>
    <w:rsid w:val="00337B42"/>
    <w:rsid w:val="0034000C"/>
    <w:rsid w:val="0034028B"/>
    <w:rsid w:val="0034196A"/>
    <w:rsid w:val="00341C68"/>
    <w:rsid w:val="00342564"/>
    <w:rsid w:val="00343273"/>
    <w:rsid w:val="00345C91"/>
    <w:rsid w:val="00352D43"/>
    <w:rsid w:val="00353485"/>
    <w:rsid w:val="00354287"/>
    <w:rsid w:val="0035444F"/>
    <w:rsid w:val="00354569"/>
    <w:rsid w:val="0035458A"/>
    <w:rsid w:val="003547EE"/>
    <w:rsid w:val="00355A41"/>
    <w:rsid w:val="003576A9"/>
    <w:rsid w:val="00360972"/>
    <w:rsid w:val="00361344"/>
    <w:rsid w:val="00361A26"/>
    <w:rsid w:val="0036391C"/>
    <w:rsid w:val="00363E85"/>
    <w:rsid w:val="00364134"/>
    <w:rsid w:val="00364264"/>
    <w:rsid w:val="003649AD"/>
    <w:rsid w:val="00365CE7"/>
    <w:rsid w:val="003712ED"/>
    <w:rsid w:val="003713BE"/>
    <w:rsid w:val="00371E3E"/>
    <w:rsid w:val="00373145"/>
    <w:rsid w:val="0037355D"/>
    <w:rsid w:val="003735D9"/>
    <w:rsid w:val="003742DB"/>
    <w:rsid w:val="003757D8"/>
    <w:rsid w:val="0037638E"/>
    <w:rsid w:val="00376A28"/>
    <w:rsid w:val="00376F6F"/>
    <w:rsid w:val="003811EF"/>
    <w:rsid w:val="0038426F"/>
    <w:rsid w:val="00386924"/>
    <w:rsid w:val="003876B4"/>
    <w:rsid w:val="00392CCD"/>
    <w:rsid w:val="003933CE"/>
    <w:rsid w:val="003941A0"/>
    <w:rsid w:val="00395797"/>
    <w:rsid w:val="003963FA"/>
    <w:rsid w:val="003A0399"/>
    <w:rsid w:val="003A07CC"/>
    <w:rsid w:val="003A1999"/>
    <w:rsid w:val="003A3BB7"/>
    <w:rsid w:val="003A59D8"/>
    <w:rsid w:val="003A6045"/>
    <w:rsid w:val="003A7E67"/>
    <w:rsid w:val="003B01E1"/>
    <w:rsid w:val="003B05FF"/>
    <w:rsid w:val="003B1BAB"/>
    <w:rsid w:val="003B1E30"/>
    <w:rsid w:val="003B21C8"/>
    <w:rsid w:val="003B2F17"/>
    <w:rsid w:val="003B449D"/>
    <w:rsid w:val="003B4721"/>
    <w:rsid w:val="003B49A2"/>
    <w:rsid w:val="003B506D"/>
    <w:rsid w:val="003B53F1"/>
    <w:rsid w:val="003B640B"/>
    <w:rsid w:val="003B6A4F"/>
    <w:rsid w:val="003C00A0"/>
    <w:rsid w:val="003C1E05"/>
    <w:rsid w:val="003C2339"/>
    <w:rsid w:val="003C26AC"/>
    <w:rsid w:val="003C27EA"/>
    <w:rsid w:val="003C41DB"/>
    <w:rsid w:val="003C5108"/>
    <w:rsid w:val="003C6649"/>
    <w:rsid w:val="003D1535"/>
    <w:rsid w:val="003D2814"/>
    <w:rsid w:val="003D2A03"/>
    <w:rsid w:val="003D2C26"/>
    <w:rsid w:val="003D4B25"/>
    <w:rsid w:val="003D5050"/>
    <w:rsid w:val="003D5BBF"/>
    <w:rsid w:val="003D5C41"/>
    <w:rsid w:val="003E145A"/>
    <w:rsid w:val="003E2C52"/>
    <w:rsid w:val="003E644B"/>
    <w:rsid w:val="003F1318"/>
    <w:rsid w:val="003F4056"/>
    <w:rsid w:val="003F5C3C"/>
    <w:rsid w:val="003F5FBD"/>
    <w:rsid w:val="003F7636"/>
    <w:rsid w:val="004006CA"/>
    <w:rsid w:val="00400A27"/>
    <w:rsid w:val="00400FDB"/>
    <w:rsid w:val="0040244B"/>
    <w:rsid w:val="00406175"/>
    <w:rsid w:val="00406B77"/>
    <w:rsid w:val="004072D7"/>
    <w:rsid w:val="0041090E"/>
    <w:rsid w:val="00412418"/>
    <w:rsid w:val="00415A48"/>
    <w:rsid w:val="0041766B"/>
    <w:rsid w:val="004211DB"/>
    <w:rsid w:val="00421F41"/>
    <w:rsid w:val="0042408C"/>
    <w:rsid w:val="00425728"/>
    <w:rsid w:val="00426ABC"/>
    <w:rsid w:val="00426F31"/>
    <w:rsid w:val="004275D3"/>
    <w:rsid w:val="00427828"/>
    <w:rsid w:val="004319FE"/>
    <w:rsid w:val="004345D1"/>
    <w:rsid w:val="004408B6"/>
    <w:rsid w:val="00441A74"/>
    <w:rsid w:val="00442BE4"/>
    <w:rsid w:val="00442E78"/>
    <w:rsid w:val="004434CD"/>
    <w:rsid w:val="00444CDA"/>
    <w:rsid w:val="0044590C"/>
    <w:rsid w:val="00447802"/>
    <w:rsid w:val="00450C89"/>
    <w:rsid w:val="00452A67"/>
    <w:rsid w:val="0045368B"/>
    <w:rsid w:val="004537D5"/>
    <w:rsid w:val="00454A93"/>
    <w:rsid w:val="00455B5E"/>
    <w:rsid w:val="00455BC8"/>
    <w:rsid w:val="00456BA5"/>
    <w:rsid w:val="00457BA1"/>
    <w:rsid w:val="00461307"/>
    <w:rsid w:val="00465719"/>
    <w:rsid w:val="00466C0C"/>
    <w:rsid w:val="0046790B"/>
    <w:rsid w:val="00467AB9"/>
    <w:rsid w:val="00470F4F"/>
    <w:rsid w:val="00471701"/>
    <w:rsid w:val="004720E0"/>
    <w:rsid w:val="00472D52"/>
    <w:rsid w:val="00473AA2"/>
    <w:rsid w:val="004764CD"/>
    <w:rsid w:val="0047664E"/>
    <w:rsid w:val="0047762C"/>
    <w:rsid w:val="00480025"/>
    <w:rsid w:val="0048360A"/>
    <w:rsid w:val="00483D73"/>
    <w:rsid w:val="0048428C"/>
    <w:rsid w:val="004844A8"/>
    <w:rsid w:val="004874E8"/>
    <w:rsid w:val="00487555"/>
    <w:rsid w:val="004879F9"/>
    <w:rsid w:val="004901A3"/>
    <w:rsid w:val="00492C27"/>
    <w:rsid w:val="004948D5"/>
    <w:rsid w:val="004950A7"/>
    <w:rsid w:val="00495211"/>
    <w:rsid w:val="00496195"/>
    <w:rsid w:val="0049685B"/>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715D"/>
    <w:rsid w:val="004B74DB"/>
    <w:rsid w:val="004C0999"/>
    <w:rsid w:val="004C0BC2"/>
    <w:rsid w:val="004C32DF"/>
    <w:rsid w:val="004C485A"/>
    <w:rsid w:val="004C50CC"/>
    <w:rsid w:val="004C5122"/>
    <w:rsid w:val="004D0F71"/>
    <w:rsid w:val="004D1349"/>
    <w:rsid w:val="004D1EE6"/>
    <w:rsid w:val="004D2D0F"/>
    <w:rsid w:val="004D2D35"/>
    <w:rsid w:val="004D40B7"/>
    <w:rsid w:val="004D52CC"/>
    <w:rsid w:val="004D5EA2"/>
    <w:rsid w:val="004E2EFA"/>
    <w:rsid w:val="004E3186"/>
    <w:rsid w:val="004E41DC"/>
    <w:rsid w:val="004E5F1D"/>
    <w:rsid w:val="004E6BF8"/>
    <w:rsid w:val="004E7FA7"/>
    <w:rsid w:val="004F148A"/>
    <w:rsid w:val="004F151A"/>
    <w:rsid w:val="004F1DC6"/>
    <w:rsid w:val="004F1FCD"/>
    <w:rsid w:val="004F2864"/>
    <w:rsid w:val="004F34FA"/>
    <w:rsid w:val="004F4F2E"/>
    <w:rsid w:val="004F5ADF"/>
    <w:rsid w:val="004F6269"/>
    <w:rsid w:val="0050097F"/>
    <w:rsid w:val="005012F9"/>
    <w:rsid w:val="00502F23"/>
    <w:rsid w:val="00503174"/>
    <w:rsid w:val="0050541C"/>
    <w:rsid w:val="0050744B"/>
    <w:rsid w:val="00510693"/>
    <w:rsid w:val="005116CB"/>
    <w:rsid w:val="00511E5C"/>
    <w:rsid w:val="005171E1"/>
    <w:rsid w:val="00517C0F"/>
    <w:rsid w:val="00522423"/>
    <w:rsid w:val="00530F5F"/>
    <w:rsid w:val="00531A5B"/>
    <w:rsid w:val="00534880"/>
    <w:rsid w:val="0053694B"/>
    <w:rsid w:val="005377FE"/>
    <w:rsid w:val="00541256"/>
    <w:rsid w:val="0054355E"/>
    <w:rsid w:val="00544A94"/>
    <w:rsid w:val="00546E9F"/>
    <w:rsid w:val="0055448B"/>
    <w:rsid w:val="00560E42"/>
    <w:rsid w:val="00561377"/>
    <w:rsid w:val="00561743"/>
    <w:rsid w:val="00561A87"/>
    <w:rsid w:val="00562479"/>
    <w:rsid w:val="005630A5"/>
    <w:rsid w:val="00563923"/>
    <w:rsid w:val="00564763"/>
    <w:rsid w:val="0056762E"/>
    <w:rsid w:val="00567EE3"/>
    <w:rsid w:val="00572D5F"/>
    <w:rsid w:val="00572F07"/>
    <w:rsid w:val="00574A4D"/>
    <w:rsid w:val="005802D8"/>
    <w:rsid w:val="00581764"/>
    <w:rsid w:val="0058202B"/>
    <w:rsid w:val="00582EAD"/>
    <w:rsid w:val="0058646A"/>
    <w:rsid w:val="00587D06"/>
    <w:rsid w:val="005907EA"/>
    <w:rsid w:val="0059239E"/>
    <w:rsid w:val="00595031"/>
    <w:rsid w:val="0059527E"/>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B7AA7"/>
    <w:rsid w:val="005C0ADE"/>
    <w:rsid w:val="005C1F39"/>
    <w:rsid w:val="005C2444"/>
    <w:rsid w:val="005C75B6"/>
    <w:rsid w:val="005C7652"/>
    <w:rsid w:val="005D2826"/>
    <w:rsid w:val="005D2B01"/>
    <w:rsid w:val="005D2BFD"/>
    <w:rsid w:val="005D365D"/>
    <w:rsid w:val="005D41C5"/>
    <w:rsid w:val="005D4463"/>
    <w:rsid w:val="005D462B"/>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5BB"/>
    <w:rsid w:val="00600698"/>
    <w:rsid w:val="00601C43"/>
    <w:rsid w:val="00601F75"/>
    <w:rsid w:val="00601F93"/>
    <w:rsid w:val="00603C20"/>
    <w:rsid w:val="00604DEA"/>
    <w:rsid w:val="00604EA7"/>
    <w:rsid w:val="0060569F"/>
    <w:rsid w:val="006061FD"/>
    <w:rsid w:val="006100ED"/>
    <w:rsid w:val="00611C3E"/>
    <w:rsid w:val="00615A86"/>
    <w:rsid w:val="00615F20"/>
    <w:rsid w:val="006204B2"/>
    <w:rsid w:val="0062128C"/>
    <w:rsid w:val="0062431A"/>
    <w:rsid w:val="0062490E"/>
    <w:rsid w:val="006254AC"/>
    <w:rsid w:val="006322CE"/>
    <w:rsid w:val="0063428F"/>
    <w:rsid w:val="00634603"/>
    <w:rsid w:val="00635C8C"/>
    <w:rsid w:val="00641439"/>
    <w:rsid w:val="0064201F"/>
    <w:rsid w:val="006448E0"/>
    <w:rsid w:val="00645E8B"/>
    <w:rsid w:val="00646458"/>
    <w:rsid w:val="006467E2"/>
    <w:rsid w:val="00646EAA"/>
    <w:rsid w:val="00650121"/>
    <w:rsid w:val="00650308"/>
    <w:rsid w:val="00650F62"/>
    <w:rsid w:val="00651A12"/>
    <w:rsid w:val="00653DC0"/>
    <w:rsid w:val="00654B21"/>
    <w:rsid w:val="00655C18"/>
    <w:rsid w:val="00657856"/>
    <w:rsid w:val="00661AD3"/>
    <w:rsid w:val="0066206F"/>
    <w:rsid w:val="006629B0"/>
    <w:rsid w:val="006642CB"/>
    <w:rsid w:val="006712CA"/>
    <w:rsid w:val="00673A30"/>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5B20"/>
    <w:rsid w:val="00697F72"/>
    <w:rsid w:val="006A1B72"/>
    <w:rsid w:val="006A2448"/>
    <w:rsid w:val="006A35BC"/>
    <w:rsid w:val="006A4F2D"/>
    <w:rsid w:val="006A53C7"/>
    <w:rsid w:val="006A77C6"/>
    <w:rsid w:val="006A7D50"/>
    <w:rsid w:val="006B1AAF"/>
    <w:rsid w:val="006B2333"/>
    <w:rsid w:val="006B26E3"/>
    <w:rsid w:val="006B2BDC"/>
    <w:rsid w:val="006B2C8E"/>
    <w:rsid w:val="006B2DDF"/>
    <w:rsid w:val="006B4150"/>
    <w:rsid w:val="006B5D93"/>
    <w:rsid w:val="006B6D87"/>
    <w:rsid w:val="006B7798"/>
    <w:rsid w:val="006B783F"/>
    <w:rsid w:val="006C11BD"/>
    <w:rsid w:val="006C2BE0"/>
    <w:rsid w:val="006C3AEC"/>
    <w:rsid w:val="006C49E1"/>
    <w:rsid w:val="006C5033"/>
    <w:rsid w:val="006C5898"/>
    <w:rsid w:val="006D00DD"/>
    <w:rsid w:val="006D316F"/>
    <w:rsid w:val="006D43C7"/>
    <w:rsid w:val="006D57F6"/>
    <w:rsid w:val="006D741D"/>
    <w:rsid w:val="006D7947"/>
    <w:rsid w:val="006D7B17"/>
    <w:rsid w:val="006D7C78"/>
    <w:rsid w:val="006D7CEA"/>
    <w:rsid w:val="006E06CA"/>
    <w:rsid w:val="006E2386"/>
    <w:rsid w:val="006E62F2"/>
    <w:rsid w:val="006E736D"/>
    <w:rsid w:val="006F3B8E"/>
    <w:rsid w:val="006F49DC"/>
    <w:rsid w:val="006F6B18"/>
    <w:rsid w:val="007001AF"/>
    <w:rsid w:val="00700464"/>
    <w:rsid w:val="00700A39"/>
    <w:rsid w:val="00703910"/>
    <w:rsid w:val="007049D9"/>
    <w:rsid w:val="00706D64"/>
    <w:rsid w:val="00707331"/>
    <w:rsid w:val="00707D5F"/>
    <w:rsid w:val="0071146C"/>
    <w:rsid w:val="007125B2"/>
    <w:rsid w:val="00712FE7"/>
    <w:rsid w:val="00713722"/>
    <w:rsid w:val="00715731"/>
    <w:rsid w:val="00715F55"/>
    <w:rsid w:val="00724CE9"/>
    <w:rsid w:val="007251F5"/>
    <w:rsid w:val="00726EE5"/>
    <w:rsid w:val="0073017C"/>
    <w:rsid w:val="00730707"/>
    <w:rsid w:val="0073183E"/>
    <w:rsid w:val="007318A0"/>
    <w:rsid w:val="00731B56"/>
    <w:rsid w:val="00731E02"/>
    <w:rsid w:val="007332D3"/>
    <w:rsid w:val="00733528"/>
    <w:rsid w:val="00734313"/>
    <w:rsid w:val="00734553"/>
    <w:rsid w:val="00734849"/>
    <w:rsid w:val="00735D4B"/>
    <w:rsid w:val="00736105"/>
    <w:rsid w:val="00736BCA"/>
    <w:rsid w:val="00737B10"/>
    <w:rsid w:val="00737E4B"/>
    <w:rsid w:val="00740224"/>
    <w:rsid w:val="007407F2"/>
    <w:rsid w:val="00742131"/>
    <w:rsid w:val="00743B55"/>
    <w:rsid w:val="00744224"/>
    <w:rsid w:val="00744296"/>
    <w:rsid w:val="00744D7E"/>
    <w:rsid w:val="00747871"/>
    <w:rsid w:val="00747C81"/>
    <w:rsid w:val="00752CC1"/>
    <w:rsid w:val="00754DA6"/>
    <w:rsid w:val="00755C44"/>
    <w:rsid w:val="007564F1"/>
    <w:rsid w:val="00757839"/>
    <w:rsid w:val="00757968"/>
    <w:rsid w:val="00760F20"/>
    <w:rsid w:val="0076107F"/>
    <w:rsid w:val="0076109E"/>
    <w:rsid w:val="007612EF"/>
    <w:rsid w:val="00761A27"/>
    <w:rsid w:val="00764637"/>
    <w:rsid w:val="00765072"/>
    <w:rsid w:val="00766179"/>
    <w:rsid w:val="00767BC2"/>
    <w:rsid w:val="00772475"/>
    <w:rsid w:val="007733A5"/>
    <w:rsid w:val="0077439C"/>
    <w:rsid w:val="0077560D"/>
    <w:rsid w:val="007818B7"/>
    <w:rsid w:val="007837D2"/>
    <w:rsid w:val="00784A54"/>
    <w:rsid w:val="00784BFF"/>
    <w:rsid w:val="00785FD3"/>
    <w:rsid w:val="00792619"/>
    <w:rsid w:val="0079426D"/>
    <w:rsid w:val="00794341"/>
    <w:rsid w:val="00796306"/>
    <w:rsid w:val="007A0F07"/>
    <w:rsid w:val="007A103A"/>
    <w:rsid w:val="007A3727"/>
    <w:rsid w:val="007A55BF"/>
    <w:rsid w:val="007A6063"/>
    <w:rsid w:val="007B069F"/>
    <w:rsid w:val="007B1AC6"/>
    <w:rsid w:val="007B3B3D"/>
    <w:rsid w:val="007B7000"/>
    <w:rsid w:val="007C03B7"/>
    <w:rsid w:val="007C3CBD"/>
    <w:rsid w:val="007C66AD"/>
    <w:rsid w:val="007D27F2"/>
    <w:rsid w:val="007D406E"/>
    <w:rsid w:val="007D443B"/>
    <w:rsid w:val="007D53CF"/>
    <w:rsid w:val="007D5A22"/>
    <w:rsid w:val="007D6AE2"/>
    <w:rsid w:val="007D6D77"/>
    <w:rsid w:val="007D7018"/>
    <w:rsid w:val="007D7A2B"/>
    <w:rsid w:val="007E0A7C"/>
    <w:rsid w:val="007E1FC3"/>
    <w:rsid w:val="007E2408"/>
    <w:rsid w:val="007E2886"/>
    <w:rsid w:val="007E40BC"/>
    <w:rsid w:val="007E61F4"/>
    <w:rsid w:val="007E76FD"/>
    <w:rsid w:val="007E7855"/>
    <w:rsid w:val="007E79DB"/>
    <w:rsid w:val="007F16E7"/>
    <w:rsid w:val="007F22A3"/>
    <w:rsid w:val="007F27FA"/>
    <w:rsid w:val="007F40F1"/>
    <w:rsid w:val="007F69ED"/>
    <w:rsid w:val="00804973"/>
    <w:rsid w:val="00804A3A"/>
    <w:rsid w:val="00806A12"/>
    <w:rsid w:val="00807160"/>
    <w:rsid w:val="00810042"/>
    <w:rsid w:val="0081047E"/>
    <w:rsid w:val="0081150A"/>
    <w:rsid w:val="00811AB9"/>
    <w:rsid w:val="0081293B"/>
    <w:rsid w:val="00812F4B"/>
    <w:rsid w:val="00817A33"/>
    <w:rsid w:val="00817ADC"/>
    <w:rsid w:val="00820A4E"/>
    <w:rsid w:val="00822128"/>
    <w:rsid w:val="00822503"/>
    <w:rsid w:val="00823618"/>
    <w:rsid w:val="00823CD7"/>
    <w:rsid w:val="00824CD5"/>
    <w:rsid w:val="0082529D"/>
    <w:rsid w:val="00825754"/>
    <w:rsid w:val="00825872"/>
    <w:rsid w:val="00826FB5"/>
    <w:rsid w:val="0082795E"/>
    <w:rsid w:val="00832167"/>
    <w:rsid w:val="008334FC"/>
    <w:rsid w:val="008343C1"/>
    <w:rsid w:val="00834967"/>
    <w:rsid w:val="00834BF7"/>
    <w:rsid w:val="0083558A"/>
    <w:rsid w:val="00835E54"/>
    <w:rsid w:val="00836C73"/>
    <w:rsid w:val="00837DC0"/>
    <w:rsid w:val="00840C51"/>
    <w:rsid w:val="00841BE4"/>
    <w:rsid w:val="00842ABC"/>
    <w:rsid w:val="00842B26"/>
    <w:rsid w:val="00842D9C"/>
    <w:rsid w:val="00843251"/>
    <w:rsid w:val="008456A0"/>
    <w:rsid w:val="00845F59"/>
    <w:rsid w:val="008473D5"/>
    <w:rsid w:val="00847BA2"/>
    <w:rsid w:val="00850D10"/>
    <w:rsid w:val="00851BEA"/>
    <w:rsid w:val="00852202"/>
    <w:rsid w:val="0085226F"/>
    <w:rsid w:val="0085267C"/>
    <w:rsid w:val="00852A0A"/>
    <w:rsid w:val="008554D3"/>
    <w:rsid w:val="00857038"/>
    <w:rsid w:val="00857604"/>
    <w:rsid w:val="008601F8"/>
    <w:rsid w:val="008632AD"/>
    <w:rsid w:val="00863798"/>
    <w:rsid w:val="0086405E"/>
    <w:rsid w:val="0087123C"/>
    <w:rsid w:val="00873A52"/>
    <w:rsid w:val="00874964"/>
    <w:rsid w:val="008756EB"/>
    <w:rsid w:val="008772B1"/>
    <w:rsid w:val="00877869"/>
    <w:rsid w:val="00880C1B"/>
    <w:rsid w:val="00881DB1"/>
    <w:rsid w:val="00881DC3"/>
    <w:rsid w:val="00881FFB"/>
    <w:rsid w:val="00882A25"/>
    <w:rsid w:val="00883409"/>
    <w:rsid w:val="00884314"/>
    <w:rsid w:val="00884537"/>
    <w:rsid w:val="00884587"/>
    <w:rsid w:val="00884A67"/>
    <w:rsid w:val="008855C2"/>
    <w:rsid w:val="00887B18"/>
    <w:rsid w:val="008920D1"/>
    <w:rsid w:val="00893332"/>
    <w:rsid w:val="00894D59"/>
    <w:rsid w:val="00894FE5"/>
    <w:rsid w:val="0089676F"/>
    <w:rsid w:val="008A087E"/>
    <w:rsid w:val="008A15AF"/>
    <w:rsid w:val="008A1BB2"/>
    <w:rsid w:val="008A24AE"/>
    <w:rsid w:val="008A298E"/>
    <w:rsid w:val="008A323E"/>
    <w:rsid w:val="008A67FA"/>
    <w:rsid w:val="008A68C6"/>
    <w:rsid w:val="008A6FA4"/>
    <w:rsid w:val="008A74BB"/>
    <w:rsid w:val="008B0F7C"/>
    <w:rsid w:val="008B4C61"/>
    <w:rsid w:val="008B72C1"/>
    <w:rsid w:val="008B7965"/>
    <w:rsid w:val="008B7B2C"/>
    <w:rsid w:val="008C3167"/>
    <w:rsid w:val="008C3D59"/>
    <w:rsid w:val="008C4658"/>
    <w:rsid w:val="008C7600"/>
    <w:rsid w:val="008C7CF8"/>
    <w:rsid w:val="008D0275"/>
    <w:rsid w:val="008D1020"/>
    <w:rsid w:val="008D44F3"/>
    <w:rsid w:val="008D5D60"/>
    <w:rsid w:val="008D6152"/>
    <w:rsid w:val="008E1EC4"/>
    <w:rsid w:val="008E23F2"/>
    <w:rsid w:val="008E2489"/>
    <w:rsid w:val="008E4343"/>
    <w:rsid w:val="008E4753"/>
    <w:rsid w:val="008E4DF8"/>
    <w:rsid w:val="008E65FB"/>
    <w:rsid w:val="008E6A93"/>
    <w:rsid w:val="008E7C4B"/>
    <w:rsid w:val="008F03AD"/>
    <w:rsid w:val="008F109B"/>
    <w:rsid w:val="008F27D1"/>
    <w:rsid w:val="008F4EAB"/>
    <w:rsid w:val="008F655F"/>
    <w:rsid w:val="008F72EA"/>
    <w:rsid w:val="00900383"/>
    <w:rsid w:val="00901BD7"/>
    <w:rsid w:val="00903A70"/>
    <w:rsid w:val="00905220"/>
    <w:rsid w:val="009100DC"/>
    <w:rsid w:val="0091075D"/>
    <w:rsid w:val="00913714"/>
    <w:rsid w:val="00915E19"/>
    <w:rsid w:val="0091602D"/>
    <w:rsid w:val="0091652D"/>
    <w:rsid w:val="00916963"/>
    <w:rsid w:val="009175D6"/>
    <w:rsid w:val="009177E1"/>
    <w:rsid w:val="00920A96"/>
    <w:rsid w:val="009229B9"/>
    <w:rsid w:val="0092478F"/>
    <w:rsid w:val="0092599E"/>
    <w:rsid w:val="0092606F"/>
    <w:rsid w:val="00927F5A"/>
    <w:rsid w:val="00932FE4"/>
    <w:rsid w:val="00933DC5"/>
    <w:rsid w:val="00934273"/>
    <w:rsid w:val="00940F11"/>
    <w:rsid w:val="009417C9"/>
    <w:rsid w:val="00941B5F"/>
    <w:rsid w:val="0094214A"/>
    <w:rsid w:val="009427E5"/>
    <w:rsid w:val="00945DCC"/>
    <w:rsid w:val="00945F5D"/>
    <w:rsid w:val="0094696E"/>
    <w:rsid w:val="00947409"/>
    <w:rsid w:val="00953522"/>
    <w:rsid w:val="00955088"/>
    <w:rsid w:val="00956924"/>
    <w:rsid w:val="009574FE"/>
    <w:rsid w:val="0096042E"/>
    <w:rsid w:val="0096241D"/>
    <w:rsid w:val="00962F28"/>
    <w:rsid w:val="0096307E"/>
    <w:rsid w:val="0096492F"/>
    <w:rsid w:val="0096513D"/>
    <w:rsid w:val="0096757F"/>
    <w:rsid w:val="00970A7A"/>
    <w:rsid w:val="00970DAC"/>
    <w:rsid w:val="009720E7"/>
    <w:rsid w:val="00976B87"/>
    <w:rsid w:val="00980824"/>
    <w:rsid w:val="0098203B"/>
    <w:rsid w:val="00982A5B"/>
    <w:rsid w:val="009836E8"/>
    <w:rsid w:val="00984760"/>
    <w:rsid w:val="00984FD2"/>
    <w:rsid w:val="0098507E"/>
    <w:rsid w:val="00985D04"/>
    <w:rsid w:val="00990139"/>
    <w:rsid w:val="009903B0"/>
    <w:rsid w:val="00991E5A"/>
    <w:rsid w:val="00994717"/>
    <w:rsid w:val="00995A9F"/>
    <w:rsid w:val="009A06F7"/>
    <w:rsid w:val="009A12CF"/>
    <w:rsid w:val="009A1CF0"/>
    <w:rsid w:val="009B00E8"/>
    <w:rsid w:val="009B3D84"/>
    <w:rsid w:val="009B474C"/>
    <w:rsid w:val="009B595C"/>
    <w:rsid w:val="009B7029"/>
    <w:rsid w:val="009B7827"/>
    <w:rsid w:val="009B7829"/>
    <w:rsid w:val="009C138D"/>
    <w:rsid w:val="009C3F52"/>
    <w:rsid w:val="009D0C54"/>
    <w:rsid w:val="009D12D5"/>
    <w:rsid w:val="009D2D23"/>
    <w:rsid w:val="009D3D47"/>
    <w:rsid w:val="009D4057"/>
    <w:rsid w:val="009D45C6"/>
    <w:rsid w:val="009D5309"/>
    <w:rsid w:val="009D57D9"/>
    <w:rsid w:val="009D7937"/>
    <w:rsid w:val="009E0830"/>
    <w:rsid w:val="009E0BC2"/>
    <w:rsid w:val="009E0FF9"/>
    <w:rsid w:val="009E1D2B"/>
    <w:rsid w:val="009E2423"/>
    <w:rsid w:val="009E289B"/>
    <w:rsid w:val="009E4083"/>
    <w:rsid w:val="009E4B68"/>
    <w:rsid w:val="009E5A98"/>
    <w:rsid w:val="009E724A"/>
    <w:rsid w:val="009F34A7"/>
    <w:rsid w:val="009F5031"/>
    <w:rsid w:val="009F6516"/>
    <w:rsid w:val="009F7BF4"/>
    <w:rsid w:val="00A0266A"/>
    <w:rsid w:val="00A0383A"/>
    <w:rsid w:val="00A04F43"/>
    <w:rsid w:val="00A0563D"/>
    <w:rsid w:val="00A0669A"/>
    <w:rsid w:val="00A07A23"/>
    <w:rsid w:val="00A07DE0"/>
    <w:rsid w:val="00A1022E"/>
    <w:rsid w:val="00A12254"/>
    <w:rsid w:val="00A1295F"/>
    <w:rsid w:val="00A12EE8"/>
    <w:rsid w:val="00A1333B"/>
    <w:rsid w:val="00A1446D"/>
    <w:rsid w:val="00A14D9E"/>
    <w:rsid w:val="00A168AA"/>
    <w:rsid w:val="00A1699B"/>
    <w:rsid w:val="00A201BE"/>
    <w:rsid w:val="00A2186C"/>
    <w:rsid w:val="00A22564"/>
    <w:rsid w:val="00A227D0"/>
    <w:rsid w:val="00A23187"/>
    <w:rsid w:val="00A2361A"/>
    <w:rsid w:val="00A2399C"/>
    <w:rsid w:val="00A23AA5"/>
    <w:rsid w:val="00A269E7"/>
    <w:rsid w:val="00A269FA"/>
    <w:rsid w:val="00A3380A"/>
    <w:rsid w:val="00A3660A"/>
    <w:rsid w:val="00A43099"/>
    <w:rsid w:val="00A44663"/>
    <w:rsid w:val="00A45670"/>
    <w:rsid w:val="00A51B0E"/>
    <w:rsid w:val="00A5289B"/>
    <w:rsid w:val="00A53FCE"/>
    <w:rsid w:val="00A54390"/>
    <w:rsid w:val="00A54D98"/>
    <w:rsid w:val="00A54F8E"/>
    <w:rsid w:val="00A554BA"/>
    <w:rsid w:val="00A575F6"/>
    <w:rsid w:val="00A6045A"/>
    <w:rsid w:val="00A60589"/>
    <w:rsid w:val="00A60D77"/>
    <w:rsid w:val="00A6101B"/>
    <w:rsid w:val="00A62C08"/>
    <w:rsid w:val="00A636AF"/>
    <w:rsid w:val="00A64E5E"/>
    <w:rsid w:val="00A67246"/>
    <w:rsid w:val="00A71143"/>
    <w:rsid w:val="00A71416"/>
    <w:rsid w:val="00A71DE4"/>
    <w:rsid w:val="00A71EBE"/>
    <w:rsid w:val="00A73BB7"/>
    <w:rsid w:val="00A75699"/>
    <w:rsid w:val="00A7595F"/>
    <w:rsid w:val="00A82374"/>
    <w:rsid w:val="00A866E2"/>
    <w:rsid w:val="00A86717"/>
    <w:rsid w:val="00A86F2D"/>
    <w:rsid w:val="00A91873"/>
    <w:rsid w:val="00A92367"/>
    <w:rsid w:val="00A92AEA"/>
    <w:rsid w:val="00A92EFD"/>
    <w:rsid w:val="00A9588F"/>
    <w:rsid w:val="00A95D4B"/>
    <w:rsid w:val="00A966C4"/>
    <w:rsid w:val="00A96CD9"/>
    <w:rsid w:val="00AA25C4"/>
    <w:rsid w:val="00AA376C"/>
    <w:rsid w:val="00AA3BE0"/>
    <w:rsid w:val="00AA49A8"/>
    <w:rsid w:val="00AA56EB"/>
    <w:rsid w:val="00AA59D3"/>
    <w:rsid w:val="00AA61D9"/>
    <w:rsid w:val="00AB06DF"/>
    <w:rsid w:val="00AB0AED"/>
    <w:rsid w:val="00AB0B53"/>
    <w:rsid w:val="00AB1040"/>
    <w:rsid w:val="00AB34A0"/>
    <w:rsid w:val="00AB378D"/>
    <w:rsid w:val="00AB4F5F"/>
    <w:rsid w:val="00AB4FCF"/>
    <w:rsid w:val="00AB51FE"/>
    <w:rsid w:val="00AB7AEA"/>
    <w:rsid w:val="00AC1464"/>
    <w:rsid w:val="00AC2098"/>
    <w:rsid w:val="00AC34DF"/>
    <w:rsid w:val="00AC360A"/>
    <w:rsid w:val="00AC5104"/>
    <w:rsid w:val="00AC55E0"/>
    <w:rsid w:val="00AC5FEB"/>
    <w:rsid w:val="00AC6A6E"/>
    <w:rsid w:val="00AD1258"/>
    <w:rsid w:val="00AD30D3"/>
    <w:rsid w:val="00AD4371"/>
    <w:rsid w:val="00AD5BC3"/>
    <w:rsid w:val="00AD7FF0"/>
    <w:rsid w:val="00AE129E"/>
    <w:rsid w:val="00AE180E"/>
    <w:rsid w:val="00AE6742"/>
    <w:rsid w:val="00AE7108"/>
    <w:rsid w:val="00AE7317"/>
    <w:rsid w:val="00AE77CF"/>
    <w:rsid w:val="00AF152E"/>
    <w:rsid w:val="00AF1818"/>
    <w:rsid w:val="00AF3C21"/>
    <w:rsid w:val="00AF4FEF"/>
    <w:rsid w:val="00AF592D"/>
    <w:rsid w:val="00AF5B82"/>
    <w:rsid w:val="00B008A7"/>
    <w:rsid w:val="00B0175B"/>
    <w:rsid w:val="00B0181F"/>
    <w:rsid w:val="00B01853"/>
    <w:rsid w:val="00B02025"/>
    <w:rsid w:val="00B02436"/>
    <w:rsid w:val="00B025C5"/>
    <w:rsid w:val="00B028E8"/>
    <w:rsid w:val="00B04D85"/>
    <w:rsid w:val="00B07696"/>
    <w:rsid w:val="00B07ABB"/>
    <w:rsid w:val="00B128DC"/>
    <w:rsid w:val="00B13FB3"/>
    <w:rsid w:val="00B14FA1"/>
    <w:rsid w:val="00B16467"/>
    <w:rsid w:val="00B17C30"/>
    <w:rsid w:val="00B20338"/>
    <w:rsid w:val="00B21855"/>
    <w:rsid w:val="00B21862"/>
    <w:rsid w:val="00B21E80"/>
    <w:rsid w:val="00B226F4"/>
    <w:rsid w:val="00B227B4"/>
    <w:rsid w:val="00B233CC"/>
    <w:rsid w:val="00B239F2"/>
    <w:rsid w:val="00B24161"/>
    <w:rsid w:val="00B30131"/>
    <w:rsid w:val="00B30F4A"/>
    <w:rsid w:val="00B314EE"/>
    <w:rsid w:val="00B353B0"/>
    <w:rsid w:val="00B357FB"/>
    <w:rsid w:val="00B4229F"/>
    <w:rsid w:val="00B422B4"/>
    <w:rsid w:val="00B4462A"/>
    <w:rsid w:val="00B470D7"/>
    <w:rsid w:val="00B47359"/>
    <w:rsid w:val="00B473B7"/>
    <w:rsid w:val="00B479D2"/>
    <w:rsid w:val="00B5011D"/>
    <w:rsid w:val="00B50E88"/>
    <w:rsid w:val="00B51525"/>
    <w:rsid w:val="00B5386D"/>
    <w:rsid w:val="00B53ABA"/>
    <w:rsid w:val="00B53E6F"/>
    <w:rsid w:val="00B53EF5"/>
    <w:rsid w:val="00B551FF"/>
    <w:rsid w:val="00B60330"/>
    <w:rsid w:val="00B62990"/>
    <w:rsid w:val="00B63882"/>
    <w:rsid w:val="00B63E56"/>
    <w:rsid w:val="00B63F9B"/>
    <w:rsid w:val="00B64102"/>
    <w:rsid w:val="00B677B6"/>
    <w:rsid w:val="00B7101C"/>
    <w:rsid w:val="00B7257E"/>
    <w:rsid w:val="00B73965"/>
    <w:rsid w:val="00B74B3E"/>
    <w:rsid w:val="00B75A27"/>
    <w:rsid w:val="00B768B4"/>
    <w:rsid w:val="00B7746F"/>
    <w:rsid w:val="00B77B82"/>
    <w:rsid w:val="00B80180"/>
    <w:rsid w:val="00B81122"/>
    <w:rsid w:val="00B82A2C"/>
    <w:rsid w:val="00B85D1A"/>
    <w:rsid w:val="00B876D4"/>
    <w:rsid w:val="00B90A94"/>
    <w:rsid w:val="00B93693"/>
    <w:rsid w:val="00B93936"/>
    <w:rsid w:val="00B93B8F"/>
    <w:rsid w:val="00B94800"/>
    <w:rsid w:val="00B94D40"/>
    <w:rsid w:val="00B96B49"/>
    <w:rsid w:val="00B96FB4"/>
    <w:rsid w:val="00B976B1"/>
    <w:rsid w:val="00BA2012"/>
    <w:rsid w:val="00BA2244"/>
    <w:rsid w:val="00BA42EC"/>
    <w:rsid w:val="00BA4801"/>
    <w:rsid w:val="00BA6689"/>
    <w:rsid w:val="00BB062B"/>
    <w:rsid w:val="00BB08DF"/>
    <w:rsid w:val="00BB2FD7"/>
    <w:rsid w:val="00BB3F26"/>
    <w:rsid w:val="00BC00BF"/>
    <w:rsid w:val="00BC01DF"/>
    <w:rsid w:val="00BC3853"/>
    <w:rsid w:val="00BC3D38"/>
    <w:rsid w:val="00BC41E2"/>
    <w:rsid w:val="00BC4978"/>
    <w:rsid w:val="00BC5A50"/>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3035"/>
    <w:rsid w:val="00BF7B94"/>
    <w:rsid w:val="00C0104E"/>
    <w:rsid w:val="00C02C05"/>
    <w:rsid w:val="00C0461F"/>
    <w:rsid w:val="00C07FF1"/>
    <w:rsid w:val="00C12818"/>
    <w:rsid w:val="00C130BD"/>
    <w:rsid w:val="00C13BBB"/>
    <w:rsid w:val="00C15456"/>
    <w:rsid w:val="00C1589D"/>
    <w:rsid w:val="00C17EA9"/>
    <w:rsid w:val="00C20043"/>
    <w:rsid w:val="00C20937"/>
    <w:rsid w:val="00C20CE2"/>
    <w:rsid w:val="00C2183C"/>
    <w:rsid w:val="00C2199F"/>
    <w:rsid w:val="00C22FBC"/>
    <w:rsid w:val="00C23440"/>
    <w:rsid w:val="00C24215"/>
    <w:rsid w:val="00C25113"/>
    <w:rsid w:val="00C3085C"/>
    <w:rsid w:val="00C31D1E"/>
    <w:rsid w:val="00C33CD2"/>
    <w:rsid w:val="00C36C61"/>
    <w:rsid w:val="00C37317"/>
    <w:rsid w:val="00C37C12"/>
    <w:rsid w:val="00C37CD7"/>
    <w:rsid w:val="00C40E26"/>
    <w:rsid w:val="00C42000"/>
    <w:rsid w:val="00C44BBE"/>
    <w:rsid w:val="00C44BEB"/>
    <w:rsid w:val="00C53D28"/>
    <w:rsid w:val="00C54D28"/>
    <w:rsid w:val="00C563A1"/>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803FA"/>
    <w:rsid w:val="00C8237B"/>
    <w:rsid w:val="00C8353D"/>
    <w:rsid w:val="00C85994"/>
    <w:rsid w:val="00C86F23"/>
    <w:rsid w:val="00C8719E"/>
    <w:rsid w:val="00C87DE2"/>
    <w:rsid w:val="00C91163"/>
    <w:rsid w:val="00C91E2F"/>
    <w:rsid w:val="00C92A4E"/>
    <w:rsid w:val="00C92A99"/>
    <w:rsid w:val="00C92CBE"/>
    <w:rsid w:val="00C94472"/>
    <w:rsid w:val="00C949EA"/>
    <w:rsid w:val="00C96E68"/>
    <w:rsid w:val="00C97462"/>
    <w:rsid w:val="00C9764F"/>
    <w:rsid w:val="00CA0C3E"/>
    <w:rsid w:val="00CA17F8"/>
    <w:rsid w:val="00CA257B"/>
    <w:rsid w:val="00CA5BA9"/>
    <w:rsid w:val="00CA5C97"/>
    <w:rsid w:val="00CA5D15"/>
    <w:rsid w:val="00CA6668"/>
    <w:rsid w:val="00CA6C86"/>
    <w:rsid w:val="00CA6EB1"/>
    <w:rsid w:val="00CB0498"/>
    <w:rsid w:val="00CB082E"/>
    <w:rsid w:val="00CB1C05"/>
    <w:rsid w:val="00CB4302"/>
    <w:rsid w:val="00CB4D23"/>
    <w:rsid w:val="00CB50B4"/>
    <w:rsid w:val="00CC5492"/>
    <w:rsid w:val="00CC71B2"/>
    <w:rsid w:val="00CD0F00"/>
    <w:rsid w:val="00CD263C"/>
    <w:rsid w:val="00CD3373"/>
    <w:rsid w:val="00CD3905"/>
    <w:rsid w:val="00CD3A20"/>
    <w:rsid w:val="00CD4A0F"/>
    <w:rsid w:val="00CD5881"/>
    <w:rsid w:val="00CD5953"/>
    <w:rsid w:val="00CD5D72"/>
    <w:rsid w:val="00CE0A10"/>
    <w:rsid w:val="00CE1895"/>
    <w:rsid w:val="00CE3C22"/>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128B6"/>
    <w:rsid w:val="00D13371"/>
    <w:rsid w:val="00D137A2"/>
    <w:rsid w:val="00D13F3A"/>
    <w:rsid w:val="00D14478"/>
    <w:rsid w:val="00D1489A"/>
    <w:rsid w:val="00D153BE"/>
    <w:rsid w:val="00D15EEF"/>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554"/>
    <w:rsid w:val="00D30EC9"/>
    <w:rsid w:val="00D31D54"/>
    <w:rsid w:val="00D32FCD"/>
    <w:rsid w:val="00D350A5"/>
    <w:rsid w:val="00D36212"/>
    <w:rsid w:val="00D37422"/>
    <w:rsid w:val="00D37975"/>
    <w:rsid w:val="00D406CF"/>
    <w:rsid w:val="00D43029"/>
    <w:rsid w:val="00D436A4"/>
    <w:rsid w:val="00D4498A"/>
    <w:rsid w:val="00D51A24"/>
    <w:rsid w:val="00D54C8F"/>
    <w:rsid w:val="00D573B6"/>
    <w:rsid w:val="00D60FFD"/>
    <w:rsid w:val="00D64F2D"/>
    <w:rsid w:val="00D70994"/>
    <w:rsid w:val="00D7238A"/>
    <w:rsid w:val="00D72DD4"/>
    <w:rsid w:val="00D72FB1"/>
    <w:rsid w:val="00D72FB4"/>
    <w:rsid w:val="00D72FB5"/>
    <w:rsid w:val="00D73C1E"/>
    <w:rsid w:val="00D754D5"/>
    <w:rsid w:val="00D76172"/>
    <w:rsid w:val="00D81831"/>
    <w:rsid w:val="00D846E3"/>
    <w:rsid w:val="00D84FA4"/>
    <w:rsid w:val="00D902FA"/>
    <w:rsid w:val="00D903FF"/>
    <w:rsid w:val="00D920F6"/>
    <w:rsid w:val="00D9240C"/>
    <w:rsid w:val="00D92DF9"/>
    <w:rsid w:val="00D948AF"/>
    <w:rsid w:val="00D94EF0"/>
    <w:rsid w:val="00D95B00"/>
    <w:rsid w:val="00D95E0E"/>
    <w:rsid w:val="00D96238"/>
    <w:rsid w:val="00D977DD"/>
    <w:rsid w:val="00D97D7C"/>
    <w:rsid w:val="00DA0447"/>
    <w:rsid w:val="00DA129E"/>
    <w:rsid w:val="00DA19E4"/>
    <w:rsid w:val="00DA4418"/>
    <w:rsid w:val="00DA4834"/>
    <w:rsid w:val="00DA4DAF"/>
    <w:rsid w:val="00DA6469"/>
    <w:rsid w:val="00DA7348"/>
    <w:rsid w:val="00DA7597"/>
    <w:rsid w:val="00DB15C3"/>
    <w:rsid w:val="00DB28C2"/>
    <w:rsid w:val="00DB4390"/>
    <w:rsid w:val="00DB7A2F"/>
    <w:rsid w:val="00DC0391"/>
    <w:rsid w:val="00DC2D93"/>
    <w:rsid w:val="00DC3F3C"/>
    <w:rsid w:val="00DC5157"/>
    <w:rsid w:val="00DC5A47"/>
    <w:rsid w:val="00DC69AE"/>
    <w:rsid w:val="00DC6CA2"/>
    <w:rsid w:val="00DC7EF4"/>
    <w:rsid w:val="00DD079B"/>
    <w:rsid w:val="00DD0CA8"/>
    <w:rsid w:val="00DD1F7F"/>
    <w:rsid w:val="00DD2532"/>
    <w:rsid w:val="00DD2AB1"/>
    <w:rsid w:val="00DD2D96"/>
    <w:rsid w:val="00DD42D4"/>
    <w:rsid w:val="00DD4889"/>
    <w:rsid w:val="00DD6F83"/>
    <w:rsid w:val="00DD7452"/>
    <w:rsid w:val="00DD7879"/>
    <w:rsid w:val="00DE0365"/>
    <w:rsid w:val="00DE1F38"/>
    <w:rsid w:val="00DE5E18"/>
    <w:rsid w:val="00DE5FF7"/>
    <w:rsid w:val="00DE6ECA"/>
    <w:rsid w:val="00DE70D2"/>
    <w:rsid w:val="00DF201F"/>
    <w:rsid w:val="00DF4606"/>
    <w:rsid w:val="00DF7CDB"/>
    <w:rsid w:val="00E03417"/>
    <w:rsid w:val="00E03D69"/>
    <w:rsid w:val="00E04387"/>
    <w:rsid w:val="00E06988"/>
    <w:rsid w:val="00E07883"/>
    <w:rsid w:val="00E079CF"/>
    <w:rsid w:val="00E1066D"/>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159"/>
    <w:rsid w:val="00E31818"/>
    <w:rsid w:val="00E32090"/>
    <w:rsid w:val="00E32B40"/>
    <w:rsid w:val="00E3637D"/>
    <w:rsid w:val="00E379A8"/>
    <w:rsid w:val="00E416CA"/>
    <w:rsid w:val="00E429A0"/>
    <w:rsid w:val="00E42E27"/>
    <w:rsid w:val="00E44770"/>
    <w:rsid w:val="00E50754"/>
    <w:rsid w:val="00E50FE9"/>
    <w:rsid w:val="00E51EF1"/>
    <w:rsid w:val="00E532B8"/>
    <w:rsid w:val="00E54694"/>
    <w:rsid w:val="00E54DA1"/>
    <w:rsid w:val="00E55047"/>
    <w:rsid w:val="00E55418"/>
    <w:rsid w:val="00E56B77"/>
    <w:rsid w:val="00E56BE4"/>
    <w:rsid w:val="00E60A75"/>
    <w:rsid w:val="00E65EDA"/>
    <w:rsid w:val="00E668E1"/>
    <w:rsid w:val="00E67B5E"/>
    <w:rsid w:val="00E67CC0"/>
    <w:rsid w:val="00E706A4"/>
    <w:rsid w:val="00E70701"/>
    <w:rsid w:val="00E70EFA"/>
    <w:rsid w:val="00E72871"/>
    <w:rsid w:val="00E72A96"/>
    <w:rsid w:val="00E72DDE"/>
    <w:rsid w:val="00E739C4"/>
    <w:rsid w:val="00E74203"/>
    <w:rsid w:val="00E77CE8"/>
    <w:rsid w:val="00E80E2F"/>
    <w:rsid w:val="00E84275"/>
    <w:rsid w:val="00E84910"/>
    <w:rsid w:val="00E8493F"/>
    <w:rsid w:val="00E85965"/>
    <w:rsid w:val="00E85BDD"/>
    <w:rsid w:val="00E86C04"/>
    <w:rsid w:val="00E91519"/>
    <w:rsid w:val="00E91948"/>
    <w:rsid w:val="00E91CE6"/>
    <w:rsid w:val="00E929D5"/>
    <w:rsid w:val="00E9345B"/>
    <w:rsid w:val="00E939AF"/>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6011"/>
    <w:rsid w:val="00EB686A"/>
    <w:rsid w:val="00EC06A9"/>
    <w:rsid w:val="00EC0FDE"/>
    <w:rsid w:val="00EC19D9"/>
    <w:rsid w:val="00EC28D3"/>
    <w:rsid w:val="00EC2E6A"/>
    <w:rsid w:val="00EC36F1"/>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E0B0D"/>
    <w:rsid w:val="00EE1D63"/>
    <w:rsid w:val="00EE4114"/>
    <w:rsid w:val="00EE4534"/>
    <w:rsid w:val="00EE562D"/>
    <w:rsid w:val="00EE6ABC"/>
    <w:rsid w:val="00EE7CA7"/>
    <w:rsid w:val="00EF11D9"/>
    <w:rsid w:val="00EF162C"/>
    <w:rsid w:val="00EF191E"/>
    <w:rsid w:val="00EF1E1B"/>
    <w:rsid w:val="00EF4D6D"/>
    <w:rsid w:val="00EF5DB0"/>
    <w:rsid w:val="00EF7BCB"/>
    <w:rsid w:val="00F00371"/>
    <w:rsid w:val="00F02C4C"/>
    <w:rsid w:val="00F034F3"/>
    <w:rsid w:val="00F03B06"/>
    <w:rsid w:val="00F03BE3"/>
    <w:rsid w:val="00F05A31"/>
    <w:rsid w:val="00F069C8"/>
    <w:rsid w:val="00F06BC0"/>
    <w:rsid w:val="00F07B58"/>
    <w:rsid w:val="00F10582"/>
    <w:rsid w:val="00F10D31"/>
    <w:rsid w:val="00F12326"/>
    <w:rsid w:val="00F12C99"/>
    <w:rsid w:val="00F140A5"/>
    <w:rsid w:val="00F1447D"/>
    <w:rsid w:val="00F20410"/>
    <w:rsid w:val="00F21815"/>
    <w:rsid w:val="00F24145"/>
    <w:rsid w:val="00F256F4"/>
    <w:rsid w:val="00F26123"/>
    <w:rsid w:val="00F26E7D"/>
    <w:rsid w:val="00F279F0"/>
    <w:rsid w:val="00F31AEA"/>
    <w:rsid w:val="00F329D8"/>
    <w:rsid w:val="00F32F52"/>
    <w:rsid w:val="00F35FF8"/>
    <w:rsid w:val="00F36EE8"/>
    <w:rsid w:val="00F37C49"/>
    <w:rsid w:val="00F37F51"/>
    <w:rsid w:val="00F40D31"/>
    <w:rsid w:val="00F4144F"/>
    <w:rsid w:val="00F41933"/>
    <w:rsid w:val="00F4238E"/>
    <w:rsid w:val="00F42C1D"/>
    <w:rsid w:val="00F44EA8"/>
    <w:rsid w:val="00F46155"/>
    <w:rsid w:val="00F4763B"/>
    <w:rsid w:val="00F47A23"/>
    <w:rsid w:val="00F51516"/>
    <w:rsid w:val="00F5204B"/>
    <w:rsid w:val="00F52174"/>
    <w:rsid w:val="00F52737"/>
    <w:rsid w:val="00F531A3"/>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3A65"/>
    <w:rsid w:val="00F748A5"/>
    <w:rsid w:val="00F77DFA"/>
    <w:rsid w:val="00F80057"/>
    <w:rsid w:val="00F8019D"/>
    <w:rsid w:val="00F80C8A"/>
    <w:rsid w:val="00F813B0"/>
    <w:rsid w:val="00F821D1"/>
    <w:rsid w:val="00F82EE1"/>
    <w:rsid w:val="00F83567"/>
    <w:rsid w:val="00F8631B"/>
    <w:rsid w:val="00F90164"/>
    <w:rsid w:val="00F915ED"/>
    <w:rsid w:val="00F92AF9"/>
    <w:rsid w:val="00F93FFF"/>
    <w:rsid w:val="00F95917"/>
    <w:rsid w:val="00F967B3"/>
    <w:rsid w:val="00F96DA8"/>
    <w:rsid w:val="00FA083C"/>
    <w:rsid w:val="00FA187F"/>
    <w:rsid w:val="00FA238E"/>
    <w:rsid w:val="00FA26E1"/>
    <w:rsid w:val="00FA2979"/>
    <w:rsid w:val="00FA46D8"/>
    <w:rsid w:val="00FA6FDA"/>
    <w:rsid w:val="00FA78BC"/>
    <w:rsid w:val="00FB01B1"/>
    <w:rsid w:val="00FB098D"/>
    <w:rsid w:val="00FB0C23"/>
    <w:rsid w:val="00FB0DA2"/>
    <w:rsid w:val="00FB1A0A"/>
    <w:rsid w:val="00FB276C"/>
    <w:rsid w:val="00FB31F2"/>
    <w:rsid w:val="00FB3D42"/>
    <w:rsid w:val="00FB4DFC"/>
    <w:rsid w:val="00FB4FAF"/>
    <w:rsid w:val="00FB694B"/>
    <w:rsid w:val="00FC0DE2"/>
    <w:rsid w:val="00FC190E"/>
    <w:rsid w:val="00FC3FED"/>
    <w:rsid w:val="00FC54C4"/>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Heading1">
    <w:name w:val="heading 1"/>
    <w:basedOn w:val="Normal"/>
    <w:next w:val="Normal"/>
    <w:link w:val="Heading1Ch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Heading2">
    <w:name w:val="heading 2"/>
    <w:basedOn w:val="Normal"/>
    <w:next w:val="Normal"/>
    <w:link w:val="Heading2Char"/>
    <w:qFormat/>
    <w:rsid w:val="009E4083"/>
    <w:pPr>
      <w:keepNext/>
      <w:spacing w:before="120"/>
      <w:outlineLvl w:val="1"/>
    </w:pPr>
    <w:rPr>
      <w:rFonts w:ascii="Segoe UI" w:hAnsi="Segoe UI" w:cs="Segoe UI"/>
      <w:b/>
      <w:lang w:val="es-MX"/>
    </w:rPr>
  </w:style>
  <w:style w:type="paragraph" w:styleId="Heading3">
    <w:name w:val="heading 3"/>
    <w:basedOn w:val="Normal"/>
    <w:next w:val="Normal"/>
    <w:qFormat/>
    <w:rsid w:val="00AF3C21"/>
    <w:pPr>
      <w:keepNext/>
      <w:spacing w:before="120" w:after="120"/>
      <w:outlineLvl w:val="2"/>
    </w:pPr>
    <w:rPr>
      <w:rFonts w:ascii="Segoe UI" w:hAnsi="Segoe UI" w:cs="Segoe UI"/>
      <w:snapToGrid/>
    </w:rPr>
  </w:style>
  <w:style w:type="paragraph" w:styleId="Heading4">
    <w:name w:val="heading 4"/>
    <w:basedOn w:val="Normal"/>
    <w:next w:val="Normal"/>
    <w:qFormat/>
    <w:rsid w:val="007D53CF"/>
    <w:pPr>
      <w:keepNext/>
      <w:jc w:val="center"/>
      <w:outlineLvl w:val="3"/>
    </w:pPr>
    <w:rPr>
      <w:b/>
      <w:lang w:val="es-MX"/>
    </w:rPr>
  </w:style>
  <w:style w:type="paragraph" w:styleId="Heading5">
    <w:name w:val="heading 5"/>
    <w:basedOn w:val="Normal"/>
    <w:next w:val="Normal"/>
    <w:qFormat/>
    <w:rsid w:val="007D53CF"/>
    <w:pPr>
      <w:keepNext/>
      <w:jc w:val="center"/>
      <w:outlineLvl w:val="4"/>
    </w:pPr>
    <w:rPr>
      <w:b/>
      <w:sz w:val="32"/>
      <w:lang w:val="es-MX"/>
    </w:rPr>
  </w:style>
  <w:style w:type="paragraph" w:styleId="Heading6">
    <w:name w:val="heading 6"/>
    <w:basedOn w:val="Normal"/>
    <w:next w:val="Normal"/>
    <w:qFormat/>
    <w:rsid w:val="007D53CF"/>
    <w:pPr>
      <w:keepNext/>
      <w:jc w:val="center"/>
      <w:outlineLvl w:val="5"/>
    </w:pPr>
    <w:rPr>
      <w:b/>
      <w:sz w:val="28"/>
      <w:lang w:val="es-MX"/>
    </w:rPr>
  </w:style>
  <w:style w:type="paragraph" w:styleId="Heading7">
    <w:name w:val="heading 7"/>
    <w:basedOn w:val="Normal"/>
    <w:next w:val="Normal"/>
    <w:qFormat/>
    <w:rsid w:val="007D53CF"/>
    <w:pPr>
      <w:keepNext/>
      <w:jc w:val="center"/>
      <w:outlineLvl w:val="6"/>
    </w:pPr>
    <w:rPr>
      <w:b/>
      <w:lang w:val="es-MX"/>
    </w:rPr>
  </w:style>
  <w:style w:type="paragraph" w:styleId="Heading8">
    <w:name w:val="heading 8"/>
    <w:basedOn w:val="Normal"/>
    <w:next w:val="Normal"/>
    <w:qFormat/>
    <w:rsid w:val="007D53CF"/>
    <w:pPr>
      <w:keepNext/>
      <w:jc w:val="center"/>
      <w:outlineLvl w:val="7"/>
    </w:pPr>
    <w:rPr>
      <w:b/>
      <w:color w:val="000000"/>
      <w:lang w:val="es-ES"/>
    </w:rPr>
  </w:style>
  <w:style w:type="paragraph" w:styleId="Heading9">
    <w:name w:val="heading 9"/>
    <w:basedOn w:val="Normal"/>
    <w:next w:val="Normal"/>
    <w:qFormat/>
    <w:rsid w:val="007D53CF"/>
    <w:pPr>
      <w:keepNext/>
      <w:outlineLvl w:val="8"/>
    </w:pPr>
    <w:rPr>
      <w:b/>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53CF"/>
    <w:rPr>
      <w:lang w:val="es-ES"/>
    </w:rPr>
  </w:style>
  <w:style w:type="paragraph" w:styleId="Header">
    <w:name w:val="header"/>
    <w:basedOn w:val="Normal"/>
    <w:rsid w:val="007D53CF"/>
    <w:pPr>
      <w:tabs>
        <w:tab w:val="center" w:pos="4252"/>
        <w:tab w:val="right" w:pos="8504"/>
      </w:tabs>
      <w:spacing w:after="120"/>
    </w:pPr>
    <w:rPr>
      <w:b/>
      <w:snapToGrid/>
    </w:rPr>
  </w:style>
  <w:style w:type="paragraph" w:styleId="TO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O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OC3">
    <w:name w:val="toc 3"/>
    <w:basedOn w:val="Normal"/>
    <w:next w:val="Normal"/>
    <w:autoRedefine/>
    <w:uiPriority w:val="39"/>
    <w:rsid w:val="007D53CF"/>
    <w:pPr>
      <w:spacing w:after="0"/>
      <w:ind w:left="440"/>
      <w:jc w:val="left"/>
    </w:pPr>
    <w:rPr>
      <w:rFonts w:ascii="Times New Roman" w:hAnsi="Times New Roman"/>
      <w:i/>
      <w:sz w:val="20"/>
    </w:rPr>
  </w:style>
  <w:style w:type="paragraph" w:styleId="TOC4">
    <w:name w:val="toc 4"/>
    <w:basedOn w:val="Normal"/>
    <w:next w:val="Normal"/>
    <w:autoRedefine/>
    <w:uiPriority w:val="39"/>
    <w:rsid w:val="007D53CF"/>
    <w:pPr>
      <w:spacing w:after="0"/>
      <w:ind w:left="660"/>
      <w:jc w:val="left"/>
    </w:pPr>
    <w:rPr>
      <w:rFonts w:ascii="Times New Roman" w:hAnsi="Times New Roman"/>
      <w:sz w:val="18"/>
    </w:rPr>
  </w:style>
  <w:style w:type="paragraph" w:styleId="TOC5">
    <w:name w:val="toc 5"/>
    <w:basedOn w:val="Normal"/>
    <w:next w:val="Normal"/>
    <w:autoRedefine/>
    <w:uiPriority w:val="39"/>
    <w:rsid w:val="007D53CF"/>
    <w:pPr>
      <w:spacing w:after="0"/>
      <w:ind w:left="880"/>
      <w:jc w:val="left"/>
    </w:pPr>
    <w:rPr>
      <w:rFonts w:ascii="Times New Roman" w:hAnsi="Times New Roman"/>
      <w:sz w:val="18"/>
    </w:rPr>
  </w:style>
  <w:style w:type="paragraph" w:styleId="TOC6">
    <w:name w:val="toc 6"/>
    <w:basedOn w:val="Normal"/>
    <w:next w:val="Normal"/>
    <w:autoRedefine/>
    <w:uiPriority w:val="39"/>
    <w:rsid w:val="007D53CF"/>
    <w:pPr>
      <w:spacing w:after="0"/>
      <w:ind w:left="1100"/>
      <w:jc w:val="left"/>
    </w:pPr>
    <w:rPr>
      <w:rFonts w:ascii="Times New Roman" w:hAnsi="Times New Roman"/>
      <w:sz w:val="18"/>
    </w:rPr>
  </w:style>
  <w:style w:type="paragraph" w:styleId="TOC7">
    <w:name w:val="toc 7"/>
    <w:basedOn w:val="Normal"/>
    <w:next w:val="Normal"/>
    <w:autoRedefine/>
    <w:uiPriority w:val="39"/>
    <w:rsid w:val="007D53CF"/>
    <w:pPr>
      <w:spacing w:after="0"/>
      <w:ind w:left="1320"/>
      <w:jc w:val="left"/>
    </w:pPr>
    <w:rPr>
      <w:rFonts w:ascii="Times New Roman" w:hAnsi="Times New Roman"/>
      <w:sz w:val="18"/>
    </w:rPr>
  </w:style>
  <w:style w:type="paragraph" w:styleId="TOC8">
    <w:name w:val="toc 8"/>
    <w:basedOn w:val="Normal"/>
    <w:next w:val="Normal"/>
    <w:autoRedefine/>
    <w:uiPriority w:val="39"/>
    <w:rsid w:val="007D53CF"/>
    <w:pPr>
      <w:spacing w:after="0"/>
      <w:ind w:left="1540"/>
      <w:jc w:val="left"/>
    </w:pPr>
    <w:rPr>
      <w:rFonts w:ascii="Times New Roman" w:hAnsi="Times New Roman"/>
      <w:sz w:val="18"/>
    </w:rPr>
  </w:style>
  <w:style w:type="paragraph" w:styleId="TOC9">
    <w:name w:val="toc 9"/>
    <w:basedOn w:val="Normal"/>
    <w:next w:val="Normal"/>
    <w:autoRedefine/>
    <w:uiPriority w:val="39"/>
    <w:rsid w:val="007D53CF"/>
    <w:pPr>
      <w:spacing w:after="0"/>
      <w:ind w:left="1760"/>
      <w:jc w:val="left"/>
    </w:pPr>
    <w:rPr>
      <w:rFonts w:ascii="Times New Roman" w:hAnsi="Times New Roman"/>
      <w:sz w:val="18"/>
    </w:rPr>
  </w:style>
  <w:style w:type="paragraph" w:styleId="BodyText2">
    <w:name w:val="Body Text 2"/>
    <w:basedOn w:val="Normal"/>
    <w:rsid w:val="007D53CF"/>
    <w:pPr>
      <w:jc w:val="center"/>
    </w:pPr>
    <w:rPr>
      <w:b/>
      <w:sz w:val="36"/>
      <w:lang w:val="es-MX"/>
    </w:rPr>
  </w:style>
  <w:style w:type="paragraph" w:styleId="Footer">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BodyTextIndent">
    <w:name w:val="Body Text Indent"/>
    <w:basedOn w:val="Normal"/>
    <w:rsid w:val="007D53CF"/>
    <w:pPr>
      <w:ind w:left="708"/>
    </w:pPr>
    <w:rPr>
      <w:lang w:val="es-ES"/>
    </w:rPr>
  </w:style>
  <w:style w:type="paragraph" w:styleId="BodyText3">
    <w:name w:val="Body Text 3"/>
    <w:basedOn w:val="Normal"/>
    <w:rsid w:val="007D53CF"/>
    <w:rPr>
      <w:color w:val="FF0000"/>
    </w:rPr>
  </w:style>
  <w:style w:type="paragraph" w:styleId="FootnoteText">
    <w:name w:val="footnote text"/>
    <w:basedOn w:val="Normal"/>
    <w:semiHidden/>
    <w:rsid w:val="007D53CF"/>
    <w:rPr>
      <w:sz w:val="20"/>
    </w:rPr>
  </w:style>
  <w:style w:type="character" w:styleId="FootnoteReference">
    <w:name w:val="footnote reference"/>
    <w:basedOn w:val="DefaultParagraphFont"/>
    <w:semiHidden/>
    <w:rsid w:val="007D53CF"/>
    <w:rPr>
      <w:vertAlign w:val="superscript"/>
    </w:rPr>
  </w:style>
  <w:style w:type="character" w:styleId="Hyperlink">
    <w:name w:val="Hyperlink"/>
    <w:basedOn w:val="DefaultParagraphFont"/>
    <w:uiPriority w:val="99"/>
    <w:rsid w:val="007D53CF"/>
    <w:rPr>
      <w:color w:val="0000FF"/>
      <w:u w:val="single"/>
    </w:rPr>
  </w:style>
  <w:style w:type="character" w:styleId="FollowedHyperlink">
    <w:name w:val="FollowedHyperlink"/>
    <w:basedOn w:val="DefaultParagraphFont"/>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Heading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CommentReference">
    <w:name w:val="annotation reference"/>
    <w:basedOn w:val="DefaultParagraphFont"/>
    <w:semiHidden/>
    <w:rsid w:val="007D53CF"/>
    <w:rPr>
      <w:sz w:val="16"/>
      <w:szCs w:val="16"/>
    </w:rPr>
  </w:style>
  <w:style w:type="paragraph" w:styleId="CommentText">
    <w:name w:val="annotation text"/>
    <w:basedOn w:val="Normal"/>
    <w:semiHidden/>
    <w:rsid w:val="007D53CF"/>
    <w:rPr>
      <w:sz w:val="20"/>
    </w:rPr>
  </w:style>
  <w:style w:type="paragraph" w:styleId="CommentSubject">
    <w:name w:val="annotation subject"/>
    <w:basedOn w:val="CommentText"/>
    <w:next w:val="CommentText"/>
    <w:semiHidden/>
    <w:rsid w:val="007D53CF"/>
    <w:rPr>
      <w:b/>
      <w:bCs/>
    </w:rPr>
  </w:style>
  <w:style w:type="paragraph" w:styleId="BalloonText">
    <w:name w:val="Balloon Text"/>
    <w:basedOn w:val="Normal"/>
    <w:semiHidden/>
    <w:rsid w:val="007D53CF"/>
    <w:rPr>
      <w:rFonts w:ascii="Tahoma" w:hAnsi="Tahoma" w:cs="Tahoma"/>
      <w:sz w:val="16"/>
      <w:szCs w:val="16"/>
    </w:rPr>
  </w:style>
  <w:style w:type="paragraph" w:styleId="ListParagraph">
    <w:name w:val="List Paragraph"/>
    <w:basedOn w:val="Normal"/>
    <w:uiPriority w:val="34"/>
    <w:qFormat/>
    <w:rsid w:val="00564763"/>
    <w:pPr>
      <w:ind w:left="720"/>
      <w:contextualSpacing/>
    </w:pPr>
  </w:style>
  <w:style w:type="paragraph" w:styleId="TOCHeading">
    <w:name w:val="TOC Heading"/>
    <w:basedOn w:val="Heading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Number3">
    <w:name w:val="List Number 3"/>
    <w:basedOn w:val="Normal"/>
    <w:rsid w:val="00C8353D"/>
    <w:pPr>
      <w:tabs>
        <w:tab w:val="num" w:pos="1080"/>
      </w:tabs>
      <w:spacing w:after="0"/>
      <w:ind w:left="1080" w:hanging="360"/>
    </w:pPr>
    <w:rPr>
      <w:snapToGrid/>
      <w:szCs w:val="24"/>
      <w:lang w:eastAsia="en-US"/>
    </w:rPr>
  </w:style>
  <w:style w:type="paragraph" w:styleId="ListNumber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PageNumber">
    <w:name w:val="page number"/>
    <w:basedOn w:val="DefaultParagraphFont"/>
    <w:rsid w:val="00C8353D"/>
  </w:style>
  <w:style w:type="table" w:styleId="TableGrid8">
    <w:name w:val="Table Grid 8"/>
    <w:basedOn w:val="Table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Preformatted">
    <w:name w:val="HTML Preformatted"/>
    <w:basedOn w:val="Normal"/>
    <w:link w:val="HTMLPreformattedCh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PreformattedChar">
    <w:name w:val="HTML Preformatted Char"/>
    <w:basedOn w:val="DefaultParagraphFont"/>
    <w:link w:val="HTMLPreformatted"/>
    <w:rsid w:val="00C8353D"/>
    <w:rPr>
      <w:rFonts w:ascii="Courier New" w:hAnsi="Courier New" w:cs="Courier New"/>
      <w:color w:val="000000"/>
    </w:rPr>
  </w:style>
  <w:style w:type="character" w:customStyle="1" w:styleId="cs-keyword">
    <w:name w:val="cs-keyword"/>
    <w:basedOn w:val="DefaultParagraphFont"/>
    <w:rsid w:val="00C8353D"/>
  </w:style>
  <w:style w:type="character" w:customStyle="1" w:styleId="cpp-string">
    <w:name w:val="cpp-string"/>
    <w:basedOn w:val="DefaultParagraphFont"/>
    <w:rsid w:val="00C8353D"/>
  </w:style>
  <w:style w:type="character" w:customStyle="1" w:styleId="cs-comment">
    <w:name w:val="cs-comment"/>
    <w:basedOn w:val="DefaultParagraphFont"/>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Heading4"/>
    <w:rsid w:val="00C8353D"/>
    <w:pPr>
      <w:tabs>
        <w:tab w:val="num" w:pos="864"/>
      </w:tabs>
      <w:spacing w:before="240"/>
      <w:ind w:left="864" w:hanging="864"/>
      <w:jc w:val="both"/>
    </w:pPr>
    <w:rPr>
      <w:bCs/>
      <w:snapToGrid/>
      <w:szCs w:val="28"/>
      <w:lang w:val="cs-CZ" w:eastAsia="en-US"/>
    </w:rPr>
  </w:style>
  <w:style w:type="paragraph" w:styleId="ListBullet3">
    <w:name w:val="List Bullet 3"/>
    <w:basedOn w:val="Normal"/>
    <w:rsid w:val="00C8353D"/>
    <w:pPr>
      <w:tabs>
        <w:tab w:val="num" w:pos="1080"/>
      </w:tabs>
      <w:spacing w:after="0"/>
      <w:ind w:left="1080" w:hanging="360"/>
    </w:pPr>
    <w:rPr>
      <w:snapToGrid/>
      <w:szCs w:val="24"/>
      <w:lang w:eastAsia="en-US"/>
    </w:rPr>
  </w:style>
  <w:style w:type="paragraph" w:styleId="ListBullet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Preformatted"/>
    <w:rsid w:val="00C8353D"/>
    <w:rPr>
      <w:rFonts w:ascii="Arial" w:hAnsi="Arial"/>
      <w:sz w:val="24"/>
    </w:rPr>
  </w:style>
  <w:style w:type="table" w:styleId="TableGrid">
    <w:name w:val="Table Grid"/>
    <w:basedOn w:val="Table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DefaultParagraphFont"/>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MediumGrid2-Accent1">
    <w:name w:val="Medium Grid 2 Accent 1"/>
    <w:basedOn w:val="Table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SubtleEmphasis">
    <w:name w:val="Subtle Emphasis"/>
    <w:basedOn w:val="DefaultParagraphFont"/>
    <w:uiPriority w:val="19"/>
    <w:qFormat/>
    <w:rsid w:val="00C8353D"/>
    <w:rPr>
      <w:i/>
      <w:iCs/>
      <w:color w:val="808080" w:themeColor="text1" w:themeTint="7F"/>
    </w:rPr>
  </w:style>
  <w:style w:type="table" w:styleId="MediumGrid1-Accent1">
    <w:name w:val="Medium Grid 1 Accent 1"/>
    <w:basedOn w:val="Table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IntenseEmphasis">
    <w:name w:val="Intense Emphasis"/>
    <w:basedOn w:val="DefaultParagraphFont"/>
    <w:uiPriority w:val="21"/>
    <w:qFormat/>
    <w:rsid w:val="00C8353D"/>
    <w:rPr>
      <w:b/>
      <w:bCs/>
      <w:i/>
      <w:iCs/>
      <w:color w:val="4F81BD" w:themeColor="accent1"/>
    </w:rPr>
  </w:style>
  <w:style w:type="table" w:styleId="ColorfulGrid-Accent5">
    <w:name w:val="Colorful Grid Accent 5"/>
    <w:basedOn w:val="Table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DefaultParagraphFont"/>
    <w:rsid w:val="00C8353D"/>
  </w:style>
  <w:style w:type="table" w:styleId="LightGrid-Accent5">
    <w:name w:val="Light Grid Accent 5"/>
    <w:basedOn w:val="Table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on">
    <w:name w:val="Revision"/>
    <w:hidden/>
    <w:uiPriority w:val="99"/>
    <w:semiHidden/>
    <w:rsid w:val="00881DC3"/>
    <w:rPr>
      <w:rFonts w:ascii="Arial" w:hAnsi="Arial"/>
      <w:snapToGrid w:val="0"/>
      <w:sz w:val="24"/>
      <w:lang w:val="es-CR" w:eastAsia="es-ES"/>
    </w:rPr>
  </w:style>
  <w:style w:type="table" w:styleId="LightList-Accent5">
    <w:name w:val="Light List Accent 5"/>
    <w:basedOn w:val="Table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rsid w:val="009E4083"/>
    <w:rPr>
      <w:rFonts w:ascii="Segoe UI" w:hAnsi="Segoe UI" w:cs="Segoe UI"/>
      <w:b/>
      <w:snapToGrid w:val="0"/>
      <w:sz w:val="24"/>
      <w:lang w:val="es-MX" w:eastAsia="es-ES"/>
    </w:rPr>
  </w:style>
  <w:style w:type="character" w:customStyle="1" w:styleId="hps">
    <w:name w:val="hps"/>
    <w:basedOn w:val="DefaultParagraphFont"/>
    <w:rsid w:val="006840F9"/>
  </w:style>
  <w:style w:type="character" w:customStyle="1" w:styleId="shorttext">
    <w:name w:val="short_text"/>
    <w:basedOn w:val="DefaultParagraphFont"/>
    <w:rsid w:val="0013221A"/>
  </w:style>
  <w:style w:type="paragraph" w:styleId="Caption">
    <w:name w:val="caption"/>
    <w:basedOn w:val="Normal"/>
    <w:next w:val="Normal"/>
    <w:unhideWhenUsed/>
    <w:qFormat/>
    <w:rsid w:val="00B14FA1"/>
    <w:pPr>
      <w:spacing w:after="200"/>
    </w:pPr>
    <w:rPr>
      <w:i/>
      <w:iCs/>
      <w:color w:val="1F497D" w:themeColor="text2"/>
      <w:sz w:val="18"/>
      <w:szCs w:val="18"/>
    </w:rPr>
  </w:style>
  <w:style w:type="table" w:styleId="GridTable4-Accent5">
    <w:name w:val="Grid Table 4 Accent 5"/>
    <w:basedOn w:val="Table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D2474C"/>
    <w:rPr>
      <w:color w:val="605E5C"/>
      <w:shd w:val="clear" w:color="auto" w:fill="E1DFDD"/>
    </w:rPr>
  </w:style>
  <w:style w:type="character" w:customStyle="1" w:styleId="Heading1Char">
    <w:name w:val="Heading 1 Char"/>
    <w:basedOn w:val="DefaultParagraphFont"/>
    <w:link w:val="Heading1"/>
    <w:rsid w:val="00C94472"/>
    <w:rPr>
      <w:rFonts w:ascii="Segoe UI" w:hAnsi="Segoe UI" w:cs="Segoe UI"/>
      <w:b/>
      <w:snapToGrid w:val="0"/>
      <w:sz w:val="28"/>
      <w:lang w:val="es-CR"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dzamora\My%20Documents\SFCO\Metodo%20de%20desarrollo\Plantillas\Plantilla%20requerimientos%20del%20sistem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customXml/itemProps3.xml><?xml version="1.0" encoding="utf-8"?>
<ds:datastoreItem xmlns:ds="http://schemas.openxmlformats.org/officeDocument/2006/customXml" ds:itemID="{57F93E60-F193-452C-AA44-C3447735C1E6}">
  <ds:schemaRefs>
    <ds:schemaRef ds:uri="http://schemas.microsoft.com/sharepoint/v3/contenttype/forms"/>
  </ds:schemaRefs>
</ds:datastoreItem>
</file>

<file path=customXml/itemProps4.xml><?xml version="1.0" encoding="utf-8"?>
<ds:datastoreItem xmlns:ds="http://schemas.openxmlformats.org/officeDocument/2006/customXml" ds:itemID="{BF508730-7640-429B-9D1E-7EF41BD2E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requerimientos del sistema.dotx</Template>
  <TotalTime>472</TotalTime>
  <Pages>1</Pages>
  <Words>974</Words>
  <Characters>5552</Characters>
  <Application>Microsoft Office Word</Application>
  <DocSecurity>0</DocSecurity>
  <Lines>46</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Closing Schedules Manual de Usuario</vt:lpstr>
      <vt:lpstr>Plan de Alcance</vt:lpstr>
    </vt:vector>
  </TitlesOfParts>
  <Company/>
  <LinksUpToDate>false</LinksUpToDate>
  <CharactersWithSpaces>6513</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creator>Edward Zumbado</dc:creator>
  <dc:description>SKU User manual</dc:description>
  <cp:lastModifiedBy>Mario Murillo Navarrete</cp:lastModifiedBy>
  <cp:revision>50</cp:revision>
  <cp:lastPrinted>2004-06-17T14:41:00Z</cp:lastPrinted>
  <dcterms:created xsi:type="dcterms:W3CDTF">2020-05-28T17:06:00Z</dcterms:created>
  <dcterms:modified xsi:type="dcterms:W3CDTF">2022-11-15T20:47:00Z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